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AE8F" w14:textId="59633133" w:rsidR="00435FBC" w:rsidRDefault="00000000" w:rsidP="003E38F9">
      <w:pPr>
        <w:pStyle w:val="Project"/>
        <w:spacing w:line="360" w:lineRule="aut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C4CBA">
        <w:t>Website for study</w:t>
      </w:r>
      <w:r>
        <w:fldChar w:fldCharType="end"/>
      </w:r>
    </w:p>
    <w:p w14:paraId="66117ACA" w14:textId="2575108E" w:rsidR="00435FBC" w:rsidRDefault="00000000" w:rsidP="003E38F9">
      <w:pPr>
        <w:pStyle w:val="Title"/>
        <w:spacing w:line="360" w:lineRule="au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E597B">
        <w:t xml:space="preserve"> </w:t>
      </w:r>
      <w:proofErr w:type="spellStart"/>
      <w:r w:rsidR="0073002E">
        <w:t>Kế</w:t>
      </w:r>
      <w:proofErr w:type="spellEnd"/>
      <w:r w:rsidR="0073002E">
        <w:t xml:space="preserve"> </w:t>
      </w:r>
      <w:proofErr w:type="spellStart"/>
      <w:r w:rsidR="0073002E">
        <w:t>hoạch</w:t>
      </w:r>
      <w:proofErr w:type="spellEnd"/>
      <w:r w:rsidR="0073002E">
        <w:t xml:space="preserve"> </w:t>
      </w:r>
      <w:proofErr w:type="spellStart"/>
      <w:r w:rsidR="0073002E">
        <w:t>kiểm</w:t>
      </w:r>
      <w:proofErr w:type="spellEnd"/>
      <w:r w:rsidR="0073002E">
        <w:t xml:space="preserve"> </w:t>
      </w:r>
      <w:proofErr w:type="spellStart"/>
      <w:r w:rsidR="0073002E">
        <w:t>thử</w:t>
      </w:r>
      <w:proofErr w:type="spellEnd"/>
      <w:r>
        <w:fldChar w:fldCharType="end"/>
      </w:r>
    </w:p>
    <w:p w14:paraId="47A0853A" w14:textId="77777777" w:rsidR="00435FBC" w:rsidRDefault="00435FBC" w:rsidP="003E38F9">
      <w:pPr>
        <w:spacing w:line="360" w:lineRule="auto"/>
      </w:pPr>
    </w:p>
    <w:p w14:paraId="7423E6D9" w14:textId="3BC6CC48" w:rsidR="00435FBC" w:rsidRDefault="00435FBC" w:rsidP="003E38F9">
      <w:pPr>
        <w:pStyle w:val="Title"/>
        <w:spacing w:line="360" w:lineRule="auto"/>
        <w:jc w:val="right"/>
        <w:rPr>
          <w:sz w:val="28"/>
        </w:rPr>
      </w:pPr>
      <w:r>
        <w:rPr>
          <w:sz w:val="28"/>
        </w:rPr>
        <w:t>Version 1.0</w:t>
      </w:r>
    </w:p>
    <w:p w14:paraId="205BF870" w14:textId="77777777" w:rsidR="00435FBC" w:rsidRDefault="00435FBC" w:rsidP="003E38F9">
      <w:pPr>
        <w:pStyle w:val="Title"/>
        <w:spacing w:line="360" w:lineRule="auto"/>
        <w:rPr>
          <w:sz w:val="28"/>
        </w:rPr>
      </w:pPr>
    </w:p>
    <w:p w14:paraId="03569FDB" w14:textId="77777777" w:rsidR="00435FBC" w:rsidRDefault="00435FBC" w:rsidP="003E38F9">
      <w:pPr>
        <w:spacing w:line="360" w:lineRule="auto"/>
        <w:jc w:val="right"/>
      </w:pPr>
    </w:p>
    <w:p w14:paraId="2D3F4CC2" w14:textId="77777777" w:rsidR="00435FBC" w:rsidRDefault="00435FBC" w:rsidP="003E38F9">
      <w:pPr>
        <w:pStyle w:val="InfoBlue"/>
        <w:spacing w:line="360" w:lineRule="auto"/>
      </w:pPr>
      <w:r>
        <w:t xml:space="preserve"> </w:t>
      </w:r>
    </w:p>
    <w:p w14:paraId="70706ACB" w14:textId="77777777" w:rsidR="00435FBC" w:rsidRDefault="00435FBC" w:rsidP="003E38F9">
      <w:pPr>
        <w:pStyle w:val="InfoBlue"/>
        <w:spacing w:line="360" w:lineRule="auto"/>
        <w:sectPr w:rsidR="00435FB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BDD00E" w14:textId="729398E5" w:rsidR="00435FBC" w:rsidRDefault="00CC5085" w:rsidP="003E38F9">
      <w:pPr>
        <w:pStyle w:val="Title"/>
        <w:spacing w:line="360" w:lineRule="auto"/>
      </w:pPr>
      <w:proofErr w:type="spellStart"/>
      <w:r>
        <w:lastRenderedPageBreak/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235D7444" w14:textId="77777777" w:rsidR="00096D8E" w:rsidRPr="00096D8E" w:rsidRDefault="00096D8E" w:rsidP="003E38F9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5B76B4E" w14:textId="77777777">
        <w:tc>
          <w:tcPr>
            <w:tcW w:w="2304" w:type="dxa"/>
            <w:shd w:val="pct5" w:color="auto" w:fill="auto"/>
          </w:tcPr>
          <w:p w14:paraId="43E3688D" w14:textId="0C90618C" w:rsidR="00435FBC" w:rsidRDefault="00682D68" w:rsidP="003E38F9">
            <w:pPr>
              <w:pStyle w:val="Tabletext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soạn</w:t>
            </w:r>
            <w:proofErr w:type="spellEnd"/>
          </w:p>
        </w:tc>
        <w:tc>
          <w:tcPr>
            <w:tcW w:w="1152" w:type="dxa"/>
            <w:shd w:val="pct5" w:color="auto" w:fill="auto"/>
          </w:tcPr>
          <w:p w14:paraId="062EBD4C" w14:textId="77777777" w:rsidR="00435FBC" w:rsidRDefault="00435FBC" w:rsidP="003E38F9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4A20B871" w14:textId="7BAC27A7" w:rsidR="00435FBC" w:rsidRDefault="00CF5437" w:rsidP="003E38F9">
            <w:pPr>
              <w:pStyle w:val="Tabletext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304" w:type="dxa"/>
            <w:shd w:val="pct5" w:color="auto" w:fill="auto"/>
          </w:tcPr>
          <w:p w14:paraId="6450AADA" w14:textId="50512587" w:rsidR="00435FBC" w:rsidRDefault="007E09EB" w:rsidP="003E38F9">
            <w:pPr>
              <w:pStyle w:val="Tabletext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</w:t>
            </w:r>
            <w:proofErr w:type="spellEnd"/>
          </w:p>
        </w:tc>
      </w:tr>
      <w:tr w:rsidR="00435FBC" w14:paraId="32A7D30E" w14:textId="77777777" w:rsidTr="005C7890">
        <w:trPr>
          <w:cantSplit/>
        </w:trPr>
        <w:tc>
          <w:tcPr>
            <w:tcW w:w="2304" w:type="dxa"/>
            <w:vAlign w:val="center"/>
          </w:tcPr>
          <w:p w14:paraId="689C3758" w14:textId="23B98F1F" w:rsidR="00435FBC" w:rsidRDefault="00791C17" w:rsidP="005C7890">
            <w:pPr>
              <w:pStyle w:val="Tabletext"/>
              <w:spacing w:line="360" w:lineRule="auto"/>
              <w:jc w:val="center"/>
            </w:pPr>
            <w:r>
              <w:t>3/1/2022</w:t>
            </w:r>
          </w:p>
        </w:tc>
        <w:tc>
          <w:tcPr>
            <w:tcW w:w="1152" w:type="dxa"/>
            <w:vAlign w:val="center"/>
          </w:tcPr>
          <w:p w14:paraId="4C042B05" w14:textId="18C22CF3" w:rsidR="00435FBC" w:rsidRDefault="00791C17" w:rsidP="005C7890">
            <w:pPr>
              <w:pStyle w:val="Tabletext"/>
              <w:spacing w:line="360" w:lineRule="auto"/>
              <w:jc w:val="center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6F348EA" w14:textId="47C97C41" w:rsidR="00435FBC" w:rsidRDefault="00791C17" w:rsidP="00D44FD2">
            <w:pPr>
              <w:pStyle w:val="Tabletext"/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website </w:t>
            </w:r>
            <w:proofErr w:type="spellStart"/>
            <w:r>
              <w:t>Website</w:t>
            </w:r>
            <w:proofErr w:type="spellEnd"/>
            <w:r>
              <w:t xml:space="preserve"> for study</w:t>
            </w:r>
            <w:r w:rsidR="00986CBA">
              <w:t>.</w:t>
            </w:r>
          </w:p>
        </w:tc>
        <w:tc>
          <w:tcPr>
            <w:tcW w:w="2304" w:type="dxa"/>
          </w:tcPr>
          <w:p w14:paraId="7629DA73" w14:textId="77777777" w:rsidR="00BA6096" w:rsidRDefault="00986CBA" w:rsidP="003E38F9">
            <w:pPr>
              <w:pStyle w:val="Tabletext"/>
              <w:spacing w:line="360" w:lineRule="auto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Bích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  <w:r>
              <w:t xml:space="preserve">, Phan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r w:rsidR="00CA1562">
              <w:t>An</w:t>
            </w:r>
            <w:r w:rsidR="00CA1562">
              <w:rPr>
                <w:lang w:val="vi-VN"/>
              </w:rPr>
              <w:t xml:space="preserve">, </w:t>
            </w:r>
          </w:p>
          <w:p w14:paraId="4E411AA4" w14:textId="2BA50E7F" w:rsidR="00435FBC" w:rsidRPr="00CA1562" w:rsidRDefault="00CA1562" w:rsidP="003E38F9">
            <w:pPr>
              <w:pStyle w:val="Tabletext"/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Tào Khánh Duy</w:t>
            </w:r>
          </w:p>
        </w:tc>
      </w:tr>
    </w:tbl>
    <w:p w14:paraId="6C027828" w14:textId="77777777" w:rsidR="00435FBC" w:rsidRDefault="00435FBC" w:rsidP="003E38F9">
      <w:pPr>
        <w:spacing w:line="360" w:lineRule="auto"/>
      </w:pPr>
    </w:p>
    <w:p w14:paraId="314FB44E" w14:textId="77777777" w:rsidR="003200FA" w:rsidRDefault="003200FA" w:rsidP="003200FA">
      <w:pPr>
        <w:pStyle w:val="Title"/>
        <w:spacing w:line="360" w:lineRule="auto"/>
        <w:jc w:val="left"/>
      </w:pPr>
    </w:p>
    <w:p w14:paraId="6F9C4C6D" w14:textId="77777777" w:rsidR="003200FA" w:rsidRDefault="003200FA" w:rsidP="003200FA">
      <w:pPr>
        <w:pStyle w:val="Title"/>
        <w:spacing w:line="360" w:lineRule="auto"/>
        <w:jc w:val="left"/>
      </w:pPr>
    </w:p>
    <w:p w14:paraId="08A6FE43" w14:textId="77777777" w:rsidR="003200FA" w:rsidRDefault="003200FA" w:rsidP="003200FA">
      <w:pPr>
        <w:pStyle w:val="Title"/>
        <w:spacing w:line="360" w:lineRule="auto"/>
        <w:jc w:val="left"/>
      </w:pPr>
    </w:p>
    <w:p w14:paraId="6887E173" w14:textId="77777777" w:rsidR="003200FA" w:rsidRDefault="003200FA" w:rsidP="003200FA">
      <w:pPr>
        <w:pStyle w:val="Title"/>
        <w:spacing w:line="360" w:lineRule="auto"/>
        <w:jc w:val="left"/>
      </w:pPr>
    </w:p>
    <w:p w14:paraId="32E7FBF0" w14:textId="77777777" w:rsidR="003200FA" w:rsidRDefault="003200FA" w:rsidP="003200FA">
      <w:pPr>
        <w:pStyle w:val="Title"/>
        <w:spacing w:line="360" w:lineRule="auto"/>
        <w:jc w:val="left"/>
      </w:pPr>
    </w:p>
    <w:p w14:paraId="39601F74" w14:textId="77777777" w:rsidR="003200FA" w:rsidRDefault="003200FA" w:rsidP="003200FA">
      <w:pPr>
        <w:pStyle w:val="Title"/>
        <w:spacing w:line="360" w:lineRule="auto"/>
        <w:jc w:val="left"/>
      </w:pPr>
    </w:p>
    <w:p w14:paraId="13F82FA1" w14:textId="77777777" w:rsidR="003200FA" w:rsidRDefault="003200FA" w:rsidP="003200FA">
      <w:pPr>
        <w:pStyle w:val="Title"/>
        <w:spacing w:line="360" w:lineRule="auto"/>
        <w:jc w:val="left"/>
      </w:pPr>
    </w:p>
    <w:p w14:paraId="69BEF487" w14:textId="77777777" w:rsidR="003200FA" w:rsidRDefault="003200FA" w:rsidP="003200FA">
      <w:pPr>
        <w:pStyle w:val="Title"/>
        <w:spacing w:line="360" w:lineRule="auto"/>
        <w:jc w:val="left"/>
      </w:pPr>
    </w:p>
    <w:p w14:paraId="6FE2BDBD" w14:textId="77777777" w:rsidR="003200FA" w:rsidRDefault="003200FA" w:rsidP="003200FA">
      <w:pPr>
        <w:pStyle w:val="Title"/>
        <w:spacing w:line="360" w:lineRule="auto"/>
        <w:jc w:val="left"/>
      </w:pPr>
    </w:p>
    <w:p w14:paraId="5D5C3A10" w14:textId="77777777" w:rsidR="003200FA" w:rsidRDefault="003200FA" w:rsidP="003200FA">
      <w:pPr>
        <w:pStyle w:val="Title"/>
        <w:spacing w:line="360" w:lineRule="auto"/>
        <w:jc w:val="left"/>
      </w:pPr>
    </w:p>
    <w:p w14:paraId="5E33DA9B" w14:textId="77777777" w:rsidR="003200FA" w:rsidRDefault="003200FA" w:rsidP="003200FA">
      <w:pPr>
        <w:pStyle w:val="Title"/>
        <w:spacing w:line="360" w:lineRule="auto"/>
        <w:jc w:val="left"/>
      </w:pPr>
    </w:p>
    <w:p w14:paraId="37384CB1" w14:textId="77777777" w:rsidR="003200FA" w:rsidRDefault="003200FA" w:rsidP="003200FA">
      <w:pPr>
        <w:pStyle w:val="Title"/>
        <w:spacing w:line="360" w:lineRule="auto"/>
        <w:jc w:val="left"/>
      </w:pPr>
    </w:p>
    <w:p w14:paraId="35C88247" w14:textId="065648EC" w:rsidR="003200FA" w:rsidRDefault="003200FA" w:rsidP="003200FA">
      <w:pPr>
        <w:pStyle w:val="Title"/>
        <w:spacing w:line="360" w:lineRule="auto"/>
        <w:jc w:val="left"/>
      </w:pPr>
      <w:r>
        <w:t xml:space="preserve"> </w:t>
      </w:r>
    </w:p>
    <w:p w14:paraId="77FEFB30" w14:textId="6E3323E6" w:rsidR="003200FA" w:rsidRDefault="003200FA" w:rsidP="003E38F9">
      <w:pPr>
        <w:pStyle w:val="MainTitle"/>
        <w:spacing w:line="360" w:lineRule="auto"/>
        <w:ind w:left="3150" w:firstLine="45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163857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FAB626" w14:textId="15655FA7" w:rsidR="003200FA" w:rsidRPr="00974D8F" w:rsidRDefault="003200FA" w:rsidP="00974D8F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974D8F">
            <w:rPr>
              <w:rFonts w:ascii="Arial" w:hAnsi="Arial" w:cs="Arial"/>
              <w:b/>
              <w:bCs/>
              <w:color w:val="auto"/>
            </w:rPr>
            <w:t>MỤC LỤC</w:t>
          </w:r>
        </w:p>
        <w:p w14:paraId="2757CB08" w14:textId="3DFD4C68" w:rsidR="003200FA" w:rsidRPr="006A47CE" w:rsidRDefault="003200FA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6A47CE">
            <w:rPr>
              <w:rFonts w:ascii="Arial" w:hAnsi="Arial" w:cs="Arial"/>
            </w:rPr>
            <w:fldChar w:fldCharType="begin"/>
          </w:r>
          <w:r w:rsidRPr="006A47CE">
            <w:rPr>
              <w:rFonts w:ascii="Arial" w:hAnsi="Arial" w:cs="Arial"/>
            </w:rPr>
            <w:instrText xml:space="preserve"> TOC \o "1-3" \h \z \u </w:instrText>
          </w:r>
          <w:r w:rsidRPr="006A47CE">
            <w:rPr>
              <w:rFonts w:ascii="Arial" w:hAnsi="Arial" w:cs="Arial"/>
            </w:rPr>
            <w:fldChar w:fldCharType="separate"/>
          </w:r>
          <w:hyperlink w:anchor="_Toc123844567" w:history="1">
            <w:r w:rsidRPr="006A47CE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Pr="006A47CE">
              <w:rPr>
                <w:rFonts w:ascii="Arial" w:eastAsiaTheme="minorEastAsia" w:hAnsi="Arial" w:cs="Arial"/>
                <w:b/>
                <w:bCs/>
                <w:noProof/>
                <w:sz w:val="22"/>
                <w:szCs w:val="22"/>
              </w:rPr>
              <w:tab/>
            </w:r>
            <w:r w:rsidRPr="006A47CE">
              <w:rPr>
                <w:rStyle w:val="Hyperlink"/>
                <w:rFonts w:ascii="Arial" w:hAnsi="Arial" w:cs="Arial"/>
                <w:b/>
                <w:bCs/>
                <w:noProof/>
              </w:rPr>
              <w:t>Giới thiệu</w:t>
            </w:r>
            <w:r w:rsidRPr="006A47CE">
              <w:rPr>
                <w:rFonts w:ascii="Arial" w:hAnsi="Arial" w:cs="Arial"/>
                <w:noProof/>
                <w:webHidden/>
              </w:rPr>
              <w:tab/>
            </w:r>
            <w:r w:rsidRPr="006A47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A47CE">
              <w:rPr>
                <w:rFonts w:ascii="Arial" w:hAnsi="Arial" w:cs="Arial"/>
                <w:noProof/>
                <w:webHidden/>
              </w:rPr>
              <w:instrText xml:space="preserve"> PAGEREF _Toc123844567 \h </w:instrText>
            </w:r>
            <w:r w:rsidRPr="006A47CE">
              <w:rPr>
                <w:rFonts w:ascii="Arial" w:hAnsi="Arial" w:cs="Arial"/>
                <w:noProof/>
                <w:webHidden/>
              </w:rPr>
            </w:r>
            <w:r w:rsidRPr="006A47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A47CE">
              <w:rPr>
                <w:rFonts w:ascii="Arial" w:hAnsi="Arial" w:cs="Arial"/>
                <w:noProof/>
                <w:webHidden/>
              </w:rPr>
              <w:t>4</w:t>
            </w:r>
            <w:r w:rsidRPr="006A47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14B6EA" w14:textId="753347A3" w:rsidR="003200FA" w:rsidRPr="006A47CE" w:rsidRDefault="00000000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2"/>
              <w:szCs w:val="22"/>
            </w:rPr>
          </w:pPr>
          <w:hyperlink w:anchor="_Toc123844568" w:history="1">
            <w:r w:rsidR="003200FA" w:rsidRPr="006A47CE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3200FA" w:rsidRPr="006A47CE">
              <w:rPr>
                <w:rFonts w:ascii="Arial" w:eastAsiaTheme="minorEastAsia" w:hAnsi="Arial" w:cs="Arial"/>
                <w:b/>
                <w:bCs/>
                <w:noProof/>
                <w:sz w:val="22"/>
                <w:szCs w:val="22"/>
              </w:rPr>
              <w:tab/>
            </w:r>
            <w:r w:rsidR="003200FA" w:rsidRPr="006A47CE">
              <w:rPr>
                <w:rStyle w:val="Hyperlink"/>
                <w:rFonts w:ascii="Arial" w:hAnsi="Arial" w:cs="Arial"/>
                <w:b/>
                <w:bCs/>
                <w:noProof/>
              </w:rPr>
              <w:t>Mục tiêu kiểm thử</w:t>
            </w:r>
            <w:r w:rsidR="003200FA" w:rsidRPr="006A47CE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3200FA" w:rsidRPr="00A85275">
              <w:rPr>
                <w:rFonts w:ascii="Arial" w:hAnsi="Arial" w:cs="Arial"/>
                <w:noProof/>
                <w:webHidden/>
              </w:rPr>
              <w:fldChar w:fldCharType="begin"/>
            </w:r>
            <w:r w:rsidR="003200FA" w:rsidRPr="00A85275">
              <w:rPr>
                <w:rFonts w:ascii="Arial" w:hAnsi="Arial" w:cs="Arial"/>
                <w:noProof/>
                <w:webHidden/>
              </w:rPr>
              <w:instrText xml:space="preserve"> PAGEREF _Toc123844568 \h </w:instrText>
            </w:r>
            <w:r w:rsidR="003200FA" w:rsidRPr="00A85275">
              <w:rPr>
                <w:rFonts w:ascii="Arial" w:hAnsi="Arial" w:cs="Arial"/>
                <w:noProof/>
                <w:webHidden/>
              </w:rPr>
            </w:r>
            <w:r w:rsidR="003200FA" w:rsidRPr="00A8527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200FA" w:rsidRPr="00A85275">
              <w:rPr>
                <w:rFonts w:ascii="Arial" w:hAnsi="Arial" w:cs="Arial"/>
                <w:noProof/>
                <w:webHidden/>
              </w:rPr>
              <w:t>4</w:t>
            </w:r>
            <w:r w:rsidR="003200FA" w:rsidRPr="00A8527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BA1403" w14:textId="58922A86" w:rsidR="003200FA" w:rsidRPr="006A47CE" w:rsidRDefault="00000000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2"/>
              <w:szCs w:val="22"/>
            </w:rPr>
          </w:pPr>
          <w:hyperlink w:anchor="_Toc123844569" w:history="1">
            <w:r w:rsidR="003200FA" w:rsidRPr="006A47CE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3200FA" w:rsidRPr="006A47CE">
              <w:rPr>
                <w:rFonts w:ascii="Arial" w:eastAsiaTheme="minorEastAsia" w:hAnsi="Arial" w:cs="Arial"/>
                <w:b/>
                <w:bCs/>
                <w:noProof/>
                <w:sz w:val="22"/>
                <w:szCs w:val="22"/>
              </w:rPr>
              <w:tab/>
            </w:r>
            <w:r w:rsidR="003200FA" w:rsidRPr="006A47CE">
              <w:rPr>
                <w:rStyle w:val="Hyperlink"/>
                <w:rFonts w:ascii="Arial" w:hAnsi="Arial" w:cs="Arial"/>
                <w:b/>
                <w:bCs/>
                <w:noProof/>
              </w:rPr>
              <w:t>Môi trường cần thiết</w:t>
            </w:r>
            <w:r w:rsidR="003200FA" w:rsidRPr="006A47CE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3200FA" w:rsidRPr="00A85275">
              <w:rPr>
                <w:rFonts w:ascii="Arial" w:hAnsi="Arial" w:cs="Arial"/>
                <w:noProof/>
                <w:webHidden/>
              </w:rPr>
              <w:fldChar w:fldCharType="begin"/>
            </w:r>
            <w:r w:rsidR="003200FA" w:rsidRPr="00A85275">
              <w:rPr>
                <w:rFonts w:ascii="Arial" w:hAnsi="Arial" w:cs="Arial"/>
                <w:noProof/>
                <w:webHidden/>
              </w:rPr>
              <w:instrText xml:space="preserve"> PAGEREF _Toc123844569 \h </w:instrText>
            </w:r>
            <w:r w:rsidR="003200FA" w:rsidRPr="00A85275">
              <w:rPr>
                <w:rFonts w:ascii="Arial" w:hAnsi="Arial" w:cs="Arial"/>
                <w:noProof/>
                <w:webHidden/>
              </w:rPr>
            </w:r>
            <w:r w:rsidR="003200FA" w:rsidRPr="00A8527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200FA" w:rsidRPr="00A85275">
              <w:rPr>
                <w:rFonts w:ascii="Arial" w:hAnsi="Arial" w:cs="Arial"/>
                <w:noProof/>
                <w:webHidden/>
              </w:rPr>
              <w:t>4</w:t>
            </w:r>
            <w:r w:rsidR="003200FA" w:rsidRPr="00A8527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9E8B3D" w14:textId="2C3A1E75" w:rsidR="003200FA" w:rsidRPr="006A47CE" w:rsidRDefault="00000000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23844570" w:history="1">
            <w:r w:rsidR="003200FA" w:rsidRPr="006A47CE">
              <w:rPr>
                <w:rStyle w:val="Hyperlink"/>
                <w:rFonts w:ascii="Arial" w:hAnsi="Arial" w:cs="Arial"/>
                <w:noProof/>
              </w:rPr>
              <w:t>3.1</w:t>
            </w:r>
            <w:r w:rsidR="003200FA" w:rsidRPr="006A47C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3200FA" w:rsidRPr="006A47CE">
              <w:rPr>
                <w:rStyle w:val="Hyperlink"/>
                <w:rFonts w:ascii="Arial" w:hAnsi="Arial" w:cs="Arial"/>
                <w:noProof/>
              </w:rPr>
              <w:t>Yêu cầu phần cứng</w:t>
            </w:r>
            <w:r w:rsidR="003200FA" w:rsidRPr="006A47CE">
              <w:rPr>
                <w:rFonts w:ascii="Arial" w:hAnsi="Arial" w:cs="Arial"/>
                <w:noProof/>
                <w:webHidden/>
              </w:rPr>
              <w:tab/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begin"/>
            </w:r>
            <w:r w:rsidR="003200FA" w:rsidRPr="006A47CE">
              <w:rPr>
                <w:rFonts w:ascii="Arial" w:hAnsi="Arial" w:cs="Arial"/>
                <w:noProof/>
                <w:webHidden/>
              </w:rPr>
              <w:instrText xml:space="preserve"> PAGEREF _Toc123844570 \h </w:instrText>
            </w:r>
            <w:r w:rsidR="003200FA" w:rsidRPr="006A47CE">
              <w:rPr>
                <w:rFonts w:ascii="Arial" w:hAnsi="Arial" w:cs="Arial"/>
                <w:noProof/>
                <w:webHidden/>
              </w:rPr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200FA" w:rsidRPr="006A47CE">
              <w:rPr>
                <w:rFonts w:ascii="Arial" w:hAnsi="Arial" w:cs="Arial"/>
                <w:noProof/>
                <w:webHidden/>
              </w:rPr>
              <w:t>4</w:t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5055F7" w14:textId="08A09DB1" w:rsidR="003200FA" w:rsidRPr="006A47CE" w:rsidRDefault="00000000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23844571" w:history="1">
            <w:r w:rsidR="003200FA" w:rsidRPr="006A47CE">
              <w:rPr>
                <w:rStyle w:val="Hyperlink"/>
                <w:rFonts w:ascii="Arial" w:hAnsi="Arial" w:cs="Arial"/>
                <w:noProof/>
              </w:rPr>
              <w:t>3.2</w:t>
            </w:r>
            <w:r w:rsidR="003200FA" w:rsidRPr="006A47C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3200FA" w:rsidRPr="006A47CE">
              <w:rPr>
                <w:rStyle w:val="Hyperlink"/>
                <w:rFonts w:ascii="Arial" w:hAnsi="Arial" w:cs="Arial"/>
                <w:noProof/>
              </w:rPr>
              <w:t>Phần mềm trong môi trường kiểm thử</w:t>
            </w:r>
            <w:r w:rsidR="003200FA" w:rsidRPr="006A47CE">
              <w:rPr>
                <w:rFonts w:ascii="Arial" w:hAnsi="Arial" w:cs="Arial"/>
                <w:noProof/>
                <w:webHidden/>
              </w:rPr>
              <w:tab/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begin"/>
            </w:r>
            <w:r w:rsidR="003200FA" w:rsidRPr="006A47CE">
              <w:rPr>
                <w:rFonts w:ascii="Arial" w:hAnsi="Arial" w:cs="Arial"/>
                <w:noProof/>
                <w:webHidden/>
              </w:rPr>
              <w:instrText xml:space="preserve"> PAGEREF _Toc123844571 \h </w:instrText>
            </w:r>
            <w:r w:rsidR="003200FA" w:rsidRPr="006A47CE">
              <w:rPr>
                <w:rFonts w:ascii="Arial" w:hAnsi="Arial" w:cs="Arial"/>
                <w:noProof/>
                <w:webHidden/>
              </w:rPr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200FA" w:rsidRPr="006A47CE">
              <w:rPr>
                <w:rFonts w:ascii="Arial" w:hAnsi="Arial" w:cs="Arial"/>
                <w:noProof/>
                <w:webHidden/>
              </w:rPr>
              <w:t>4</w:t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FE9E0C" w14:textId="06C263C1" w:rsidR="003200FA" w:rsidRPr="006A47CE" w:rsidRDefault="00000000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23844572" w:history="1">
            <w:r w:rsidR="003200FA" w:rsidRPr="006A47CE">
              <w:rPr>
                <w:rStyle w:val="Hyperlink"/>
                <w:rFonts w:ascii="Arial" w:hAnsi="Arial" w:cs="Arial"/>
                <w:noProof/>
              </w:rPr>
              <w:t>3.3</w:t>
            </w:r>
            <w:r w:rsidR="003200FA" w:rsidRPr="006A47C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3200FA" w:rsidRPr="006A47CE">
              <w:rPr>
                <w:rStyle w:val="Hyperlink"/>
                <w:rFonts w:ascii="Arial" w:hAnsi="Arial" w:cs="Arial"/>
                <w:noProof/>
              </w:rPr>
              <w:t>Hiệu suất và công cụ hỗ trợ</w:t>
            </w:r>
            <w:r w:rsidR="003200FA" w:rsidRPr="006A47CE">
              <w:rPr>
                <w:rFonts w:ascii="Arial" w:hAnsi="Arial" w:cs="Arial"/>
                <w:noProof/>
                <w:webHidden/>
              </w:rPr>
              <w:tab/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begin"/>
            </w:r>
            <w:r w:rsidR="003200FA" w:rsidRPr="006A47CE">
              <w:rPr>
                <w:rFonts w:ascii="Arial" w:hAnsi="Arial" w:cs="Arial"/>
                <w:noProof/>
                <w:webHidden/>
              </w:rPr>
              <w:instrText xml:space="preserve"> PAGEREF _Toc123844572 \h </w:instrText>
            </w:r>
            <w:r w:rsidR="003200FA" w:rsidRPr="006A47CE">
              <w:rPr>
                <w:rFonts w:ascii="Arial" w:hAnsi="Arial" w:cs="Arial"/>
                <w:noProof/>
                <w:webHidden/>
              </w:rPr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200FA" w:rsidRPr="006A47CE">
              <w:rPr>
                <w:rFonts w:ascii="Arial" w:hAnsi="Arial" w:cs="Arial"/>
                <w:noProof/>
                <w:webHidden/>
              </w:rPr>
              <w:t>5</w:t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0230D6" w14:textId="06B7D385" w:rsidR="003200FA" w:rsidRPr="006A47CE" w:rsidRDefault="00000000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b/>
              <w:bCs/>
              <w:noProof/>
              <w:sz w:val="22"/>
              <w:szCs w:val="22"/>
            </w:rPr>
          </w:pPr>
          <w:hyperlink w:anchor="_Toc123844573" w:history="1">
            <w:r w:rsidR="003200FA" w:rsidRPr="006A47CE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3200FA" w:rsidRPr="006A47CE">
              <w:rPr>
                <w:rFonts w:ascii="Arial" w:eastAsiaTheme="minorEastAsia" w:hAnsi="Arial" w:cs="Arial"/>
                <w:b/>
                <w:bCs/>
                <w:noProof/>
                <w:sz w:val="22"/>
                <w:szCs w:val="22"/>
              </w:rPr>
              <w:tab/>
            </w:r>
            <w:r w:rsidR="003200FA" w:rsidRPr="006A47CE">
              <w:rPr>
                <w:rStyle w:val="Hyperlink"/>
                <w:rFonts w:ascii="Arial" w:hAnsi="Arial" w:cs="Arial"/>
                <w:b/>
                <w:bCs/>
                <w:noProof/>
              </w:rPr>
              <w:t>Trách nhiệm, Nhân sự và Nhu cầu đào tạo</w:t>
            </w:r>
            <w:r w:rsidR="003200FA" w:rsidRPr="006A47CE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3200FA" w:rsidRPr="00A85275">
              <w:rPr>
                <w:rFonts w:ascii="Arial" w:hAnsi="Arial" w:cs="Arial"/>
                <w:noProof/>
                <w:webHidden/>
              </w:rPr>
              <w:fldChar w:fldCharType="begin"/>
            </w:r>
            <w:r w:rsidR="003200FA" w:rsidRPr="00A85275">
              <w:rPr>
                <w:rFonts w:ascii="Arial" w:hAnsi="Arial" w:cs="Arial"/>
                <w:noProof/>
                <w:webHidden/>
              </w:rPr>
              <w:instrText xml:space="preserve"> PAGEREF _Toc123844573 \h </w:instrText>
            </w:r>
            <w:r w:rsidR="003200FA" w:rsidRPr="00A85275">
              <w:rPr>
                <w:rFonts w:ascii="Arial" w:hAnsi="Arial" w:cs="Arial"/>
                <w:noProof/>
                <w:webHidden/>
              </w:rPr>
            </w:r>
            <w:r w:rsidR="003200FA" w:rsidRPr="00A8527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200FA" w:rsidRPr="00A85275">
              <w:rPr>
                <w:rFonts w:ascii="Arial" w:hAnsi="Arial" w:cs="Arial"/>
                <w:noProof/>
                <w:webHidden/>
              </w:rPr>
              <w:t>6</w:t>
            </w:r>
            <w:r w:rsidR="003200FA" w:rsidRPr="00A8527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1872F6" w14:textId="5940799C" w:rsidR="003200FA" w:rsidRPr="006A47CE" w:rsidRDefault="00000000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23844574" w:history="1">
            <w:r w:rsidR="003200FA" w:rsidRPr="006A47CE">
              <w:rPr>
                <w:rStyle w:val="Hyperlink"/>
                <w:rFonts w:ascii="Arial" w:hAnsi="Arial" w:cs="Arial"/>
                <w:noProof/>
              </w:rPr>
              <w:t>4.1</w:t>
            </w:r>
            <w:r w:rsidR="003200FA" w:rsidRPr="006A47C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3200FA" w:rsidRPr="006A47CE">
              <w:rPr>
                <w:rStyle w:val="Hyperlink"/>
                <w:rFonts w:ascii="Arial" w:hAnsi="Arial" w:cs="Arial"/>
                <w:noProof/>
              </w:rPr>
              <w:t>Con người và vai trò</w:t>
            </w:r>
            <w:r w:rsidR="003200FA" w:rsidRPr="006A47CE">
              <w:rPr>
                <w:rFonts w:ascii="Arial" w:hAnsi="Arial" w:cs="Arial"/>
                <w:noProof/>
                <w:webHidden/>
              </w:rPr>
              <w:tab/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begin"/>
            </w:r>
            <w:r w:rsidR="003200FA" w:rsidRPr="006A47CE">
              <w:rPr>
                <w:rFonts w:ascii="Arial" w:hAnsi="Arial" w:cs="Arial"/>
                <w:noProof/>
                <w:webHidden/>
              </w:rPr>
              <w:instrText xml:space="preserve"> PAGEREF _Toc123844574 \h </w:instrText>
            </w:r>
            <w:r w:rsidR="003200FA" w:rsidRPr="006A47CE">
              <w:rPr>
                <w:rFonts w:ascii="Arial" w:hAnsi="Arial" w:cs="Arial"/>
                <w:noProof/>
                <w:webHidden/>
              </w:rPr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200FA" w:rsidRPr="006A47CE">
              <w:rPr>
                <w:rFonts w:ascii="Arial" w:hAnsi="Arial" w:cs="Arial"/>
                <w:noProof/>
                <w:webHidden/>
              </w:rPr>
              <w:t>6</w:t>
            </w:r>
            <w:r w:rsidR="003200FA" w:rsidRPr="006A47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2AAAD8" w14:textId="198647B7" w:rsidR="003200FA" w:rsidRDefault="003200FA">
          <w:r w:rsidRPr="006A47C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BD77A24" w14:textId="77777777" w:rsidR="003200FA" w:rsidRDefault="003200FA" w:rsidP="003E38F9">
      <w:pPr>
        <w:pStyle w:val="MainTitle"/>
        <w:spacing w:line="360" w:lineRule="auto"/>
        <w:ind w:left="3150" w:firstLine="450"/>
        <w:jc w:val="left"/>
      </w:pPr>
    </w:p>
    <w:p w14:paraId="372BE0A0" w14:textId="352F7096" w:rsidR="00435FBC" w:rsidRDefault="00435FBC" w:rsidP="003E38F9">
      <w:pPr>
        <w:pStyle w:val="MainTitle"/>
        <w:spacing w:line="360" w:lineRule="auto"/>
        <w:ind w:left="3150" w:firstLine="450"/>
        <w:jc w:val="left"/>
      </w:pPr>
      <w:r>
        <w:br w:type="page"/>
      </w:r>
      <w:proofErr w:type="spellStart"/>
      <w:r w:rsidR="005C3783">
        <w:lastRenderedPageBreak/>
        <w:t>Kế</w:t>
      </w:r>
      <w:proofErr w:type="spellEnd"/>
      <w:r w:rsidR="005C3783">
        <w:t xml:space="preserve"> </w:t>
      </w:r>
      <w:proofErr w:type="spellStart"/>
      <w:r w:rsidR="005C3783">
        <w:t>hoạch</w:t>
      </w:r>
      <w:proofErr w:type="spellEnd"/>
      <w:r w:rsidR="005C3783">
        <w:t xml:space="preserve"> </w:t>
      </w:r>
      <w:proofErr w:type="spellStart"/>
      <w:r w:rsidR="005C3783">
        <w:t>kiểm</w:t>
      </w:r>
      <w:proofErr w:type="spellEnd"/>
      <w:r w:rsidR="005C3783">
        <w:t xml:space="preserve"> </w:t>
      </w:r>
      <w:proofErr w:type="spellStart"/>
      <w:r w:rsidR="005C3783">
        <w:t>thử</w:t>
      </w:r>
      <w:proofErr w:type="spellEnd"/>
      <w:r w:rsidR="005C3783">
        <w:t xml:space="preserve"> </w:t>
      </w:r>
    </w:p>
    <w:p w14:paraId="295539A9" w14:textId="549B3B45" w:rsidR="00435FBC" w:rsidRDefault="00646EF3" w:rsidP="003E38F9">
      <w:pPr>
        <w:pStyle w:val="Heading1"/>
        <w:spacing w:line="360" w:lineRule="auto"/>
      </w:pPr>
      <w:bookmarkStart w:id="0" w:name="_Toc123844567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0"/>
      <w:proofErr w:type="spellEnd"/>
    </w:p>
    <w:p w14:paraId="5D6147E0" w14:textId="3A454B13" w:rsidR="00B02F9D" w:rsidRDefault="00B02F9D" w:rsidP="00DD4F3B">
      <w:pPr>
        <w:pStyle w:val="con"/>
        <w:spacing w:line="360" w:lineRule="auto"/>
        <w:jc w:val="both"/>
      </w:pPr>
      <w:r>
        <w:rPr>
          <w:lang w:val="vi-VN"/>
        </w:rPr>
        <w:t xml:space="preserve">Tài liệu mô tả kế hoạch thực hiện kiểm thử các chức năng của </w:t>
      </w:r>
      <w:proofErr w:type="spellStart"/>
      <w:r>
        <w:t>trang</w:t>
      </w:r>
      <w:proofErr w:type="spellEnd"/>
      <w:r>
        <w:t xml:space="preserve"> web Website for study</w:t>
      </w:r>
      <w:r w:rsidR="00B5629A">
        <w:t>.</w:t>
      </w:r>
    </w:p>
    <w:p w14:paraId="0F5DE994" w14:textId="0818D90C" w:rsidR="00B5629A" w:rsidRPr="00B5629A" w:rsidRDefault="00B5629A" w:rsidP="00DD4F3B">
      <w:pPr>
        <w:pStyle w:val="con"/>
        <w:spacing w:line="360" w:lineRule="auto"/>
        <w:jc w:val="both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r w:rsidR="00EE01A7">
        <w:t>2</w:t>
      </w:r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</w:p>
    <w:p w14:paraId="780F317E" w14:textId="223D69A5" w:rsidR="00B02F9D" w:rsidRPr="006537B9" w:rsidRDefault="00B02F9D" w:rsidP="00DD4F3B">
      <w:pPr>
        <w:pStyle w:val="con"/>
        <w:numPr>
          <w:ilvl w:val="0"/>
          <w:numId w:val="34"/>
        </w:numPr>
        <w:spacing w:line="360" w:lineRule="auto"/>
        <w:jc w:val="both"/>
      </w:pPr>
      <w:r>
        <w:rPr>
          <w:lang w:val="vi-VN"/>
        </w:rPr>
        <w:t xml:space="preserve">Đảm bảo các chức năng của trang web thực hiện đúng các yêu cầu </w:t>
      </w:r>
      <w:proofErr w:type="spellStart"/>
      <w:r w:rsidR="006537B9">
        <w:t>nghiệp</w:t>
      </w:r>
      <w:proofErr w:type="spellEnd"/>
      <w:r w:rsidR="006537B9">
        <w:t xml:space="preserve"> </w:t>
      </w:r>
      <w:proofErr w:type="spellStart"/>
      <w:r w:rsidR="006537B9">
        <w:t>vụ</w:t>
      </w:r>
      <w:proofErr w:type="spellEnd"/>
      <w:r w:rsidR="006537B9">
        <w:t>.</w:t>
      </w:r>
    </w:p>
    <w:p w14:paraId="2E7068BF" w14:textId="55957CFD" w:rsidR="00EB76B7" w:rsidRDefault="00EB76B7" w:rsidP="00DD4F3B">
      <w:pPr>
        <w:pStyle w:val="con"/>
        <w:numPr>
          <w:ilvl w:val="0"/>
          <w:numId w:val="34"/>
        </w:numPr>
        <w:spacing w:line="360" w:lineRule="auto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62E8D764" w14:textId="276D0827" w:rsidR="00EB76B7" w:rsidRDefault="00EB76B7" w:rsidP="00DD4F3B">
      <w:pPr>
        <w:pStyle w:val="con"/>
        <w:numPr>
          <w:ilvl w:val="0"/>
          <w:numId w:val="34"/>
        </w:numPr>
        <w:spacing w:line="360" w:lineRule="auto"/>
        <w:jc w:val="both"/>
      </w:pP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14:paraId="3AA45190" w14:textId="4558676C" w:rsidR="00435FBC" w:rsidRDefault="006D464B" w:rsidP="00C47AE6">
      <w:pPr>
        <w:pStyle w:val="Heading1"/>
        <w:spacing w:line="360" w:lineRule="auto"/>
      </w:pPr>
      <w:bookmarkStart w:id="1" w:name="_Toc123844568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"/>
      <w:proofErr w:type="spellEnd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412"/>
        <w:gridCol w:w="3074"/>
        <w:gridCol w:w="2964"/>
      </w:tblGrid>
      <w:tr w:rsidR="001D01E5" w14:paraId="3D869585" w14:textId="77777777" w:rsidTr="005A5EB9">
        <w:tc>
          <w:tcPr>
            <w:tcW w:w="3412" w:type="dxa"/>
            <w:shd w:val="clear" w:color="auto" w:fill="EDEDED" w:themeFill="accent3" w:themeFillTint="33"/>
            <w:vAlign w:val="center"/>
          </w:tcPr>
          <w:p w14:paraId="40F935A1" w14:textId="2A5DD2C0" w:rsidR="008D7436" w:rsidRPr="005A5EB9" w:rsidRDefault="008D7436" w:rsidP="005A5EB9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A5EB9">
              <w:rPr>
                <w:rFonts w:ascii="Arial" w:hAnsi="Arial" w:cs="Arial"/>
                <w:b/>
                <w:bCs/>
              </w:rPr>
              <w:t>STT</w:t>
            </w:r>
          </w:p>
        </w:tc>
        <w:tc>
          <w:tcPr>
            <w:tcW w:w="3074" w:type="dxa"/>
            <w:shd w:val="clear" w:color="auto" w:fill="EDEDED" w:themeFill="accent3" w:themeFillTint="33"/>
            <w:vAlign w:val="center"/>
          </w:tcPr>
          <w:p w14:paraId="338B4106" w14:textId="73F625AB" w:rsidR="008D7436" w:rsidRPr="005A5EB9" w:rsidRDefault="001D01E5" w:rsidP="005A5EB9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A5EB9">
              <w:rPr>
                <w:rFonts w:ascii="Arial" w:hAnsi="Arial" w:cs="Arial"/>
                <w:b/>
                <w:bCs/>
              </w:rPr>
              <w:t>Tính</w:t>
            </w:r>
            <w:proofErr w:type="spellEnd"/>
            <w:r w:rsidRPr="005A5EB9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A5EB9">
              <w:rPr>
                <w:rFonts w:ascii="Arial" w:hAnsi="Arial" w:cs="Arial"/>
                <w:b/>
                <w:bCs/>
              </w:rPr>
              <w:t>năng</w:t>
            </w:r>
            <w:proofErr w:type="spellEnd"/>
          </w:p>
        </w:tc>
        <w:tc>
          <w:tcPr>
            <w:tcW w:w="2964" w:type="dxa"/>
            <w:shd w:val="clear" w:color="auto" w:fill="EDEDED" w:themeFill="accent3" w:themeFillTint="33"/>
            <w:vAlign w:val="center"/>
          </w:tcPr>
          <w:p w14:paraId="004A4D5D" w14:textId="7D431E43" w:rsidR="008D7436" w:rsidRPr="005A5EB9" w:rsidRDefault="001D01E5" w:rsidP="005A5EB9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A5EB9">
              <w:rPr>
                <w:rFonts w:ascii="Arial" w:hAnsi="Arial" w:cs="Arial"/>
                <w:b/>
                <w:bCs/>
              </w:rPr>
              <w:t>Lĩnh</w:t>
            </w:r>
            <w:proofErr w:type="spellEnd"/>
            <w:r w:rsidRPr="005A5EB9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A5EB9">
              <w:rPr>
                <w:rFonts w:ascii="Arial" w:hAnsi="Arial" w:cs="Arial"/>
                <w:b/>
                <w:bCs/>
              </w:rPr>
              <w:t>vực</w:t>
            </w:r>
            <w:proofErr w:type="spellEnd"/>
          </w:p>
        </w:tc>
      </w:tr>
      <w:tr w:rsidR="001D01E5" w14:paraId="563F6A10" w14:textId="77777777" w:rsidTr="005A5EB9">
        <w:tc>
          <w:tcPr>
            <w:tcW w:w="3412" w:type="dxa"/>
          </w:tcPr>
          <w:p w14:paraId="6F22D3A6" w14:textId="3E7B75CB" w:rsidR="008D7436" w:rsidRDefault="005A5EB9" w:rsidP="005A5EB9">
            <w:pPr>
              <w:pStyle w:val="BodyText"/>
              <w:ind w:left="0"/>
              <w:jc w:val="center"/>
            </w:pPr>
            <w:r>
              <w:t>1</w:t>
            </w:r>
          </w:p>
        </w:tc>
        <w:tc>
          <w:tcPr>
            <w:tcW w:w="3074" w:type="dxa"/>
          </w:tcPr>
          <w:p w14:paraId="261E88B5" w14:textId="75ACC2C9" w:rsidR="008D7436" w:rsidRDefault="0023758A" w:rsidP="00FD019F">
            <w:pPr>
              <w:pStyle w:val="BodyText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2964" w:type="dxa"/>
          </w:tcPr>
          <w:p w14:paraId="7C6F55E7" w14:textId="73CE54E8" w:rsidR="008D7436" w:rsidRPr="00E55E89" w:rsidRDefault="00E55E89" w:rsidP="00E55E89">
            <w:pPr>
              <w:jc w:val="center"/>
              <w:rPr>
                <w:lang w:val="vi-VN"/>
              </w:rPr>
            </w:pPr>
            <w:r w:rsidRPr="00E55E89">
              <w:rPr>
                <w:lang w:val="vi-VN"/>
              </w:rPr>
              <w:t xml:space="preserve">Functional, </w:t>
            </w:r>
            <w:r>
              <w:rPr>
                <w:lang w:val="vi-VN"/>
              </w:rPr>
              <w:t>U</w:t>
            </w:r>
            <w:r w:rsidRPr="00E55E89">
              <w:rPr>
                <w:lang w:val="vi-VN"/>
              </w:rPr>
              <w:t>sability, R</w:t>
            </w:r>
            <w:r w:rsidRPr="00E55E89">
              <w:rPr>
                <w:lang w:val="vi-VN"/>
              </w:rPr>
              <w:t>eliability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  <w:lang w:val="vi-VN"/>
              </w:rPr>
              <w:t>.</w:t>
            </w:r>
          </w:p>
        </w:tc>
      </w:tr>
      <w:tr w:rsidR="001D028C" w14:paraId="3DC1C289" w14:textId="77777777" w:rsidTr="005A5EB9">
        <w:tc>
          <w:tcPr>
            <w:tcW w:w="3412" w:type="dxa"/>
          </w:tcPr>
          <w:p w14:paraId="56915801" w14:textId="4D50E473" w:rsidR="001D028C" w:rsidRDefault="001D028C" w:rsidP="001D028C">
            <w:pPr>
              <w:pStyle w:val="BodyText"/>
              <w:ind w:left="0"/>
              <w:jc w:val="center"/>
            </w:pPr>
            <w:r>
              <w:t>2</w:t>
            </w:r>
          </w:p>
        </w:tc>
        <w:tc>
          <w:tcPr>
            <w:tcW w:w="3074" w:type="dxa"/>
          </w:tcPr>
          <w:p w14:paraId="20EA03F8" w14:textId="44731059" w:rsidR="001D028C" w:rsidRDefault="001D028C" w:rsidP="001D028C">
            <w:pPr>
              <w:pStyle w:val="BodyText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2964" w:type="dxa"/>
          </w:tcPr>
          <w:p w14:paraId="4CA70042" w14:textId="031FD122" w:rsidR="001D028C" w:rsidRDefault="00E55E89" w:rsidP="00E55E89">
            <w:pPr>
              <w:jc w:val="center"/>
            </w:pPr>
            <w:r w:rsidRPr="00E55E89">
              <w:rPr>
                <w:lang w:val="vi-VN"/>
              </w:rPr>
              <w:t xml:space="preserve">Functional, </w:t>
            </w:r>
            <w:r>
              <w:rPr>
                <w:lang w:val="vi-VN"/>
              </w:rPr>
              <w:t>U</w:t>
            </w:r>
            <w:r w:rsidRPr="00E55E89">
              <w:rPr>
                <w:lang w:val="vi-VN"/>
              </w:rPr>
              <w:t>sability, Reliability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  <w:lang w:val="vi-VN"/>
              </w:rPr>
              <w:t>.</w:t>
            </w:r>
          </w:p>
        </w:tc>
      </w:tr>
      <w:tr w:rsidR="001D028C" w14:paraId="0F29AA8A" w14:textId="77777777" w:rsidTr="005A5EB9">
        <w:tc>
          <w:tcPr>
            <w:tcW w:w="3412" w:type="dxa"/>
          </w:tcPr>
          <w:p w14:paraId="3756A2C0" w14:textId="4C801C6A" w:rsidR="001D028C" w:rsidRDefault="001D028C" w:rsidP="001D028C">
            <w:pPr>
              <w:pStyle w:val="BodyText"/>
              <w:ind w:left="0"/>
              <w:jc w:val="center"/>
            </w:pPr>
            <w:r>
              <w:t>3</w:t>
            </w:r>
          </w:p>
        </w:tc>
        <w:tc>
          <w:tcPr>
            <w:tcW w:w="3074" w:type="dxa"/>
          </w:tcPr>
          <w:p w14:paraId="11AE6B22" w14:textId="361DAB68" w:rsidR="001D028C" w:rsidRDefault="001D028C" w:rsidP="001D028C">
            <w:pPr>
              <w:pStyle w:val="BodyText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Administrator</w:t>
            </w:r>
          </w:p>
        </w:tc>
        <w:tc>
          <w:tcPr>
            <w:tcW w:w="2964" w:type="dxa"/>
          </w:tcPr>
          <w:p w14:paraId="6B50A07C" w14:textId="4D05A9A4" w:rsidR="001D028C" w:rsidRDefault="00E55E89" w:rsidP="00E55E89">
            <w:pPr>
              <w:jc w:val="center"/>
            </w:pPr>
            <w:r w:rsidRPr="00E55E89">
              <w:rPr>
                <w:lang w:val="vi-VN"/>
              </w:rPr>
              <w:t xml:space="preserve">Functional, </w:t>
            </w:r>
            <w:r>
              <w:rPr>
                <w:lang w:val="vi-VN"/>
              </w:rPr>
              <w:t>U</w:t>
            </w:r>
            <w:r w:rsidRPr="00E55E89">
              <w:rPr>
                <w:lang w:val="vi-VN"/>
              </w:rPr>
              <w:t>sability, Reliability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  <w:lang w:val="vi-VN"/>
              </w:rPr>
              <w:t>.</w:t>
            </w:r>
          </w:p>
        </w:tc>
      </w:tr>
      <w:tr w:rsidR="001D028C" w:rsidRPr="0023758A" w14:paraId="4F8F64A9" w14:textId="77777777" w:rsidTr="005A5EB9">
        <w:tc>
          <w:tcPr>
            <w:tcW w:w="3412" w:type="dxa"/>
          </w:tcPr>
          <w:p w14:paraId="087461A3" w14:textId="4B157CD0" w:rsidR="001D028C" w:rsidRDefault="001D028C" w:rsidP="001D028C">
            <w:pPr>
              <w:pStyle w:val="BodyText"/>
              <w:ind w:left="0"/>
              <w:jc w:val="center"/>
            </w:pPr>
            <w:r>
              <w:t>4</w:t>
            </w:r>
          </w:p>
        </w:tc>
        <w:tc>
          <w:tcPr>
            <w:tcW w:w="3074" w:type="dxa"/>
          </w:tcPr>
          <w:p w14:paraId="73D26568" w14:textId="2D824871" w:rsidR="001D028C" w:rsidRPr="0023758A" w:rsidRDefault="001D028C" w:rsidP="001D028C">
            <w:pPr>
              <w:pStyle w:val="BodyText"/>
              <w:ind w:left="0"/>
            </w:pPr>
            <w:proofErr w:type="spellStart"/>
            <w:r w:rsidRPr="0023758A">
              <w:t>Tạo</w:t>
            </w:r>
            <w:proofErr w:type="spellEnd"/>
            <w:r w:rsidRPr="0023758A">
              <w:t xml:space="preserve"> </w:t>
            </w:r>
            <w:proofErr w:type="spellStart"/>
            <w:r w:rsidRPr="0023758A">
              <w:t>Todo</w:t>
            </w:r>
            <w:proofErr w:type="spellEnd"/>
            <w:r w:rsidRPr="0023758A">
              <w:t xml:space="preserve">-List </w:t>
            </w:r>
            <w:proofErr w:type="spellStart"/>
            <w:r w:rsidRPr="0023758A">
              <w:t>với</w:t>
            </w:r>
            <w:proofErr w:type="spellEnd"/>
            <w:r w:rsidRPr="0023758A">
              <w:t xml:space="preserve"> </w:t>
            </w:r>
            <w:proofErr w:type="spellStart"/>
            <w:r w:rsidRPr="0023758A">
              <w:t>tư</w:t>
            </w:r>
            <w:proofErr w:type="spellEnd"/>
            <w:r w:rsidRPr="0023758A">
              <w:t xml:space="preserve"> </w:t>
            </w:r>
            <w:proofErr w:type="spellStart"/>
            <w:r w:rsidRPr="0023758A">
              <w:t>cách</w:t>
            </w:r>
            <w:proofErr w:type="spellEnd"/>
            <w:r w:rsidRPr="0023758A">
              <w:t xml:space="preserve"> </w:t>
            </w:r>
            <w:proofErr w:type="spellStart"/>
            <w:r w:rsidRPr="0023758A">
              <w:t>người</w:t>
            </w:r>
            <w:proofErr w:type="spellEnd"/>
            <w:r w:rsidRPr="0023758A">
              <w:t xml:space="preserve"> </w:t>
            </w:r>
            <w:proofErr w:type="spellStart"/>
            <w:r w:rsidRPr="0023758A">
              <w:t>d</w:t>
            </w:r>
            <w:r>
              <w:t>ùng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2964" w:type="dxa"/>
          </w:tcPr>
          <w:p w14:paraId="698933A6" w14:textId="7F2F4A32" w:rsidR="001D028C" w:rsidRPr="0023758A" w:rsidRDefault="00A60614" w:rsidP="001D028C">
            <w:pPr>
              <w:pStyle w:val="BodyText"/>
              <w:ind w:left="0"/>
              <w:jc w:val="center"/>
            </w:pPr>
            <w:r>
              <w:rPr>
                <w:lang w:val="vi-VN"/>
              </w:rPr>
              <w:t xml:space="preserve">Perfomance, </w:t>
            </w:r>
            <w:r w:rsidRPr="00E55E89">
              <w:rPr>
                <w:lang w:val="vi-VN"/>
              </w:rPr>
              <w:t xml:space="preserve">Functional, </w:t>
            </w:r>
            <w:r>
              <w:rPr>
                <w:lang w:val="vi-VN"/>
              </w:rPr>
              <w:t>Usability.</w:t>
            </w:r>
          </w:p>
        </w:tc>
      </w:tr>
      <w:tr w:rsidR="001D028C" w:rsidRPr="0023758A" w14:paraId="12FB50BD" w14:textId="77777777" w:rsidTr="005A5EB9">
        <w:tc>
          <w:tcPr>
            <w:tcW w:w="3412" w:type="dxa"/>
          </w:tcPr>
          <w:p w14:paraId="725051E9" w14:textId="4E551EFA" w:rsidR="001D028C" w:rsidRDefault="001D028C" w:rsidP="001D028C">
            <w:pPr>
              <w:pStyle w:val="BodyText"/>
              <w:ind w:left="0"/>
              <w:jc w:val="center"/>
            </w:pPr>
            <w:r>
              <w:t>5</w:t>
            </w:r>
          </w:p>
        </w:tc>
        <w:tc>
          <w:tcPr>
            <w:tcW w:w="3074" w:type="dxa"/>
          </w:tcPr>
          <w:p w14:paraId="0E633E13" w14:textId="4A513AAB" w:rsidR="001D028C" w:rsidRPr="0023758A" w:rsidRDefault="001D028C" w:rsidP="001D028C">
            <w:pPr>
              <w:pStyle w:val="BodyText"/>
              <w:ind w:left="0"/>
            </w:pPr>
            <w:proofErr w:type="spellStart"/>
            <w:r w:rsidRPr="0023758A">
              <w:t>Tạo</w:t>
            </w:r>
            <w:proofErr w:type="spellEnd"/>
            <w:r w:rsidRPr="0023758A">
              <w:t xml:space="preserve"> </w:t>
            </w:r>
            <w:proofErr w:type="spellStart"/>
            <w:r w:rsidRPr="0023758A">
              <w:t>Todo</w:t>
            </w:r>
            <w:proofErr w:type="spellEnd"/>
            <w:r w:rsidRPr="0023758A">
              <w:t xml:space="preserve">-List </w:t>
            </w:r>
            <w:proofErr w:type="spellStart"/>
            <w:r w:rsidRPr="0023758A">
              <w:t>với</w:t>
            </w:r>
            <w:proofErr w:type="spellEnd"/>
            <w:r w:rsidRPr="0023758A">
              <w:t xml:space="preserve"> </w:t>
            </w:r>
            <w:proofErr w:type="spellStart"/>
            <w:r w:rsidRPr="0023758A">
              <w:t>tư</w:t>
            </w:r>
            <w:proofErr w:type="spellEnd"/>
            <w:r w:rsidRPr="0023758A">
              <w:t xml:space="preserve"> </w:t>
            </w:r>
            <w:proofErr w:type="spellStart"/>
            <w:r w:rsidRPr="0023758A">
              <w:t>cách</w:t>
            </w:r>
            <w:proofErr w:type="spellEnd"/>
            <w:r w:rsidRPr="0023758A">
              <w:t xml:space="preserve"> Ad</w:t>
            </w:r>
            <w:r>
              <w:t>ministrator</w:t>
            </w:r>
          </w:p>
        </w:tc>
        <w:tc>
          <w:tcPr>
            <w:tcW w:w="2964" w:type="dxa"/>
          </w:tcPr>
          <w:p w14:paraId="10511E12" w14:textId="52D5031F" w:rsidR="001D028C" w:rsidRPr="0023758A" w:rsidRDefault="00E55E89" w:rsidP="001D028C">
            <w:pPr>
              <w:pStyle w:val="BodyText"/>
              <w:ind w:left="0"/>
              <w:jc w:val="center"/>
            </w:pPr>
            <w:r>
              <w:rPr>
                <w:lang w:val="vi-VN"/>
              </w:rPr>
              <w:t xml:space="preserve">Perfomance, </w:t>
            </w:r>
            <w:r w:rsidRPr="00E55E89">
              <w:rPr>
                <w:lang w:val="vi-VN"/>
              </w:rPr>
              <w:t xml:space="preserve">Functional, </w:t>
            </w:r>
            <w:r>
              <w:rPr>
                <w:lang w:val="vi-VN"/>
              </w:rPr>
              <w:t>U</w:t>
            </w:r>
            <w:r w:rsidRPr="00E55E89">
              <w:rPr>
                <w:lang w:val="vi-VN"/>
              </w:rPr>
              <w:t>sability, Reliability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  <w:lang w:val="vi-VN"/>
              </w:rPr>
              <w:t>.</w:t>
            </w:r>
          </w:p>
        </w:tc>
      </w:tr>
      <w:tr w:rsidR="001D028C" w14:paraId="4E798034" w14:textId="77777777" w:rsidTr="005A5EB9">
        <w:tc>
          <w:tcPr>
            <w:tcW w:w="3412" w:type="dxa"/>
          </w:tcPr>
          <w:p w14:paraId="7BB6BBCF" w14:textId="26382495" w:rsidR="001D028C" w:rsidRDefault="001D028C" w:rsidP="001D028C">
            <w:pPr>
              <w:pStyle w:val="BodyText"/>
              <w:ind w:left="0"/>
              <w:jc w:val="center"/>
            </w:pPr>
            <w:r>
              <w:t>6</w:t>
            </w:r>
          </w:p>
        </w:tc>
        <w:tc>
          <w:tcPr>
            <w:tcW w:w="3074" w:type="dxa"/>
          </w:tcPr>
          <w:p w14:paraId="2C4FFE5E" w14:textId="337A7B00" w:rsidR="001D028C" w:rsidRDefault="001D028C" w:rsidP="001D028C">
            <w:pPr>
              <w:pStyle w:val="BodyText"/>
              <w:ind w:left="0"/>
            </w:pPr>
            <w:proofErr w:type="spellStart"/>
            <w:r>
              <w:t>Tạo</w:t>
            </w:r>
            <w:proofErr w:type="spellEnd"/>
            <w:r>
              <w:t xml:space="preserve"> Notes</w:t>
            </w:r>
          </w:p>
        </w:tc>
        <w:tc>
          <w:tcPr>
            <w:tcW w:w="2964" w:type="dxa"/>
          </w:tcPr>
          <w:p w14:paraId="13DE33E4" w14:textId="785FC3C1" w:rsidR="001D028C" w:rsidRDefault="00A60614" w:rsidP="001D028C">
            <w:pPr>
              <w:pStyle w:val="BodyText"/>
              <w:ind w:left="0"/>
              <w:jc w:val="center"/>
            </w:pPr>
            <w:r>
              <w:rPr>
                <w:lang w:val="vi-VN"/>
              </w:rPr>
              <w:t xml:space="preserve">Perfomance, </w:t>
            </w:r>
            <w:r w:rsidRPr="00E55E89">
              <w:rPr>
                <w:lang w:val="vi-VN"/>
              </w:rPr>
              <w:t xml:space="preserve">Functional, </w:t>
            </w:r>
            <w:r>
              <w:rPr>
                <w:lang w:val="vi-VN"/>
              </w:rPr>
              <w:t>U</w:t>
            </w:r>
            <w:r w:rsidRPr="00E55E89">
              <w:rPr>
                <w:lang w:val="vi-VN"/>
              </w:rPr>
              <w:t>sability</w:t>
            </w:r>
          </w:p>
        </w:tc>
      </w:tr>
      <w:tr w:rsidR="001D028C" w14:paraId="7F209631" w14:textId="77777777" w:rsidTr="005A5EB9">
        <w:tc>
          <w:tcPr>
            <w:tcW w:w="3412" w:type="dxa"/>
          </w:tcPr>
          <w:p w14:paraId="5A8FD9C7" w14:textId="202ED961" w:rsidR="001D028C" w:rsidRDefault="001D028C" w:rsidP="001D028C">
            <w:pPr>
              <w:pStyle w:val="BodyText"/>
              <w:ind w:left="0"/>
              <w:jc w:val="center"/>
            </w:pPr>
            <w:r>
              <w:t>7</w:t>
            </w:r>
          </w:p>
        </w:tc>
        <w:tc>
          <w:tcPr>
            <w:tcW w:w="3074" w:type="dxa"/>
          </w:tcPr>
          <w:p w14:paraId="5BA28421" w14:textId="078DEE93" w:rsidR="001D028C" w:rsidRDefault="001D028C" w:rsidP="001D028C">
            <w:pPr>
              <w:pStyle w:val="BodyText"/>
              <w:ind w:left="0"/>
            </w:pPr>
            <w:r>
              <w:t>Contact</w:t>
            </w:r>
          </w:p>
        </w:tc>
        <w:tc>
          <w:tcPr>
            <w:tcW w:w="2964" w:type="dxa"/>
          </w:tcPr>
          <w:p w14:paraId="04B3C1DB" w14:textId="2B79DD7F" w:rsidR="001D028C" w:rsidRDefault="00A60614" w:rsidP="001D028C">
            <w:pPr>
              <w:pStyle w:val="BodyText"/>
              <w:ind w:left="0"/>
              <w:jc w:val="center"/>
            </w:pPr>
            <w:r>
              <w:rPr>
                <w:lang w:val="vi-VN"/>
              </w:rPr>
              <w:t>Perfomance,</w:t>
            </w:r>
            <w:r w:rsidRPr="00E55E89">
              <w:rPr>
                <w:lang w:val="vi-VN"/>
              </w:rPr>
              <w:t xml:space="preserve"> </w:t>
            </w:r>
            <w:r>
              <w:rPr>
                <w:lang w:val="vi-VN"/>
              </w:rPr>
              <w:t>U</w:t>
            </w:r>
            <w:r w:rsidRPr="00E55E89">
              <w:rPr>
                <w:lang w:val="vi-VN"/>
              </w:rPr>
              <w:t>sability</w:t>
            </w:r>
          </w:p>
        </w:tc>
      </w:tr>
      <w:tr w:rsidR="001D028C" w14:paraId="4D13702D" w14:textId="77777777" w:rsidTr="005A5EB9">
        <w:tc>
          <w:tcPr>
            <w:tcW w:w="3412" w:type="dxa"/>
          </w:tcPr>
          <w:p w14:paraId="4191481F" w14:textId="7DC357C5" w:rsidR="001D028C" w:rsidRDefault="001D028C" w:rsidP="001D028C">
            <w:pPr>
              <w:pStyle w:val="BodyText"/>
              <w:ind w:left="0"/>
              <w:jc w:val="center"/>
            </w:pPr>
            <w:r>
              <w:t>8</w:t>
            </w:r>
          </w:p>
        </w:tc>
        <w:tc>
          <w:tcPr>
            <w:tcW w:w="3074" w:type="dxa"/>
          </w:tcPr>
          <w:p w14:paraId="7D8892B8" w14:textId="77D69AB4" w:rsidR="001D028C" w:rsidRDefault="001D028C" w:rsidP="001D028C">
            <w:pPr>
              <w:pStyle w:val="BodyText"/>
              <w:ind w:left="0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profile</w:t>
            </w:r>
          </w:p>
        </w:tc>
        <w:tc>
          <w:tcPr>
            <w:tcW w:w="2964" w:type="dxa"/>
          </w:tcPr>
          <w:p w14:paraId="7B71854A" w14:textId="2C2A6B58" w:rsidR="001D028C" w:rsidRDefault="00A60614" w:rsidP="001D028C">
            <w:pPr>
              <w:pStyle w:val="BodyText"/>
              <w:ind w:left="0"/>
              <w:jc w:val="center"/>
            </w:pPr>
            <w:r>
              <w:rPr>
                <w:lang w:val="vi-VN"/>
              </w:rPr>
              <w:t xml:space="preserve">Perfomance, </w:t>
            </w:r>
            <w:r w:rsidRPr="00E55E89">
              <w:rPr>
                <w:lang w:val="vi-VN"/>
              </w:rPr>
              <w:t xml:space="preserve">Functional, </w:t>
            </w:r>
            <w:r>
              <w:rPr>
                <w:lang w:val="vi-VN"/>
              </w:rPr>
              <w:t>U</w:t>
            </w:r>
            <w:r w:rsidRPr="00E55E89">
              <w:rPr>
                <w:lang w:val="vi-VN"/>
              </w:rPr>
              <w:t>sability</w:t>
            </w:r>
          </w:p>
        </w:tc>
      </w:tr>
      <w:tr w:rsidR="001D028C" w14:paraId="1BC1083A" w14:textId="77777777" w:rsidTr="005A5EB9">
        <w:tc>
          <w:tcPr>
            <w:tcW w:w="3412" w:type="dxa"/>
          </w:tcPr>
          <w:p w14:paraId="250A5078" w14:textId="681BDBA7" w:rsidR="001D028C" w:rsidRDefault="001D028C" w:rsidP="001D028C">
            <w:pPr>
              <w:pStyle w:val="BodyText"/>
              <w:ind w:left="0"/>
              <w:jc w:val="center"/>
            </w:pPr>
            <w:r>
              <w:t xml:space="preserve">9 </w:t>
            </w:r>
          </w:p>
        </w:tc>
        <w:tc>
          <w:tcPr>
            <w:tcW w:w="3074" w:type="dxa"/>
          </w:tcPr>
          <w:p w14:paraId="17BDBEEC" w14:textId="5DE82398" w:rsidR="001D028C" w:rsidRDefault="001D028C" w:rsidP="001D028C">
            <w:pPr>
              <w:pStyle w:val="BodyText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964" w:type="dxa"/>
          </w:tcPr>
          <w:p w14:paraId="65522778" w14:textId="5DBAEC36" w:rsidR="001D028C" w:rsidRDefault="00A60614" w:rsidP="001D028C">
            <w:pPr>
              <w:pStyle w:val="BodyText"/>
              <w:ind w:left="0"/>
              <w:jc w:val="center"/>
            </w:pPr>
            <w:r w:rsidRPr="00E55E89">
              <w:rPr>
                <w:lang w:val="vi-VN"/>
              </w:rPr>
              <w:t xml:space="preserve">Functional, </w:t>
            </w:r>
            <w:r>
              <w:rPr>
                <w:lang w:val="vi-VN"/>
              </w:rPr>
              <w:t xml:space="preserve">Usability, </w:t>
            </w:r>
            <w:r w:rsidRPr="00E55E89">
              <w:rPr>
                <w:lang w:val="vi-VN"/>
              </w:rPr>
              <w:t>Reliability</w:t>
            </w:r>
            <w:r>
              <w:rPr>
                <w:rFonts w:ascii="Roboto" w:hAnsi="Roboto"/>
                <w:color w:val="333333"/>
                <w:sz w:val="23"/>
                <w:szCs w:val="23"/>
                <w:shd w:val="clear" w:color="auto" w:fill="FFFFFF"/>
                <w:lang w:val="vi-VN"/>
              </w:rPr>
              <w:t>.</w:t>
            </w:r>
          </w:p>
        </w:tc>
      </w:tr>
    </w:tbl>
    <w:p w14:paraId="6637B6E9" w14:textId="77777777" w:rsidR="008D7436" w:rsidRPr="008D7436" w:rsidRDefault="008D7436" w:rsidP="008D7436">
      <w:pPr>
        <w:pStyle w:val="BodyText"/>
      </w:pPr>
    </w:p>
    <w:p w14:paraId="4CD9D71B" w14:textId="77D05B8E" w:rsidR="00435FBC" w:rsidRDefault="006D464B" w:rsidP="003E38F9">
      <w:pPr>
        <w:pStyle w:val="Heading1"/>
        <w:spacing w:line="360" w:lineRule="auto"/>
      </w:pPr>
      <w:bookmarkStart w:id="2" w:name="_Toc123844569"/>
      <w:bookmarkStart w:id="3" w:name="_Toc314978545"/>
      <w:bookmarkStart w:id="4" w:name="_Toc324843648"/>
      <w:bookmarkStart w:id="5" w:name="_Toc324851955"/>
      <w:bookmarkStart w:id="6" w:name="_Toc324915538"/>
      <w:bookmarkStart w:id="7" w:name="_Toc433104459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bookmarkEnd w:id="2"/>
      <w:proofErr w:type="spellEnd"/>
    </w:p>
    <w:p w14:paraId="0F555F55" w14:textId="4981463B" w:rsidR="005A5EB9" w:rsidRPr="005A5EB9" w:rsidRDefault="005A5EB9" w:rsidP="00145307">
      <w:pPr>
        <w:ind w:firstLine="720"/>
      </w:pPr>
      <w:proofErr w:type="spellStart"/>
      <w:r w:rsidRPr="005A5EB9">
        <w:t>Phần</w:t>
      </w:r>
      <w:proofErr w:type="spellEnd"/>
      <w:r w:rsidRPr="005A5EB9">
        <w:t xml:space="preserve"> </w:t>
      </w:r>
      <w:proofErr w:type="spellStart"/>
      <w:r w:rsidRPr="005A5EB9">
        <w:t>này</w:t>
      </w:r>
      <w:proofErr w:type="spellEnd"/>
      <w:r w:rsidRPr="005A5EB9">
        <w:t xml:space="preserve"> </w:t>
      </w:r>
      <w:proofErr w:type="spellStart"/>
      <w:r w:rsidRPr="005A5EB9">
        <w:t>trình</w:t>
      </w:r>
      <w:proofErr w:type="spellEnd"/>
      <w:r w:rsidRPr="005A5EB9">
        <w:t xml:space="preserve"> </w:t>
      </w:r>
      <w:proofErr w:type="spellStart"/>
      <w:r w:rsidRPr="005A5EB9">
        <w:t>bày</w:t>
      </w:r>
      <w:proofErr w:type="spellEnd"/>
      <w:r w:rsidRPr="005A5EB9">
        <w:t xml:space="preserve"> </w:t>
      </w:r>
      <w:proofErr w:type="spellStart"/>
      <w:r w:rsidRPr="005A5EB9">
        <w:t>các</w:t>
      </w:r>
      <w:proofErr w:type="spellEnd"/>
      <w:r w:rsidRPr="005A5EB9">
        <w:t xml:space="preserve"> </w:t>
      </w:r>
      <w:proofErr w:type="spellStart"/>
      <w:r w:rsidRPr="005A5EB9">
        <w:t>nguồn</w:t>
      </w:r>
      <w:proofErr w:type="spellEnd"/>
      <w:r w:rsidRPr="005A5EB9">
        <w:t xml:space="preserve"> </w:t>
      </w:r>
      <w:proofErr w:type="spellStart"/>
      <w:r w:rsidRPr="005A5EB9">
        <w:t>lực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 w:rsidRPr="005A5EB9">
        <w:t xml:space="preserve"> </w:t>
      </w:r>
      <w:proofErr w:type="spellStart"/>
      <w:r w:rsidRPr="005A5EB9">
        <w:t>cần</w:t>
      </w:r>
      <w:proofErr w:type="spellEnd"/>
      <w:r w:rsidRPr="005A5EB9">
        <w:t xml:space="preserve"> </w:t>
      </w:r>
      <w:proofErr w:type="spellStart"/>
      <w:r w:rsidRPr="005A5EB9">
        <w:t>thiết</w:t>
      </w:r>
      <w:proofErr w:type="spellEnd"/>
      <w:r w:rsidRPr="005A5EB9">
        <w:t xml:space="preserve"> </w:t>
      </w:r>
      <w:proofErr w:type="spellStart"/>
      <w:r w:rsidRPr="005A5EB9">
        <w:t>cho</w:t>
      </w:r>
      <w:proofErr w:type="spellEnd"/>
      <w:r w:rsidRPr="005A5EB9">
        <w:t xml:space="preserve"> </w:t>
      </w:r>
      <w:proofErr w:type="spellStart"/>
      <w:r w:rsidRPr="005A5EB9">
        <w:t>Kế</w:t>
      </w:r>
      <w:proofErr w:type="spellEnd"/>
      <w:r w:rsidRPr="005A5EB9">
        <w:t xml:space="preserve"> </w:t>
      </w:r>
      <w:proofErr w:type="spellStart"/>
      <w:r w:rsidRPr="005A5EB9">
        <w:t>hoạch</w:t>
      </w:r>
      <w:proofErr w:type="spellEnd"/>
      <w:r w:rsidRPr="005A5EB9">
        <w:t xml:space="preserve"> </w:t>
      </w:r>
      <w:proofErr w:type="spellStart"/>
      <w:r w:rsidRPr="005A5EB9">
        <w:t>thử</w:t>
      </w:r>
      <w:proofErr w:type="spellEnd"/>
      <w:r w:rsidRPr="005A5EB9">
        <w:t xml:space="preserve"> </w:t>
      </w:r>
      <w:proofErr w:type="spellStart"/>
      <w:r w:rsidRPr="005A5EB9">
        <w:t>nghiệm</w:t>
      </w:r>
      <w:proofErr w:type="spellEnd"/>
      <w:r>
        <w:t>.</w:t>
      </w:r>
    </w:p>
    <w:p w14:paraId="05EC1367" w14:textId="5526A653" w:rsidR="00435FBC" w:rsidRDefault="008E64A1" w:rsidP="003E38F9">
      <w:pPr>
        <w:pStyle w:val="Heading2"/>
        <w:keepNext w:val="0"/>
        <w:spacing w:line="360" w:lineRule="auto"/>
      </w:pPr>
      <w:bookmarkStart w:id="8" w:name="_Toc123844570"/>
      <w:bookmarkEnd w:id="3"/>
      <w:bookmarkEnd w:id="4"/>
      <w:bookmarkEnd w:id="5"/>
      <w:bookmarkEnd w:id="6"/>
      <w:bookmarkEnd w:id="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bookmarkEnd w:id="8"/>
      <w:proofErr w:type="spellEnd"/>
    </w:p>
    <w:p w14:paraId="5223B1F5" w14:textId="2C84193A" w:rsidR="000B74DC" w:rsidRPr="000B74DC" w:rsidRDefault="000B74DC" w:rsidP="000B74DC">
      <w:pPr>
        <w:ind w:firstLine="720"/>
        <w:rPr>
          <w:lang w:val="vi-VN"/>
        </w:rPr>
      </w:pPr>
      <w:bookmarkStart w:id="9" w:name="_Toc123844571"/>
      <w:bookmarkStart w:id="10" w:name="_Toc324915535"/>
      <w:bookmarkStart w:id="11" w:name="_Toc433104456"/>
      <w:bookmarkStart w:id="12" w:name="_Toc314978546"/>
      <w:proofErr w:type="spellStart"/>
      <w:r>
        <w:t>Máy</w:t>
      </w:r>
      <w:proofErr w:type="spellEnd"/>
      <w:r>
        <w:rPr>
          <w:lang w:val="vi-VN"/>
        </w:rPr>
        <w:t xml:space="preserve"> tính có CPU Intel core i3 hoặc AMD ryzen 3 trờ lên, 1GB RAM và 500MB bộ nhớ khả dụng.</w:t>
      </w:r>
    </w:p>
    <w:p w14:paraId="3FCF7C9D" w14:textId="0F0D5DDE" w:rsidR="00435FBC" w:rsidRDefault="00EF3997" w:rsidP="003E38F9">
      <w:pPr>
        <w:pStyle w:val="Heading2"/>
        <w:spacing w:line="360" w:lineRule="auto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9"/>
      <w:proofErr w:type="spellEnd"/>
    </w:p>
    <w:p w14:paraId="280B96B7" w14:textId="151AC611" w:rsidR="00435FBC" w:rsidRDefault="00EB07CA" w:rsidP="003E38F9">
      <w:pPr>
        <w:pStyle w:val="InfoBlue"/>
        <w:spacing w:line="360" w:lineRule="auto"/>
        <w:rPr>
          <w:i w:val="0"/>
          <w:color w:val="auto"/>
        </w:rPr>
      </w:pPr>
      <w:proofErr w:type="spellStart"/>
      <w:r w:rsidRPr="00EB07CA">
        <w:rPr>
          <w:i w:val="0"/>
          <w:color w:val="auto"/>
        </w:rPr>
        <w:t>Các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yếu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tố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phần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mềm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cơ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sở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sau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đây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được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yêu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cầu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trong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môi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trường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thử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nghiệm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cho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Kế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hoạch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thử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nghiệm</w:t>
      </w:r>
      <w:proofErr w:type="spellEnd"/>
      <w:r w:rsidRPr="00EB07CA">
        <w:rPr>
          <w:i w:val="0"/>
          <w:color w:val="auto"/>
        </w:rPr>
        <w:t xml:space="preserve"> </w:t>
      </w:r>
      <w:proofErr w:type="spellStart"/>
      <w:r w:rsidRPr="00EB07CA">
        <w:rPr>
          <w:i w:val="0"/>
          <w:color w:val="auto"/>
        </w:rPr>
        <w:t>này</w:t>
      </w:r>
      <w:proofErr w:type="spellEnd"/>
      <w:r w:rsidRPr="00EB07CA">
        <w:rPr>
          <w:i w:val="0"/>
          <w:color w:val="auto"/>
        </w:rPr>
        <w:t>.</w:t>
      </w:r>
    </w:p>
    <w:p w14:paraId="3F2D2CC1" w14:textId="77777777" w:rsidR="003111A8" w:rsidRPr="003111A8" w:rsidRDefault="003111A8" w:rsidP="003111A8">
      <w:pPr>
        <w:pStyle w:val="BodyText"/>
      </w:pP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CEA4DED" w14:textId="77777777" w:rsidTr="005A5EB9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  <w:vAlign w:val="center"/>
          </w:tcPr>
          <w:p w14:paraId="5FA1B6C2" w14:textId="0E91B877" w:rsidR="00010CF5" w:rsidRDefault="004151B7" w:rsidP="005A5EB9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Tên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phần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mềm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  <w:vAlign w:val="center"/>
          </w:tcPr>
          <w:p w14:paraId="59ED06DE" w14:textId="0F0E3A3F" w:rsidR="00010CF5" w:rsidRDefault="004151B7" w:rsidP="005A5EB9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Chức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</w:t>
            </w:r>
            <w:r w:rsidR="00576DE7">
              <w:rPr>
                <w:rFonts w:ascii="Arial" w:hAnsi="Arial" w:cs="Arial"/>
                <w:b/>
                <w:bCs/>
              </w:rPr>
              <w:t>ăng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  <w:vAlign w:val="center"/>
          </w:tcPr>
          <w:p w14:paraId="752D5D0B" w14:textId="77777777" w:rsidR="00010CF5" w:rsidRDefault="00010CF5" w:rsidP="005A5EB9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68576C80" w14:textId="098B2E58" w:rsidR="00010CF5" w:rsidRDefault="004151B7" w:rsidP="005A5EB9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Chức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năng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và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ghi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chú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khác</w:t>
            </w:r>
            <w:proofErr w:type="spellEnd"/>
          </w:p>
        </w:tc>
      </w:tr>
      <w:tr w:rsidR="00010CF5" w14:paraId="504931F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BC7EB9" w14:textId="292A6F52" w:rsidR="00010CF5" w:rsidRDefault="00D8663A" w:rsidP="003E38F9">
            <w:pPr>
              <w:pStyle w:val="BodyText1"/>
              <w:spacing w:line="360" w:lineRule="auto"/>
            </w:pPr>
            <w:r>
              <w:t>Google Chrome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16B1D47" w14:textId="11C3F1B5" w:rsidR="00F83B24" w:rsidRPr="00BA1427" w:rsidRDefault="00BA1427" w:rsidP="00F83B24">
            <w:pPr>
              <w:jc w:val="center"/>
              <w:rPr>
                <w:lang w:val="vi-VN"/>
              </w:rPr>
            </w:pPr>
            <w:proofErr w:type="spellStart"/>
            <w:r w:rsidRPr="00BA1427">
              <w:t>Thực</w:t>
            </w:r>
            <w:proofErr w:type="spellEnd"/>
            <w:r w:rsidRPr="00BA1427">
              <w:rPr>
                <w:lang w:val="vi-VN"/>
              </w:rPr>
              <w:t xml:space="preserve"> hiện kiểm thử khả năng tương thích của web với các loại trình duyệt</w:t>
            </w:r>
          </w:p>
          <w:p w14:paraId="31566257" w14:textId="77777777" w:rsidR="00010CF5" w:rsidRPr="00BA1427" w:rsidRDefault="00010CF5" w:rsidP="003E38F9">
            <w:pPr>
              <w:pStyle w:val="BodyText1"/>
              <w:spacing w:line="360" w:lineRule="auto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6116D8F" w14:textId="3D3CE51A" w:rsidR="00F83B24" w:rsidRPr="00BF59B4" w:rsidRDefault="00BF59B4" w:rsidP="00BF59B4">
            <w:pPr>
              <w:jc w:val="center"/>
              <w:rPr>
                <w:lang w:val="vi-VN"/>
              </w:rPr>
            </w:pPr>
            <w:r w:rsidRPr="00BF59B4">
              <w:t>108</w:t>
            </w:r>
            <w:r w:rsidRPr="00BF59B4">
              <w:rPr>
                <w:lang w:val="vi-VN"/>
              </w:rPr>
              <w:t>.0.5359.125</w:t>
            </w:r>
          </w:p>
          <w:p w14:paraId="5A0762FE" w14:textId="77777777" w:rsidR="00010CF5" w:rsidRPr="00BF59B4" w:rsidRDefault="00010CF5" w:rsidP="00BF59B4">
            <w:pPr>
              <w:pStyle w:val="BodyText1"/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D9DBC" w14:textId="40653E69" w:rsidR="00010CF5" w:rsidRDefault="004F5DD0" w:rsidP="003E38F9">
            <w:pPr>
              <w:pStyle w:val="BodyText1"/>
              <w:spacing w:line="360" w:lineRule="auto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Web</w:t>
            </w:r>
          </w:p>
        </w:tc>
      </w:tr>
      <w:tr w:rsidR="00C20EA0" w14:paraId="06A633E8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0F2741" w14:textId="51483C05" w:rsidR="00C20EA0" w:rsidRDefault="00C20EA0" w:rsidP="00C20EA0">
            <w:pPr>
              <w:pStyle w:val="BodyText1"/>
              <w:spacing w:line="360" w:lineRule="auto"/>
            </w:pPr>
            <w:r>
              <w:t>Microsoft Edge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E81B3A3" w14:textId="77777777" w:rsidR="00BA1427" w:rsidRPr="00BA1427" w:rsidRDefault="00BA1427" w:rsidP="00BA1427">
            <w:pPr>
              <w:jc w:val="center"/>
              <w:rPr>
                <w:lang w:val="vi-VN"/>
              </w:rPr>
            </w:pPr>
            <w:proofErr w:type="spellStart"/>
            <w:r w:rsidRPr="00BA1427">
              <w:t>Thực</w:t>
            </w:r>
            <w:proofErr w:type="spellEnd"/>
            <w:r w:rsidRPr="00BA1427">
              <w:rPr>
                <w:lang w:val="vi-VN"/>
              </w:rPr>
              <w:t xml:space="preserve"> hiện kiểm thử khả năng tương thích của web với các loại trình duyệt</w:t>
            </w:r>
          </w:p>
          <w:p w14:paraId="17619D84" w14:textId="77777777" w:rsidR="00C20EA0" w:rsidRPr="00BA1427" w:rsidRDefault="00C20EA0" w:rsidP="00C20EA0">
            <w:pPr>
              <w:pStyle w:val="BodyText1"/>
              <w:spacing w:line="360" w:lineRule="auto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6E48D93" w14:textId="6D64E7B6" w:rsidR="00C20EA0" w:rsidRPr="00BF59B4" w:rsidRDefault="00BF59B4" w:rsidP="00BF59B4">
            <w:pPr>
              <w:pStyle w:val="BodyText1"/>
              <w:spacing w:line="360" w:lineRule="auto"/>
              <w:jc w:val="center"/>
            </w:pPr>
            <w:r w:rsidRPr="00BF59B4">
              <w:t>108.0.1462.54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7F1DB" w14:textId="5B3373AA" w:rsidR="00C20EA0" w:rsidRDefault="00C20EA0" w:rsidP="00C20EA0">
            <w:pPr>
              <w:pStyle w:val="BodyText1"/>
              <w:spacing w:line="360" w:lineRule="auto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web</w:t>
            </w:r>
          </w:p>
        </w:tc>
      </w:tr>
      <w:tr w:rsidR="00C20EA0" w14:paraId="5A05650C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21FA7D" w14:textId="045F7E39" w:rsidR="00C20EA0" w:rsidRDefault="00C20EA0" w:rsidP="00C20EA0">
            <w:pPr>
              <w:pStyle w:val="BodyText1"/>
              <w:spacing w:line="360" w:lineRule="auto"/>
            </w:pPr>
            <w:r>
              <w:t>Windows 10, 64 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46120A3" w14:textId="67BE0C68" w:rsidR="00BA1427" w:rsidRPr="00BA1427" w:rsidRDefault="00BA1427" w:rsidP="00BA1427">
            <w:pPr>
              <w:jc w:val="center"/>
              <w:rPr>
                <w:lang w:val="vi-VN"/>
              </w:rPr>
            </w:pPr>
            <w:proofErr w:type="spellStart"/>
            <w:r w:rsidRPr="00BA1427">
              <w:t>Thực</w:t>
            </w:r>
            <w:proofErr w:type="spellEnd"/>
            <w:r w:rsidRPr="00BA1427">
              <w:rPr>
                <w:lang w:val="vi-VN"/>
              </w:rPr>
              <w:t xml:space="preserve"> hiện kiểm thử khả năng tương thích của web với các</w:t>
            </w:r>
            <w:r>
              <w:rPr>
                <w:lang w:val="vi-VN"/>
              </w:rPr>
              <w:t xml:space="preserve"> HDH và cài đặt các công cụ cần thiết</w:t>
            </w:r>
          </w:p>
          <w:p w14:paraId="7F935184" w14:textId="77777777" w:rsidR="00C20EA0" w:rsidRDefault="00C20EA0" w:rsidP="00C20EA0">
            <w:pPr>
              <w:pStyle w:val="BodyText1"/>
              <w:spacing w:line="360" w:lineRule="auto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0E8A7700" w14:textId="6C4EEA44" w:rsidR="00F83B24" w:rsidRPr="00BF59B4" w:rsidRDefault="00BF59B4" w:rsidP="00BF59B4">
            <w:pPr>
              <w:pStyle w:val="BodyText1"/>
              <w:spacing w:line="360" w:lineRule="auto"/>
              <w:jc w:val="center"/>
            </w:pPr>
            <w:r w:rsidRPr="00BF59B4">
              <w:t>22H2</w:t>
            </w:r>
          </w:p>
          <w:p w14:paraId="51AB396D" w14:textId="77777777" w:rsidR="00C20EA0" w:rsidRPr="00BF59B4" w:rsidRDefault="00C20EA0" w:rsidP="00BF59B4">
            <w:pPr>
              <w:pStyle w:val="BodyText1"/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6E9D5" w14:textId="15ECEFF6" w:rsidR="00C20EA0" w:rsidRDefault="00C20EA0" w:rsidP="00C20EA0">
            <w:pPr>
              <w:pStyle w:val="BodyText1"/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C20EA0" w14:paraId="0B480FAF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9E39DF" w14:textId="17B4E596" w:rsidR="00C20EA0" w:rsidRDefault="00C20EA0" w:rsidP="00C20EA0">
            <w:pPr>
              <w:pStyle w:val="BodyText1"/>
              <w:spacing w:line="360" w:lineRule="auto"/>
            </w:pPr>
            <w:r>
              <w:t>Windows 11, 64bit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D1EF4FB" w14:textId="16FDC3BD" w:rsidR="00C20EA0" w:rsidRPr="00BA31C9" w:rsidRDefault="00BA1427" w:rsidP="00BA31C9">
            <w:pPr>
              <w:jc w:val="center"/>
              <w:rPr>
                <w:lang w:val="vi-VN"/>
              </w:rPr>
            </w:pPr>
            <w:proofErr w:type="spellStart"/>
            <w:r w:rsidRPr="00BA1427">
              <w:t>Thực</w:t>
            </w:r>
            <w:proofErr w:type="spellEnd"/>
            <w:r w:rsidRPr="00BA1427">
              <w:rPr>
                <w:lang w:val="vi-VN"/>
              </w:rPr>
              <w:t xml:space="preserve"> hiện kiểm thử khả năng tương thích của web với các</w:t>
            </w:r>
            <w:r>
              <w:rPr>
                <w:lang w:val="vi-VN"/>
              </w:rPr>
              <w:t xml:space="preserve"> HDH và cài đặt các công cụ cần thiết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7104027B" w14:textId="5F0ACC0B" w:rsidR="00F83B24" w:rsidRPr="00BF59B4" w:rsidRDefault="00BF59B4" w:rsidP="00BF59B4">
            <w:pPr>
              <w:jc w:val="center"/>
            </w:pPr>
            <w:r w:rsidRPr="00BF59B4">
              <w:t>22H2</w:t>
            </w:r>
          </w:p>
          <w:p w14:paraId="67A91A45" w14:textId="77777777" w:rsidR="00C20EA0" w:rsidRPr="00BF59B4" w:rsidRDefault="00C20EA0" w:rsidP="00BF59B4">
            <w:pPr>
              <w:pStyle w:val="BodyText1"/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1C825" w14:textId="11D86AEC" w:rsidR="00C20EA0" w:rsidRDefault="00C20EA0" w:rsidP="00C20EA0">
            <w:pPr>
              <w:pStyle w:val="BodyText1"/>
              <w:spacing w:line="36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</w:tbl>
    <w:p w14:paraId="3905FAC2" w14:textId="77777777" w:rsidR="00435FBC" w:rsidRDefault="00435FBC" w:rsidP="003E38F9">
      <w:pPr>
        <w:pStyle w:val="BodyText"/>
        <w:spacing w:line="360" w:lineRule="auto"/>
      </w:pPr>
    </w:p>
    <w:p w14:paraId="3571A956" w14:textId="7E1F4439" w:rsidR="00435FBC" w:rsidRDefault="00211375" w:rsidP="003E38F9">
      <w:pPr>
        <w:pStyle w:val="Heading2"/>
        <w:spacing w:line="360" w:lineRule="auto"/>
      </w:pPr>
      <w:bookmarkStart w:id="13" w:name="_Toc123844572"/>
      <w:bookmarkEnd w:id="10"/>
      <w:bookmarkEnd w:id="11"/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13"/>
      <w:proofErr w:type="spellEnd"/>
    </w:p>
    <w:p w14:paraId="3C0FF616" w14:textId="1EE126F7" w:rsidR="00435FBC" w:rsidRDefault="0000290F" w:rsidP="003E38F9">
      <w:pPr>
        <w:pStyle w:val="InfoBlue"/>
        <w:spacing w:line="360" w:lineRule="auto"/>
      </w:pPr>
      <w:proofErr w:type="spellStart"/>
      <w:r w:rsidRPr="0000290F">
        <w:rPr>
          <w:i w:val="0"/>
          <w:color w:val="auto"/>
        </w:rPr>
        <w:t>Các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công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cụ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sau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sẽ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được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sử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dụng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để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hỗ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trợ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quá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trình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kiểm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thử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cho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Kế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hoạch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kiểm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thử</w:t>
      </w:r>
      <w:proofErr w:type="spellEnd"/>
      <w:r w:rsidRPr="0000290F">
        <w:rPr>
          <w:i w:val="0"/>
          <w:color w:val="auto"/>
        </w:rPr>
        <w:t xml:space="preserve"> </w:t>
      </w:r>
      <w:proofErr w:type="spellStart"/>
      <w:r w:rsidRPr="0000290F">
        <w:rPr>
          <w:i w:val="0"/>
          <w:color w:val="auto"/>
        </w:rPr>
        <w:t>này</w:t>
      </w:r>
      <w:proofErr w:type="spellEnd"/>
      <w:r w:rsidRPr="0000290F">
        <w:rPr>
          <w:i w:val="0"/>
          <w:color w:val="auto"/>
        </w:rPr>
        <w:t>.</w:t>
      </w:r>
    </w:p>
    <w:tbl>
      <w:tblPr>
        <w:tblW w:w="9468" w:type="dxa"/>
        <w:tblInd w:w="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0155E8" w14:paraId="17F69998" w14:textId="77777777" w:rsidTr="001A22ED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  <w:hideMark/>
          </w:tcPr>
          <w:p w14:paraId="0D058B85" w14:textId="4D63E587" w:rsidR="000155E8" w:rsidRDefault="00862701" w:rsidP="001A22ED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Loại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công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cụ</w:t>
            </w:r>
            <w:proofErr w:type="spellEnd"/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  <w:hideMark/>
          </w:tcPr>
          <w:p w14:paraId="28C6218B" w14:textId="4910AEB0" w:rsidR="000155E8" w:rsidRDefault="00B6758C" w:rsidP="001A22ED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Tên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công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cụ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  <w:hideMark/>
          </w:tcPr>
          <w:p w14:paraId="54019C20" w14:textId="7094E2AF" w:rsidR="000155E8" w:rsidRDefault="00D17D8F" w:rsidP="001A22ED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Nhà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cung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cấp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hoặc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nội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  <w:hideMark/>
          </w:tcPr>
          <w:p w14:paraId="5CCF4E2A" w14:textId="77777777" w:rsidR="000155E8" w:rsidRDefault="000155E8" w:rsidP="001A22ED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0155E8" w14:paraId="2D84A612" w14:textId="77777777" w:rsidTr="00356BA4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F2B1E" w14:textId="0D0DFEB0" w:rsidR="000155E8" w:rsidRDefault="00AF74D3" w:rsidP="00CF254A">
            <w:pPr>
              <w:pStyle w:val="BodyText1"/>
              <w:spacing w:line="360" w:lineRule="auto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vết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60201" w14:textId="53D97E0F" w:rsidR="000155E8" w:rsidRDefault="000155E8" w:rsidP="00356BA4">
            <w:pPr>
              <w:pStyle w:val="BodyText1"/>
              <w:spacing w:line="360" w:lineRule="auto"/>
              <w:jc w:val="center"/>
            </w:pPr>
            <w:r>
              <w:t>MS Excel 20</w:t>
            </w:r>
            <w:r w:rsidR="008D7843">
              <w:t>2</w:t>
            </w:r>
            <w:r>
              <w:t>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7AD9D" w14:textId="77777777" w:rsidR="000155E8" w:rsidRDefault="000155E8" w:rsidP="00356BA4">
            <w:pPr>
              <w:pStyle w:val="BodyText1"/>
              <w:spacing w:line="360" w:lineRule="auto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C444A" w14:textId="065EF571" w:rsidR="000155E8" w:rsidRDefault="000155E8" w:rsidP="00356BA4">
            <w:pPr>
              <w:pStyle w:val="BodyText1"/>
              <w:spacing w:line="360" w:lineRule="auto"/>
              <w:jc w:val="center"/>
            </w:pPr>
            <w:r>
              <w:t>20</w:t>
            </w:r>
            <w:r w:rsidR="008D7843">
              <w:t>20</w:t>
            </w:r>
          </w:p>
        </w:tc>
      </w:tr>
      <w:tr w:rsidR="000155E8" w14:paraId="0942BD3B" w14:textId="77777777" w:rsidTr="00356BA4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ED62B" w14:textId="306F72E6" w:rsidR="000155E8" w:rsidRDefault="008D7843" w:rsidP="00CF254A">
            <w:pPr>
              <w:pStyle w:val="BodyText1"/>
              <w:spacing w:line="360" w:lineRule="auto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 w:rsidR="00A75ABE">
              <w:t>thử</w:t>
            </w:r>
            <w:proofErr w:type="spellEnd"/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2B01D2" w14:textId="422AF6A8" w:rsidR="000155E8" w:rsidRDefault="008D7843" w:rsidP="00356BA4">
            <w:pPr>
              <w:pStyle w:val="BodyText1"/>
              <w:spacing w:line="360" w:lineRule="auto"/>
              <w:jc w:val="center"/>
            </w:pPr>
            <w:r>
              <w:t>MS Word 2020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192BB" w14:textId="1A108928" w:rsidR="000155E8" w:rsidRDefault="008D7843" w:rsidP="00356BA4">
            <w:pPr>
              <w:pStyle w:val="BodyText1"/>
              <w:spacing w:line="360" w:lineRule="auto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6E7AE" w14:textId="445D0206" w:rsidR="000155E8" w:rsidRDefault="008D7843" w:rsidP="00356BA4">
            <w:pPr>
              <w:pStyle w:val="BodyText1"/>
              <w:spacing w:line="360" w:lineRule="auto"/>
              <w:jc w:val="center"/>
            </w:pPr>
            <w:r>
              <w:t>2020</w:t>
            </w:r>
          </w:p>
        </w:tc>
      </w:tr>
      <w:tr w:rsidR="008D7843" w14:paraId="15B391C9" w14:textId="77777777" w:rsidTr="00356BA4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44CFF" w14:textId="68C1FAAF" w:rsidR="008D7843" w:rsidRDefault="000B5C08" w:rsidP="00CF254A">
            <w:pPr>
              <w:pStyle w:val="BodyText1"/>
              <w:spacing w:line="36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 w:rsidR="00A75ABE">
              <w:t>thử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ACCEC" w14:textId="360CBC71" w:rsidR="008D7843" w:rsidRDefault="00CD31ED" w:rsidP="00356BA4">
            <w:pPr>
              <w:pStyle w:val="BodyText1"/>
              <w:spacing w:line="360" w:lineRule="auto"/>
              <w:jc w:val="center"/>
            </w:pPr>
            <w:proofErr w:type="spellStart"/>
            <w:r>
              <w:t>Katalon</w:t>
            </w:r>
            <w:proofErr w:type="spellEnd"/>
            <w:r w:rsidR="00972DCB">
              <w:t xml:space="preserve"> Studio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43DFE" w14:textId="5F2C3E3F" w:rsidR="008D7843" w:rsidRDefault="00972DCB" w:rsidP="00356BA4">
            <w:pPr>
              <w:pStyle w:val="BodyText1"/>
              <w:spacing w:line="360" w:lineRule="auto"/>
              <w:jc w:val="center"/>
            </w:pPr>
            <w:proofErr w:type="spellStart"/>
            <w:r>
              <w:rPr>
                <w:color w:val="000000"/>
              </w:rPr>
              <w:t>Katalon</w:t>
            </w:r>
            <w:proofErr w:type="spellEnd"/>
            <w:r>
              <w:rPr>
                <w:color w:val="000000"/>
              </w:rPr>
              <w:t xml:space="preserve"> LLC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B2551" w14:textId="236B3FA0" w:rsidR="008D7843" w:rsidRDefault="00972DCB" w:rsidP="00356BA4">
            <w:pPr>
              <w:pStyle w:val="BodyText1"/>
              <w:spacing w:line="360" w:lineRule="auto"/>
              <w:jc w:val="center"/>
            </w:pPr>
            <w:r>
              <w:t>8.5.5</w:t>
            </w:r>
          </w:p>
        </w:tc>
      </w:tr>
    </w:tbl>
    <w:p w14:paraId="28ECCF99" w14:textId="082DA7C5" w:rsidR="00203364" w:rsidRDefault="00203364" w:rsidP="00203364">
      <w:pPr>
        <w:pStyle w:val="Heading1"/>
        <w:numPr>
          <w:ilvl w:val="0"/>
          <w:numId w:val="0"/>
        </w:numPr>
        <w:spacing w:line="360" w:lineRule="auto"/>
      </w:pPr>
    </w:p>
    <w:p w14:paraId="5A89E1A5" w14:textId="77777777" w:rsidR="00203364" w:rsidRDefault="00203364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0504F116" w14:textId="1AC8EB05" w:rsidR="00435FBC" w:rsidRDefault="005E5FB0" w:rsidP="003E38F9">
      <w:pPr>
        <w:pStyle w:val="Heading1"/>
        <w:spacing w:line="360" w:lineRule="auto"/>
      </w:pPr>
      <w:bookmarkStart w:id="14" w:name="_Toc123844573"/>
      <w:proofErr w:type="spellStart"/>
      <w:r>
        <w:lastRenderedPageBreak/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="00CA7444">
        <w:t>đào</w:t>
      </w:r>
      <w:proofErr w:type="spellEnd"/>
      <w:r w:rsidR="00CA7444">
        <w:t xml:space="preserve"> </w:t>
      </w:r>
      <w:proofErr w:type="spellStart"/>
      <w:r>
        <w:t>tạo</w:t>
      </w:r>
      <w:bookmarkEnd w:id="14"/>
      <w:proofErr w:type="spellEnd"/>
    </w:p>
    <w:p w14:paraId="29A1971C" w14:textId="1D0C738D" w:rsidR="00435FBC" w:rsidRDefault="00461119" w:rsidP="003E38F9">
      <w:pPr>
        <w:pStyle w:val="Heading2"/>
        <w:spacing w:line="360" w:lineRule="auto"/>
      </w:pPr>
      <w:bookmarkStart w:id="15" w:name="_Toc123844574"/>
      <w:r>
        <w:t xml:space="preserve">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bookmarkEnd w:id="15"/>
      <w:proofErr w:type="spellEnd"/>
    </w:p>
    <w:p w14:paraId="6146112D" w14:textId="358726AC" w:rsidR="00435FBC" w:rsidRDefault="00C14F20" w:rsidP="00203364">
      <w:pPr>
        <w:pStyle w:val="BodyText"/>
        <w:spacing w:line="360" w:lineRule="auto"/>
        <w:ind w:left="0" w:firstLine="45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4F3BB10" w14:textId="77777777" w:rsidTr="007956BC">
        <w:trPr>
          <w:cantSplit/>
          <w:trHeight w:val="309"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174F36BD" w14:textId="77B83D37" w:rsidR="00435FBC" w:rsidRDefault="0076736D" w:rsidP="002A007B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NGUỒN NHÂN LỰC</w:t>
            </w:r>
          </w:p>
        </w:tc>
      </w:tr>
      <w:tr w:rsidR="00435FBC" w14:paraId="6C7A96C7" w14:textId="77777777" w:rsidTr="003117CA">
        <w:trPr>
          <w:cantSplit/>
          <w:trHeight w:val="58"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55C3CD1" w14:textId="3B6A0EC3" w:rsidR="00435FBC" w:rsidRDefault="00914D05" w:rsidP="003117CA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Vai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trò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53BA655" w14:textId="337282F2" w:rsidR="00435FBC" w:rsidRPr="000F4529" w:rsidRDefault="000F4529" w:rsidP="003117CA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lực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tối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thiểu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được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đề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xuất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4C68D32F" w14:textId="79E60EBC" w:rsidR="00435FBC" w:rsidRDefault="00A77624" w:rsidP="003117CA">
            <w:pPr>
              <w:pStyle w:val="BodyText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Trách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nhiệm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hoặc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nhận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xét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cụ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thể</w:t>
            </w:r>
            <w:proofErr w:type="spellEnd"/>
          </w:p>
        </w:tc>
      </w:tr>
      <w:tr w:rsidR="00435FBC" w14:paraId="67EDFD93" w14:textId="77777777" w:rsidTr="00392963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72EEE" w14:textId="0906C6D3" w:rsidR="00435FBC" w:rsidRPr="009B3D7B" w:rsidRDefault="00435FBC" w:rsidP="00AB4F2A">
            <w:pPr>
              <w:pStyle w:val="BodyText1"/>
              <w:spacing w:line="360" w:lineRule="auto"/>
              <w:rPr>
                <w:lang w:val="en-US"/>
              </w:rPr>
            </w:pPr>
            <w:r w:rsidRPr="009B3D7B">
              <w:rPr>
                <w:lang w:val="en-US"/>
              </w:rPr>
              <w:t>Test Manager</w:t>
            </w:r>
            <w:r w:rsidR="009B3D7B" w:rsidRPr="009B3D7B">
              <w:rPr>
                <w:lang w:val="en-US"/>
              </w:rPr>
              <w:t xml:space="preserve"> (</w:t>
            </w:r>
            <w:proofErr w:type="spellStart"/>
            <w:r w:rsidR="009B3D7B" w:rsidRPr="009B3D7B">
              <w:rPr>
                <w:lang w:val="en-US"/>
              </w:rPr>
              <w:t>Quản</w:t>
            </w:r>
            <w:proofErr w:type="spellEnd"/>
            <w:r w:rsidR="009B3D7B" w:rsidRPr="009B3D7B">
              <w:rPr>
                <w:lang w:val="en-US"/>
              </w:rPr>
              <w:t xml:space="preserve"> </w:t>
            </w:r>
            <w:proofErr w:type="spellStart"/>
            <w:r w:rsidR="009B3D7B" w:rsidRPr="009B3D7B">
              <w:rPr>
                <w:lang w:val="en-US"/>
              </w:rPr>
              <w:t>lý</w:t>
            </w:r>
            <w:proofErr w:type="spellEnd"/>
            <w:r w:rsidR="009B3D7B" w:rsidRPr="009B3D7B">
              <w:rPr>
                <w:lang w:val="en-US"/>
              </w:rPr>
              <w:t xml:space="preserve"> </w:t>
            </w:r>
            <w:proofErr w:type="spellStart"/>
            <w:r w:rsidR="009B3D7B">
              <w:rPr>
                <w:lang w:val="en-US"/>
              </w:rPr>
              <w:t>kiểm</w:t>
            </w:r>
            <w:proofErr w:type="spellEnd"/>
            <w:r w:rsidR="009B3D7B">
              <w:rPr>
                <w:lang w:val="en-US"/>
              </w:rPr>
              <w:t xml:space="preserve"> </w:t>
            </w:r>
            <w:proofErr w:type="spellStart"/>
            <w:r w:rsidR="009B3D7B">
              <w:rPr>
                <w:lang w:val="en-US"/>
              </w:rPr>
              <w:t>thử</w:t>
            </w:r>
            <w:proofErr w:type="spellEnd"/>
            <w:r w:rsidR="009B3D7B">
              <w:rPr>
                <w:lang w:val="en-US"/>
              </w:rPr>
              <w:t>)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79E4A" w14:textId="77777777" w:rsidR="003518D6" w:rsidRDefault="003518D6" w:rsidP="00392963">
            <w:pPr>
              <w:pStyle w:val="BodyText1"/>
              <w:spacing w:line="360" w:lineRule="auto"/>
            </w:pPr>
            <w:r>
              <w:t xml:space="preserve">20120071 –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Bích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  <w:p w14:paraId="66D023D2" w14:textId="77777777" w:rsidR="00435FBC" w:rsidRPr="009B3D7B" w:rsidRDefault="00435FBC" w:rsidP="00392963">
            <w:pPr>
              <w:pStyle w:val="BodyText1"/>
              <w:spacing w:line="360" w:lineRule="auto"/>
              <w:rPr>
                <w:lang w:val="en-U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B1471" w14:textId="5C20DEC8" w:rsidR="00435FBC" w:rsidRPr="00683EB4" w:rsidRDefault="00683EB4" w:rsidP="003E38F9">
            <w:pPr>
              <w:pStyle w:val="BodyText1"/>
              <w:spacing w:line="360" w:lineRule="auto"/>
              <w:rPr>
                <w:lang w:val="vi-VN"/>
              </w:rPr>
            </w:pPr>
            <w:proofErr w:type="spellStart"/>
            <w:r>
              <w:t>Quản</w:t>
            </w:r>
            <w:proofErr w:type="spellEnd"/>
            <w:r>
              <w:rPr>
                <w:lang w:val="vi-VN"/>
              </w:rPr>
              <w:t xml:space="preserve"> lý quá trình kiểm thử phần </w:t>
            </w:r>
            <w:r w:rsidR="00057F06">
              <w:rPr>
                <w:lang w:val="vi-VN"/>
              </w:rPr>
              <w:t>mềm.</w:t>
            </w:r>
          </w:p>
          <w:p w14:paraId="104C1523" w14:textId="32513358" w:rsidR="00435FBC" w:rsidRPr="00057F06" w:rsidRDefault="00057F06" w:rsidP="003E38F9">
            <w:pPr>
              <w:pStyle w:val="BodyText1"/>
              <w:spacing w:line="360" w:lineRule="auto"/>
              <w:rPr>
                <w:lang w:val="vi-VN"/>
              </w:rPr>
            </w:pPr>
            <w:proofErr w:type="spellStart"/>
            <w:r>
              <w:t>Trách</w:t>
            </w:r>
            <w:proofErr w:type="spellEnd"/>
            <w:r>
              <w:rPr>
                <w:lang w:val="vi-VN"/>
              </w:rPr>
              <w:t xml:space="preserve"> nhiệm của quản lý bao gồm:</w:t>
            </w:r>
          </w:p>
          <w:p w14:paraId="51D38A46" w14:textId="375016E9" w:rsidR="00435FBC" w:rsidRDefault="00057F06" w:rsidP="003E38F9">
            <w:pPr>
              <w:pStyle w:val="BodyText1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Lên</w:t>
            </w:r>
            <w:proofErr w:type="spellEnd"/>
            <w:r>
              <w:rPr>
                <w:lang w:val="vi-VN"/>
              </w:rPr>
              <w:t xml:space="preserve"> kế hoạch và quy trình kiểm thử. Viết testplan</w:t>
            </w:r>
          </w:p>
          <w:p w14:paraId="4C72125B" w14:textId="31A3A42D" w:rsidR="00435FBC" w:rsidRDefault="00057F06" w:rsidP="00057F06">
            <w:pPr>
              <w:pStyle w:val="BodyText1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Đưa</w:t>
            </w:r>
            <w:proofErr w:type="spellEnd"/>
            <w:r>
              <w:rPr>
                <w:lang w:val="vi-VN"/>
              </w:rPr>
              <w:t xml:space="preserve"> ra các test case và mục đích của chúng</w:t>
            </w:r>
          </w:p>
          <w:p w14:paraId="102413CB" w14:textId="0CFF31C9" w:rsidR="00435FBC" w:rsidRDefault="00057F06" w:rsidP="003E38F9">
            <w:pPr>
              <w:pStyle w:val="BodyText1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Phân</w:t>
            </w:r>
            <w:proofErr w:type="spellEnd"/>
            <w:r>
              <w:rPr>
                <w:lang w:val="vi-VN"/>
              </w:rPr>
              <w:t xml:space="preserve"> công, quản lý và kiểm soát quá trình kiểm thử</w:t>
            </w:r>
          </w:p>
          <w:p w14:paraId="53181B80" w14:textId="79347B28" w:rsidR="00435FBC" w:rsidRDefault="00057F06" w:rsidP="003E38F9">
            <w:pPr>
              <w:pStyle w:val="BodyText1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Xác</w:t>
            </w:r>
            <w:proofErr w:type="spellEnd"/>
            <w:r>
              <w:rPr>
                <w:lang w:val="vi-VN"/>
              </w:rPr>
              <w:t xml:space="preserve"> định các tài nguyên, công cụ cần thiết</w:t>
            </w:r>
          </w:p>
          <w:p w14:paraId="706DBAFA" w14:textId="77777777" w:rsidR="00057F06" w:rsidRDefault="00057F06" w:rsidP="00057F06">
            <w:pPr>
              <w:pStyle w:val="BodyText1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Báo</w:t>
            </w:r>
            <w:proofErr w:type="spellEnd"/>
            <w:r>
              <w:rPr>
                <w:lang w:val="vi-VN"/>
              </w:rPr>
              <w:t xml:space="preserve"> cáo kiểm thử</w:t>
            </w:r>
          </w:p>
          <w:p w14:paraId="5EE3E5A6" w14:textId="4417A073" w:rsidR="00B124E6" w:rsidRDefault="00B124E6" w:rsidP="00057F06">
            <w:pPr>
              <w:jc w:val="center"/>
            </w:pPr>
          </w:p>
        </w:tc>
      </w:tr>
      <w:tr w:rsidR="00435FBC" w14:paraId="12634D9F" w14:textId="77777777" w:rsidTr="00392963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25DC4D" w14:textId="62B635E3" w:rsidR="00435FBC" w:rsidRDefault="00435FBC" w:rsidP="00AB4F2A">
            <w:pPr>
              <w:pStyle w:val="BodyText1"/>
              <w:spacing w:line="360" w:lineRule="auto"/>
            </w:pPr>
            <w:r>
              <w:t>Tester</w:t>
            </w:r>
            <w:r w:rsidR="002E4050">
              <w:t xml:space="preserve"> (</w:t>
            </w:r>
            <w:proofErr w:type="spellStart"/>
            <w:r w:rsidR="002E4050">
              <w:t>Kiểm</w:t>
            </w:r>
            <w:proofErr w:type="spellEnd"/>
            <w:r w:rsidR="002E4050">
              <w:t xml:space="preserve"> </w:t>
            </w:r>
            <w:proofErr w:type="spellStart"/>
            <w:r w:rsidR="002E4050">
              <w:t>thử</w:t>
            </w:r>
            <w:proofErr w:type="spellEnd"/>
            <w:r w:rsidR="00650897">
              <w:t xml:space="preserve"> </w:t>
            </w:r>
            <w:proofErr w:type="spellStart"/>
            <w:r w:rsidR="00650897">
              <w:t>viên</w:t>
            </w:r>
            <w:proofErr w:type="spellEnd"/>
            <w:r w:rsidR="002E4050">
              <w:t>)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F87DC" w14:textId="321B4DD6" w:rsidR="00B7141E" w:rsidRDefault="00B7141E" w:rsidP="00392963">
            <w:pPr>
              <w:pStyle w:val="BodyText1"/>
              <w:spacing w:line="360" w:lineRule="auto"/>
            </w:pPr>
            <w:r>
              <w:t xml:space="preserve">20120032 – Phan </w:t>
            </w:r>
            <w:proofErr w:type="spellStart"/>
            <w:r>
              <w:t>Trường</w:t>
            </w:r>
            <w:proofErr w:type="spellEnd"/>
            <w:r>
              <w:t xml:space="preserve"> An</w:t>
            </w:r>
          </w:p>
          <w:p w14:paraId="16B62447" w14:textId="77777777" w:rsidR="003518D6" w:rsidRDefault="003518D6" w:rsidP="00392963">
            <w:pPr>
              <w:pStyle w:val="BodyText1"/>
              <w:spacing w:line="360" w:lineRule="auto"/>
            </w:pPr>
            <w:r>
              <w:t xml:space="preserve">20120069 – </w:t>
            </w:r>
            <w:proofErr w:type="spellStart"/>
            <w:r>
              <w:t>Tào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14:paraId="6DEBE8E6" w14:textId="130CDB45" w:rsidR="003518D6" w:rsidRDefault="003518D6" w:rsidP="00392963">
            <w:pPr>
              <w:pStyle w:val="BodyText1"/>
              <w:spacing w:line="360" w:lineRule="auto"/>
            </w:pPr>
            <w:r>
              <w:t xml:space="preserve">20120071 –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Bích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  <w:p w14:paraId="6F44A441" w14:textId="77777777" w:rsidR="003518D6" w:rsidRDefault="003518D6" w:rsidP="00392963">
            <w:pPr>
              <w:pStyle w:val="BodyText1"/>
              <w:spacing w:line="360" w:lineRule="auto"/>
            </w:pPr>
          </w:p>
          <w:p w14:paraId="37813F07" w14:textId="4C5B6C88" w:rsidR="003518D6" w:rsidRDefault="003518D6" w:rsidP="00392963">
            <w:pPr>
              <w:pStyle w:val="BodyText1"/>
              <w:spacing w:line="360" w:lineRule="auto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BCD33" w14:textId="70A4BFEC" w:rsidR="00435FBC" w:rsidRPr="00196E17" w:rsidRDefault="00196E17" w:rsidP="003E38F9">
            <w:pPr>
              <w:pStyle w:val="BodyText1"/>
              <w:spacing w:line="360" w:lineRule="auto"/>
              <w:rPr>
                <w:lang w:val="vi-VN"/>
              </w:rPr>
            </w:pPr>
            <w:proofErr w:type="spellStart"/>
            <w:r>
              <w:t>Triển</w:t>
            </w:r>
            <w:proofErr w:type="spellEnd"/>
            <w:r>
              <w:rPr>
                <w:lang w:val="vi-VN"/>
              </w:rPr>
              <w:t xml:space="preserve"> khai và thực hiện kiểm thử.</w:t>
            </w:r>
          </w:p>
          <w:p w14:paraId="00DC1FAF" w14:textId="3FEE9728" w:rsidR="00435FBC" w:rsidRPr="00196E17" w:rsidRDefault="00196E17" w:rsidP="003E38F9">
            <w:pPr>
              <w:pStyle w:val="BodyText1"/>
              <w:spacing w:line="360" w:lineRule="auto"/>
              <w:rPr>
                <w:lang w:val="vi-VN"/>
              </w:rPr>
            </w:pPr>
            <w:proofErr w:type="spellStart"/>
            <w:r>
              <w:t>Trách</w:t>
            </w:r>
            <w:proofErr w:type="spellEnd"/>
            <w:r>
              <w:rPr>
                <w:lang w:val="vi-VN"/>
              </w:rPr>
              <w:t xml:space="preserve"> nhiệm bao gồm:</w:t>
            </w:r>
          </w:p>
          <w:p w14:paraId="17B81D52" w14:textId="6C02DDA4" w:rsidR="00435FBC" w:rsidRDefault="000C7374" w:rsidP="003E38F9">
            <w:pPr>
              <w:pStyle w:val="BodyText1"/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Tiến</w:t>
            </w:r>
            <w:proofErr w:type="spellEnd"/>
            <w:r>
              <w:rPr>
                <w:lang w:val="vi-VN"/>
              </w:rPr>
              <w:t xml:space="preserve"> hành t</w:t>
            </w:r>
            <w:proofErr w:type="spellStart"/>
            <w:r>
              <w:t>hực</w:t>
            </w:r>
            <w:proofErr w:type="spellEnd"/>
            <w:r>
              <w:rPr>
                <w:lang w:val="vi-VN"/>
              </w:rPr>
              <w:t xml:space="preserve"> </w:t>
            </w:r>
            <w:r w:rsidR="009A150E">
              <w:rPr>
                <w:lang w:val="vi-VN"/>
              </w:rPr>
              <w:t>hiện</w:t>
            </w:r>
            <w:r w:rsidR="00AA0451">
              <w:rPr>
                <w:lang w:val="vi-VN"/>
              </w:rPr>
              <w:t xml:space="preserve"> triển khai</w:t>
            </w:r>
            <w:r>
              <w:rPr>
                <w:lang w:val="vi-VN"/>
              </w:rPr>
              <w:t xml:space="preserve"> kiểm thử và các test case (trường hợp kiểm thử) đã đưa ra </w:t>
            </w:r>
          </w:p>
          <w:p w14:paraId="0D4994BB" w14:textId="23AA00E5" w:rsidR="00435FBC" w:rsidRDefault="009A69F3" w:rsidP="003E38F9">
            <w:pPr>
              <w:pStyle w:val="BodyText1"/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thi các test case (trường hợp kiểm thử đã đưa ra)</w:t>
            </w:r>
          </w:p>
          <w:p w14:paraId="5ADB82EA" w14:textId="226F4C16" w:rsidR="00435FBC" w:rsidRDefault="00032073" w:rsidP="003E38F9">
            <w:pPr>
              <w:pStyle w:val="BodyText1"/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Ghi</w:t>
            </w:r>
            <w:proofErr w:type="spellEnd"/>
            <w:r>
              <w:rPr>
                <w:lang w:val="vi-VN"/>
              </w:rPr>
              <w:t xml:space="preserve"> lại nhật ký kiểm thử</w:t>
            </w:r>
          </w:p>
          <w:p w14:paraId="323A3D50" w14:textId="03F4A2A8" w:rsidR="00435FBC" w:rsidRDefault="00196E17" w:rsidP="003E38F9">
            <w:pPr>
              <w:pStyle w:val="BodyText1"/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Phân</w:t>
            </w:r>
            <w:proofErr w:type="spellEnd"/>
            <w:r>
              <w:rPr>
                <w:lang w:val="vi-VN"/>
              </w:rPr>
              <w:t xml:space="preserve"> tích, xử lí và khắc phục từ các lỗi thử nghiệm</w:t>
            </w:r>
          </w:p>
          <w:p w14:paraId="7F4EF03D" w14:textId="609013FE" w:rsidR="00917E84" w:rsidRDefault="00196E17" w:rsidP="00BA14DC">
            <w:pPr>
              <w:pStyle w:val="BodyText1"/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Viết</w:t>
            </w:r>
            <w:proofErr w:type="spellEnd"/>
            <w:r>
              <w:rPr>
                <w:lang w:val="vi-VN"/>
              </w:rPr>
              <w:t xml:space="preserve"> tài liệu, báo cáo về sự cố</w:t>
            </w:r>
          </w:p>
        </w:tc>
      </w:tr>
      <w:tr w:rsidR="00435FBC" w14:paraId="0ABD94E5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5912D" w14:textId="2F300182" w:rsidR="00435FBC" w:rsidRDefault="00435FBC" w:rsidP="003E38F9">
            <w:pPr>
              <w:pStyle w:val="BodyText1"/>
              <w:spacing w:line="360" w:lineRule="auto"/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F189B" w14:textId="77777777" w:rsidR="00435FBC" w:rsidRDefault="00435FBC" w:rsidP="003E38F9">
            <w:pPr>
              <w:pStyle w:val="BodyText1"/>
              <w:spacing w:line="360" w:lineRule="auto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34A14" w14:textId="567DB25A" w:rsidR="00435FBC" w:rsidRDefault="00435FBC" w:rsidP="006351EA">
            <w:pPr>
              <w:pStyle w:val="BodyText1"/>
              <w:spacing w:line="360" w:lineRule="auto"/>
              <w:ind w:left="360"/>
            </w:pPr>
          </w:p>
        </w:tc>
      </w:tr>
      <w:bookmarkEnd w:id="12"/>
    </w:tbl>
    <w:p w14:paraId="2605CE70" w14:textId="77777777" w:rsidR="00435FBC" w:rsidRDefault="00435FBC" w:rsidP="003E38F9">
      <w:pPr>
        <w:pStyle w:val="BodyText"/>
        <w:spacing w:line="360" w:lineRule="auto"/>
      </w:pPr>
    </w:p>
    <w:sectPr w:rsidR="00435FB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1DF6B" w14:textId="77777777" w:rsidR="00634E4F" w:rsidRDefault="00634E4F">
      <w:pPr>
        <w:spacing w:line="240" w:lineRule="auto"/>
      </w:pPr>
      <w:r>
        <w:separator/>
      </w:r>
    </w:p>
  </w:endnote>
  <w:endnote w:type="continuationSeparator" w:id="0">
    <w:p w14:paraId="22F7B48F" w14:textId="77777777" w:rsidR="00634E4F" w:rsidRDefault="00634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8A45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85514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6F82AA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405907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439F5" w14:textId="0CDE8C38" w:rsidR="006A4C36" w:rsidRDefault="00684773" w:rsidP="00684773">
          <w:r>
            <w:t>Website for study</w:t>
          </w:r>
          <w:r w:rsidR="006A4C36">
            <w:t xml:space="preserve">, </w:t>
          </w:r>
          <w:r w:rsidR="006A4C36">
            <w:fldChar w:fldCharType="begin"/>
          </w:r>
          <w:r w:rsidR="006A4C36">
            <w:instrText xml:space="preserve"> DATE \@ "yyyy" </w:instrText>
          </w:r>
          <w:r w:rsidR="006A4C36">
            <w:fldChar w:fldCharType="separate"/>
          </w:r>
          <w:r w:rsidR="0085613A">
            <w:rPr>
              <w:noProof/>
            </w:rPr>
            <w:t>2023</w:t>
          </w:r>
          <w:r w:rsidR="006A4C3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5052BB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2E300AA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3D67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9630" w14:textId="77777777" w:rsidR="00634E4F" w:rsidRDefault="00634E4F">
      <w:pPr>
        <w:spacing w:line="240" w:lineRule="auto"/>
      </w:pPr>
      <w:r>
        <w:separator/>
      </w:r>
    </w:p>
  </w:footnote>
  <w:footnote w:type="continuationSeparator" w:id="0">
    <w:p w14:paraId="62358541" w14:textId="77777777" w:rsidR="00634E4F" w:rsidRDefault="00634E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CD66" w14:textId="77777777" w:rsidR="006A4C36" w:rsidRDefault="006A4C36">
    <w:pPr>
      <w:rPr>
        <w:sz w:val="24"/>
      </w:rPr>
    </w:pPr>
  </w:p>
  <w:p w14:paraId="4723BB37" w14:textId="77777777" w:rsidR="006A4C36" w:rsidRDefault="006A4C36">
    <w:pPr>
      <w:pBdr>
        <w:top w:val="single" w:sz="6" w:space="1" w:color="auto"/>
      </w:pBdr>
      <w:rPr>
        <w:sz w:val="24"/>
      </w:rPr>
    </w:pPr>
  </w:p>
  <w:p w14:paraId="52B8CAD7" w14:textId="576B6678" w:rsidR="006A4C36" w:rsidRDefault="005E659F">
    <w:pPr>
      <w:pBdr>
        <w:bottom w:val="single" w:sz="6" w:space="1" w:color="auto"/>
      </w:pBdr>
      <w:jc w:val="right"/>
      <w:rPr>
        <w:sz w:val="24"/>
      </w:rPr>
    </w:pPr>
    <w:proofErr w:type="spellStart"/>
    <w:r>
      <w:rPr>
        <w:rFonts w:ascii="Arial" w:hAnsi="Arial"/>
        <w:b/>
        <w:sz w:val="36"/>
      </w:rPr>
      <w:t>Nhóm</w:t>
    </w:r>
    <w:proofErr w:type="spellEnd"/>
    <w:r>
      <w:rPr>
        <w:rFonts w:ascii="Arial" w:hAnsi="Arial"/>
        <w:b/>
        <w:sz w:val="36"/>
      </w:rPr>
      <w:t xml:space="preserve"> </w:t>
    </w:r>
    <w:r w:rsidR="0085613A">
      <w:rPr>
        <w:rFonts w:ascii="Arial" w:hAnsi="Arial"/>
        <w:b/>
        <w:sz w:val="36"/>
      </w:rPr>
      <w:t>02</w:t>
    </w:r>
  </w:p>
  <w:p w14:paraId="164A8DB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FE3BBCE" w14:textId="77777777">
      <w:tc>
        <w:tcPr>
          <w:tcW w:w="6379" w:type="dxa"/>
        </w:tcPr>
        <w:p w14:paraId="3754EBDC" w14:textId="2BC6F1AD" w:rsidR="006A4C36" w:rsidRDefault="008762C9">
          <w:proofErr w:type="spellStart"/>
          <w:r>
            <w:t>Nhóm</w:t>
          </w:r>
          <w:proofErr w:type="spellEnd"/>
          <w:r>
            <w:t xml:space="preserve"> </w:t>
          </w:r>
          <w:r w:rsidR="00A12E3D">
            <w:t>02</w:t>
          </w:r>
        </w:p>
      </w:tc>
      <w:tc>
        <w:tcPr>
          <w:tcW w:w="3179" w:type="dxa"/>
        </w:tcPr>
        <w:p w14:paraId="4FE93003" w14:textId="2017CCC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A4C36" w14:paraId="2FEB2935" w14:textId="77777777">
      <w:tc>
        <w:tcPr>
          <w:tcW w:w="6379" w:type="dxa"/>
        </w:tcPr>
        <w:p w14:paraId="1EA8AA13" w14:textId="20782119" w:rsidR="006A4C36" w:rsidRDefault="00D206FC"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hoạch</w:t>
          </w:r>
          <w:proofErr w:type="spellEnd"/>
          <w:r>
            <w:t xml:space="preserve"> </w:t>
          </w:r>
          <w:proofErr w:type="spellStart"/>
          <w:r>
            <w:t>kiểm</w:t>
          </w:r>
          <w:proofErr w:type="spellEnd"/>
          <w:r>
            <w:t xml:space="preserve"> </w:t>
          </w:r>
          <w:proofErr w:type="spellStart"/>
          <w:r>
            <w:t>thử</w:t>
          </w:r>
          <w:proofErr w:type="spellEnd"/>
        </w:p>
      </w:tc>
      <w:tc>
        <w:tcPr>
          <w:tcW w:w="3179" w:type="dxa"/>
        </w:tcPr>
        <w:p w14:paraId="47916562" w14:textId="3DB5943E" w:rsidR="006A4C36" w:rsidRDefault="006A4C36">
          <w:r>
            <w:t xml:space="preserve">  </w:t>
          </w:r>
          <w:proofErr w:type="spellStart"/>
          <w:r w:rsidR="00A346DD">
            <w:t>Ngày</w:t>
          </w:r>
          <w:proofErr w:type="spellEnd"/>
          <w:r w:rsidR="00A346DD">
            <w:t xml:space="preserve"> </w:t>
          </w:r>
          <w:proofErr w:type="spellStart"/>
          <w:r w:rsidR="00A346DD">
            <w:t>soạn</w:t>
          </w:r>
          <w:proofErr w:type="spellEnd"/>
          <w:r>
            <w:t xml:space="preserve">:  </w:t>
          </w:r>
          <w:r w:rsidR="003A6F7C">
            <w:t>3/1/2022</w:t>
          </w:r>
        </w:p>
      </w:tc>
    </w:tr>
    <w:tr w:rsidR="006A4C36" w14:paraId="5BB6B9BE" w14:textId="77777777">
      <w:tc>
        <w:tcPr>
          <w:tcW w:w="9558" w:type="dxa"/>
          <w:gridSpan w:val="2"/>
        </w:tcPr>
        <w:p w14:paraId="6B98B077" w14:textId="4FF9A53E" w:rsidR="006A4C36" w:rsidRDefault="00D206FC"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hoạch</w:t>
          </w:r>
          <w:proofErr w:type="spellEnd"/>
          <w:r>
            <w:t xml:space="preserve"> </w:t>
          </w:r>
          <w:proofErr w:type="spellStart"/>
          <w:r>
            <w:t>kiểm</w:t>
          </w:r>
          <w:proofErr w:type="spellEnd"/>
          <w:r>
            <w:t xml:space="preserve"> </w:t>
          </w:r>
          <w:proofErr w:type="spellStart"/>
          <w:r>
            <w:t>thử</w:t>
          </w:r>
          <w:proofErr w:type="spellEnd"/>
          <w:r>
            <w:t xml:space="preserve"> </w:t>
          </w:r>
          <w:proofErr w:type="spellStart"/>
          <w:r>
            <w:t>các</w:t>
          </w:r>
          <w:proofErr w:type="spellEnd"/>
          <w:r>
            <w:t xml:space="preserve"> </w:t>
          </w:r>
          <w:proofErr w:type="spellStart"/>
          <w:r>
            <w:t>chức</w:t>
          </w:r>
          <w:proofErr w:type="spellEnd"/>
          <w:r>
            <w:t xml:space="preserve"> </w:t>
          </w:r>
          <w:proofErr w:type="spellStart"/>
          <w:r>
            <w:t>năng</w:t>
          </w:r>
          <w:proofErr w:type="spellEnd"/>
          <w:r>
            <w:t xml:space="preserve"> </w:t>
          </w:r>
          <w:proofErr w:type="spellStart"/>
          <w:r>
            <w:t>của</w:t>
          </w:r>
          <w:proofErr w:type="spellEnd"/>
          <w:r>
            <w:t xml:space="preserve"> Website for study</w:t>
          </w:r>
        </w:p>
      </w:tc>
    </w:tr>
  </w:tbl>
  <w:p w14:paraId="0C00994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CF63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80221"/>
    <w:multiLevelType w:val="hybridMultilevel"/>
    <w:tmpl w:val="FFFFFFFF"/>
    <w:lvl w:ilvl="0" w:tplc="4FE68FF6">
      <w:start w:val="5"/>
      <w:numFmt w:val="decimal"/>
      <w:lvlText w:val="%1."/>
      <w:lvlJc w:val="left"/>
      <w:pPr>
        <w:ind w:left="720" w:hanging="360"/>
      </w:pPr>
    </w:lvl>
    <w:lvl w:ilvl="1" w:tplc="72A0F994">
      <w:start w:val="1"/>
      <w:numFmt w:val="lowerLetter"/>
      <w:lvlText w:val="%2."/>
      <w:lvlJc w:val="left"/>
      <w:pPr>
        <w:ind w:left="1440" w:hanging="360"/>
      </w:pPr>
    </w:lvl>
    <w:lvl w:ilvl="2" w:tplc="45509C6A">
      <w:start w:val="1"/>
      <w:numFmt w:val="lowerRoman"/>
      <w:lvlText w:val="%3."/>
      <w:lvlJc w:val="right"/>
      <w:pPr>
        <w:ind w:left="2160" w:hanging="180"/>
      </w:pPr>
    </w:lvl>
    <w:lvl w:ilvl="3" w:tplc="34BC7FBC">
      <w:start w:val="1"/>
      <w:numFmt w:val="decimal"/>
      <w:lvlText w:val="%4."/>
      <w:lvlJc w:val="left"/>
      <w:pPr>
        <w:ind w:left="2880" w:hanging="360"/>
      </w:pPr>
    </w:lvl>
    <w:lvl w:ilvl="4" w:tplc="CF4AD5FA">
      <w:start w:val="1"/>
      <w:numFmt w:val="lowerLetter"/>
      <w:lvlText w:val="%5."/>
      <w:lvlJc w:val="left"/>
      <w:pPr>
        <w:ind w:left="3600" w:hanging="360"/>
      </w:pPr>
    </w:lvl>
    <w:lvl w:ilvl="5" w:tplc="618470E6">
      <w:start w:val="1"/>
      <w:numFmt w:val="lowerRoman"/>
      <w:lvlText w:val="%6."/>
      <w:lvlJc w:val="right"/>
      <w:pPr>
        <w:ind w:left="4320" w:hanging="180"/>
      </w:pPr>
    </w:lvl>
    <w:lvl w:ilvl="6" w:tplc="A0F43678">
      <w:start w:val="1"/>
      <w:numFmt w:val="decimal"/>
      <w:lvlText w:val="%7."/>
      <w:lvlJc w:val="left"/>
      <w:pPr>
        <w:ind w:left="5040" w:hanging="360"/>
      </w:pPr>
    </w:lvl>
    <w:lvl w:ilvl="7" w:tplc="E09EC5E8">
      <w:start w:val="1"/>
      <w:numFmt w:val="lowerLetter"/>
      <w:lvlText w:val="%8."/>
      <w:lvlJc w:val="left"/>
      <w:pPr>
        <w:ind w:left="5760" w:hanging="360"/>
      </w:pPr>
    </w:lvl>
    <w:lvl w:ilvl="8" w:tplc="DBCE16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FE08D"/>
    <w:multiLevelType w:val="hybridMultilevel"/>
    <w:tmpl w:val="FFFFFFFF"/>
    <w:lvl w:ilvl="0" w:tplc="123248FE">
      <w:start w:val="2"/>
      <w:numFmt w:val="decimal"/>
      <w:lvlText w:val="%1."/>
      <w:lvlJc w:val="left"/>
      <w:pPr>
        <w:ind w:left="720" w:hanging="360"/>
      </w:pPr>
    </w:lvl>
    <w:lvl w:ilvl="1" w:tplc="CCA0B1F2">
      <w:start w:val="1"/>
      <w:numFmt w:val="lowerLetter"/>
      <w:lvlText w:val="%2."/>
      <w:lvlJc w:val="left"/>
      <w:pPr>
        <w:ind w:left="1440" w:hanging="360"/>
      </w:pPr>
    </w:lvl>
    <w:lvl w:ilvl="2" w:tplc="46E89A62">
      <w:start w:val="1"/>
      <w:numFmt w:val="lowerRoman"/>
      <w:lvlText w:val="%3."/>
      <w:lvlJc w:val="right"/>
      <w:pPr>
        <w:ind w:left="2160" w:hanging="180"/>
      </w:pPr>
    </w:lvl>
    <w:lvl w:ilvl="3" w:tplc="4688489C">
      <w:start w:val="1"/>
      <w:numFmt w:val="decimal"/>
      <w:lvlText w:val="%4."/>
      <w:lvlJc w:val="left"/>
      <w:pPr>
        <w:ind w:left="2880" w:hanging="360"/>
      </w:pPr>
    </w:lvl>
    <w:lvl w:ilvl="4" w:tplc="DC3699C0">
      <w:start w:val="1"/>
      <w:numFmt w:val="lowerLetter"/>
      <w:lvlText w:val="%5."/>
      <w:lvlJc w:val="left"/>
      <w:pPr>
        <w:ind w:left="3600" w:hanging="360"/>
      </w:pPr>
    </w:lvl>
    <w:lvl w:ilvl="5" w:tplc="D60E9338">
      <w:start w:val="1"/>
      <w:numFmt w:val="lowerRoman"/>
      <w:lvlText w:val="%6."/>
      <w:lvlJc w:val="right"/>
      <w:pPr>
        <w:ind w:left="4320" w:hanging="180"/>
      </w:pPr>
    </w:lvl>
    <w:lvl w:ilvl="6" w:tplc="5FE65242">
      <w:start w:val="1"/>
      <w:numFmt w:val="decimal"/>
      <w:lvlText w:val="%7."/>
      <w:lvlJc w:val="left"/>
      <w:pPr>
        <w:ind w:left="5040" w:hanging="360"/>
      </w:pPr>
    </w:lvl>
    <w:lvl w:ilvl="7" w:tplc="10143E4E">
      <w:start w:val="1"/>
      <w:numFmt w:val="lowerLetter"/>
      <w:lvlText w:val="%8."/>
      <w:lvlJc w:val="left"/>
      <w:pPr>
        <w:ind w:left="5760" w:hanging="360"/>
      </w:pPr>
    </w:lvl>
    <w:lvl w:ilvl="8" w:tplc="81A2C9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0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372513"/>
    <w:multiLevelType w:val="hybridMultilevel"/>
    <w:tmpl w:val="FFFFFFFF"/>
    <w:lvl w:ilvl="0" w:tplc="F5C88CD4">
      <w:start w:val="4"/>
      <w:numFmt w:val="decimal"/>
      <w:lvlText w:val="%1."/>
      <w:lvlJc w:val="left"/>
      <w:pPr>
        <w:ind w:left="720" w:hanging="360"/>
      </w:pPr>
    </w:lvl>
    <w:lvl w:ilvl="1" w:tplc="34E828E0">
      <w:start w:val="1"/>
      <w:numFmt w:val="lowerLetter"/>
      <w:lvlText w:val="%2."/>
      <w:lvlJc w:val="left"/>
      <w:pPr>
        <w:ind w:left="1440" w:hanging="360"/>
      </w:pPr>
    </w:lvl>
    <w:lvl w:ilvl="2" w:tplc="A4E2DDFE">
      <w:start w:val="1"/>
      <w:numFmt w:val="lowerRoman"/>
      <w:lvlText w:val="%3."/>
      <w:lvlJc w:val="right"/>
      <w:pPr>
        <w:ind w:left="2160" w:hanging="180"/>
      </w:pPr>
    </w:lvl>
    <w:lvl w:ilvl="3" w:tplc="F4CA6A90">
      <w:start w:val="1"/>
      <w:numFmt w:val="decimal"/>
      <w:lvlText w:val="%4."/>
      <w:lvlJc w:val="left"/>
      <w:pPr>
        <w:ind w:left="2880" w:hanging="360"/>
      </w:pPr>
    </w:lvl>
    <w:lvl w:ilvl="4" w:tplc="9B5A3D0C">
      <w:start w:val="1"/>
      <w:numFmt w:val="lowerLetter"/>
      <w:lvlText w:val="%5."/>
      <w:lvlJc w:val="left"/>
      <w:pPr>
        <w:ind w:left="3600" w:hanging="360"/>
      </w:pPr>
    </w:lvl>
    <w:lvl w:ilvl="5" w:tplc="7DCC65EC">
      <w:start w:val="1"/>
      <w:numFmt w:val="lowerRoman"/>
      <w:lvlText w:val="%6."/>
      <w:lvlJc w:val="right"/>
      <w:pPr>
        <w:ind w:left="4320" w:hanging="180"/>
      </w:pPr>
    </w:lvl>
    <w:lvl w:ilvl="6" w:tplc="9E02310E">
      <w:start w:val="1"/>
      <w:numFmt w:val="decimal"/>
      <w:lvlText w:val="%7."/>
      <w:lvlJc w:val="left"/>
      <w:pPr>
        <w:ind w:left="5040" w:hanging="360"/>
      </w:pPr>
    </w:lvl>
    <w:lvl w:ilvl="7" w:tplc="2DA45DA2">
      <w:start w:val="1"/>
      <w:numFmt w:val="lowerLetter"/>
      <w:lvlText w:val="%8."/>
      <w:lvlJc w:val="left"/>
      <w:pPr>
        <w:ind w:left="5760" w:hanging="360"/>
      </w:pPr>
    </w:lvl>
    <w:lvl w:ilvl="8" w:tplc="8C004F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32D3532E"/>
    <w:multiLevelType w:val="hybridMultilevel"/>
    <w:tmpl w:val="FFFFFFFF"/>
    <w:lvl w:ilvl="0" w:tplc="BCA47AE6">
      <w:start w:val="6"/>
      <w:numFmt w:val="decimal"/>
      <w:lvlText w:val="%1."/>
      <w:lvlJc w:val="left"/>
      <w:pPr>
        <w:ind w:left="720" w:hanging="360"/>
      </w:pPr>
    </w:lvl>
    <w:lvl w:ilvl="1" w:tplc="4D2AA0A2">
      <w:start w:val="1"/>
      <w:numFmt w:val="lowerLetter"/>
      <w:lvlText w:val="%2."/>
      <w:lvlJc w:val="left"/>
      <w:pPr>
        <w:ind w:left="1440" w:hanging="360"/>
      </w:pPr>
    </w:lvl>
    <w:lvl w:ilvl="2" w:tplc="E22A23E6">
      <w:start w:val="1"/>
      <w:numFmt w:val="lowerRoman"/>
      <w:lvlText w:val="%3."/>
      <w:lvlJc w:val="right"/>
      <w:pPr>
        <w:ind w:left="2160" w:hanging="180"/>
      </w:pPr>
    </w:lvl>
    <w:lvl w:ilvl="3" w:tplc="8716C626">
      <w:start w:val="1"/>
      <w:numFmt w:val="decimal"/>
      <w:lvlText w:val="%4."/>
      <w:lvlJc w:val="left"/>
      <w:pPr>
        <w:ind w:left="2880" w:hanging="360"/>
      </w:pPr>
    </w:lvl>
    <w:lvl w:ilvl="4" w:tplc="187E0CF4">
      <w:start w:val="1"/>
      <w:numFmt w:val="lowerLetter"/>
      <w:lvlText w:val="%5."/>
      <w:lvlJc w:val="left"/>
      <w:pPr>
        <w:ind w:left="3600" w:hanging="360"/>
      </w:pPr>
    </w:lvl>
    <w:lvl w:ilvl="5" w:tplc="3C1EADEC">
      <w:start w:val="1"/>
      <w:numFmt w:val="lowerRoman"/>
      <w:lvlText w:val="%6."/>
      <w:lvlJc w:val="right"/>
      <w:pPr>
        <w:ind w:left="4320" w:hanging="180"/>
      </w:pPr>
    </w:lvl>
    <w:lvl w:ilvl="6" w:tplc="BEE03A5A">
      <w:start w:val="1"/>
      <w:numFmt w:val="decimal"/>
      <w:lvlText w:val="%7."/>
      <w:lvlJc w:val="left"/>
      <w:pPr>
        <w:ind w:left="5040" w:hanging="360"/>
      </w:pPr>
    </w:lvl>
    <w:lvl w:ilvl="7" w:tplc="FD50A216">
      <w:start w:val="1"/>
      <w:numFmt w:val="lowerLetter"/>
      <w:lvlText w:val="%8."/>
      <w:lvlJc w:val="left"/>
      <w:pPr>
        <w:ind w:left="5760" w:hanging="360"/>
      </w:pPr>
    </w:lvl>
    <w:lvl w:ilvl="8" w:tplc="95A2E57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7" w15:restartNumberingAfterBreak="0">
    <w:nsid w:val="392F11CA"/>
    <w:multiLevelType w:val="hybridMultilevel"/>
    <w:tmpl w:val="4D2C08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2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3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5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63A97"/>
    <w:multiLevelType w:val="hybridMultilevel"/>
    <w:tmpl w:val="FFFFFFFF"/>
    <w:lvl w:ilvl="0" w:tplc="E162F95E">
      <w:start w:val="1"/>
      <w:numFmt w:val="decimal"/>
      <w:lvlText w:val="%1."/>
      <w:lvlJc w:val="left"/>
      <w:pPr>
        <w:ind w:left="720" w:hanging="360"/>
      </w:pPr>
    </w:lvl>
    <w:lvl w:ilvl="1" w:tplc="155E30C4">
      <w:start w:val="1"/>
      <w:numFmt w:val="lowerLetter"/>
      <w:lvlText w:val="%2."/>
      <w:lvlJc w:val="left"/>
      <w:pPr>
        <w:ind w:left="1440" w:hanging="360"/>
      </w:pPr>
    </w:lvl>
    <w:lvl w:ilvl="2" w:tplc="42E2686C">
      <w:start w:val="1"/>
      <w:numFmt w:val="lowerRoman"/>
      <w:lvlText w:val="%3."/>
      <w:lvlJc w:val="right"/>
      <w:pPr>
        <w:ind w:left="2160" w:hanging="180"/>
      </w:pPr>
    </w:lvl>
    <w:lvl w:ilvl="3" w:tplc="7364459C">
      <w:start w:val="1"/>
      <w:numFmt w:val="decimal"/>
      <w:lvlText w:val="%4."/>
      <w:lvlJc w:val="left"/>
      <w:pPr>
        <w:ind w:left="2880" w:hanging="360"/>
      </w:pPr>
    </w:lvl>
    <w:lvl w:ilvl="4" w:tplc="BCCC842E">
      <w:start w:val="1"/>
      <w:numFmt w:val="lowerLetter"/>
      <w:lvlText w:val="%5."/>
      <w:lvlJc w:val="left"/>
      <w:pPr>
        <w:ind w:left="3600" w:hanging="360"/>
      </w:pPr>
    </w:lvl>
    <w:lvl w:ilvl="5" w:tplc="3A3459B6">
      <w:start w:val="1"/>
      <w:numFmt w:val="lowerRoman"/>
      <w:lvlText w:val="%6."/>
      <w:lvlJc w:val="right"/>
      <w:pPr>
        <w:ind w:left="4320" w:hanging="180"/>
      </w:pPr>
    </w:lvl>
    <w:lvl w:ilvl="6" w:tplc="0860B3CA">
      <w:start w:val="1"/>
      <w:numFmt w:val="decimal"/>
      <w:lvlText w:val="%7."/>
      <w:lvlJc w:val="left"/>
      <w:pPr>
        <w:ind w:left="5040" w:hanging="360"/>
      </w:pPr>
    </w:lvl>
    <w:lvl w:ilvl="7" w:tplc="FAC056B2">
      <w:start w:val="1"/>
      <w:numFmt w:val="lowerLetter"/>
      <w:lvlText w:val="%8."/>
      <w:lvlJc w:val="left"/>
      <w:pPr>
        <w:ind w:left="5760" w:hanging="360"/>
      </w:pPr>
    </w:lvl>
    <w:lvl w:ilvl="8" w:tplc="68B0A7C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 w15:restartNumberingAfterBreak="0">
    <w:nsid w:val="66C61582"/>
    <w:multiLevelType w:val="hybridMultilevel"/>
    <w:tmpl w:val="BA0E59D8"/>
    <w:lvl w:ilvl="0" w:tplc="C78CBFC6">
      <w:start w:val="1"/>
      <w:numFmt w:val="bullet"/>
      <w:pStyle w:val="con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C39FD0A"/>
    <w:multiLevelType w:val="hybridMultilevel"/>
    <w:tmpl w:val="FFFFFFFF"/>
    <w:lvl w:ilvl="0" w:tplc="15B08798">
      <w:start w:val="3"/>
      <w:numFmt w:val="decimal"/>
      <w:lvlText w:val="%1."/>
      <w:lvlJc w:val="left"/>
      <w:pPr>
        <w:ind w:left="720" w:hanging="360"/>
      </w:pPr>
    </w:lvl>
    <w:lvl w:ilvl="1" w:tplc="41D62E34">
      <w:start w:val="1"/>
      <w:numFmt w:val="lowerLetter"/>
      <w:lvlText w:val="%2."/>
      <w:lvlJc w:val="left"/>
      <w:pPr>
        <w:ind w:left="1440" w:hanging="360"/>
      </w:pPr>
    </w:lvl>
    <w:lvl w:ilvl="2" w:tplc="EB8AB336">
      <w:start w:val="1"/>
      <w:numFmt w:val="lowerRoman"/>
      <w:lvlText w:val="%3."/>
      <w:lvlJc w:val="right"/>
      <w:pPr>
        <w:ind w:left="2160" w:hanging="180"/>
      </w:pPr>
    </w:lvl>
    <w:lvl w:ilvl="3" w:tplc="B86481B4">
      <w:start w:val="1"/>
      <w:numFmt w:val="decimal"/>
      <w:lvlText w:val="%4."/>
      <w:lvlJc w:val="left"/>
      <w:pPr>
        <w:ind w:left="2880" w:hanging="360"/>
      </w:pPr>
    </w:lvl>
    <w:lvl w:ilvl="4" w:tplc="40C63860">
      <w:start w:val="1"/>
      <w:numFmt w:val="lowerLetter"/>
      <w:lvlText w:val="%5."/>
      <w:lvlJc w:val="left"/>
      <w:pPr>
        <w:ind w:left="3600" w:hanging="360"/>
      </w:pPr>
    </w:lvl>
    <w:lvl w:ilvl="5" w:tplc="174C307C">
      <w:start w:val="1"/>
      <w:numFmt w:val="lowerRoman"/>
      <w:lvlText w:val="%6."/>
      <w:lvlJc w:val="right"/>
      <w:pPr>
        <w:ind w:left="4320" w:hanging="180"/>
      </w:pPr>
    </w:lvl>
    <w:lvl w:ilvl="6" w:tplc="758AA538">
      <w:start w:val="1"/>
      <w:numFmt w:val="decimal"/>
      <w:lvlText w:val="%7."/>
      <w:lvlJc w:val="left"/>
      <w:pPr>
        <w:ind w:left="5040" w:hanging="360"/>
      </w:pPr>
    </w:lvl>
    <w:lvl w:ilvl="7" w:tplc="F1D0511E">
      <w:start w:val="1"/>
      <w:numFmt w:val="lowerLetter"/>
      <w:lvlText w:val="%8."/>
      <w:lvlJc w:val="left"/>
      <w:pPr>
        <w:ind w:left="5760" w:hanging="360"/>
      </w:pPr>
    </w:lvl>
    <w:lvl w:ilvl="8" w:tplc="5646439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4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740264">
    <w:abstractNumId w:val="0"/>
  </w:num>
  <w:num w:numId="2" w16cid:durableId="1015038810">
    <w:abstractNumId w:val="0"/>
  </w:num>
  <w:num w:numId="3" w16cid:durableId="444161018">
    <w:abstractNumId w:val="0"/>
  </w:num>
  <w:num w:numId="4" w16cid:durableId="872156894">
    <w:abstractNumId w:val="0"/>
  </w:num>
  <w:num w:numId="5" w16cid:durableId="1386642901">
    <w:abstractNumId w:val="0"/>
  </w:num>
  <w:num w:numId="6" w16cid:durableId="2138526938">
    <w:abstractNumId w:val="11"/>
  </w:num>
  <w:num w:numId="7" w16cid:durableId="667291755">
    <w:abstractNumId w:val="8"/>
  </w:num>
  <w:num w:numId="8" w16cid:durableId="471024246">
    <w:abstractNumId w:val="35"/>
  </w:num>
  <w:num w:numId="9" w16cid:durableId="807288190">
    <w:abstractNumId w:val="30"/>
  </w:num>
  <w:num w:numId="10" w16cid:durableId="850022622">
    <w:abstractNumId w:val="7"/>
  </w:num>
  <w:num w:numId="11" w16cid:durableId="1085956941">
    <w:abstractNumId w:val="13"/>
  </w:num>
  <w:num w:numId="12" w16cid:durableId="2145392717">
    <w:abstractNumId w:val="34"/>
  </w:num>
  <w:num w:numId="13" w16cid:durableId="1811052596">
    <w:abstractNumId w:val="16"/>
  </w:num>
  <w:num w:numId="14" w16cid:durableId="154033998">
    <w:abstractNumId w:val="22"/>
  </w:num>
  <w:num w:numId="15" w16cid:durableId="1866862561">
    <w:abstractNumId w:val="27"/>
  </w:num>
  <w:num w:numId="16" w16cid:durableId="1650554525">
    <w:abstractNumId w:val="4"/>
  </w:num>
  <w:num w:numId="17" w16cid:durableId="1040977767">
    <w:abstractNumId w:val="24"/>
  </w:num>
  <w:num w:numId="18" w16cid:durableId="951982317">
    <w:abstractNumId w:val="29"/>
  </w:num>
  <w:num w:numId="19" w16cid:durableId="1768816806">
    <w:abstractNumId w:val="18"/>
  </w:num>
  <w:num w:numId="20" w16cid:durableId="100540124">
    <w:abstractNumId w:val="32"/>
  </w:num>
  <w:num w:numId="21" w16cid:durableId="1448230192">
    <w:abstractNumId w:val="10"/>
  </w:num>
  <w:num w:numId="22" w16cid:durableId="1066799287">
    <w:abstractNumId w:val="23"/>
  </w:num>
  <w:num w:numId="23" w16cid:durableId="1113751208">
    <w:abstractNumId w:val="19"/>
  </w:num>
  <w:num w:numId="24" w16cid:durableId="356590976">
    <w:abstractNumId w:val="9"/>
  </w:num>
  <w:num w:numId="25" w16cid:durableId="512259427">
    <w:abstractNumId w:val="21"/>
  </w:num>
  <w:num w:numId="26" w16cid:durableId="849687421">
    <w:abstractNumId w:val="33"/>
  </w:num>
  <w:num w:numId="27" w16cid:durableId="322509632">
    <w:abstractNumId w:val="15"/>
  </w:num>
  <w:num w:numId="28" w16cid:durableId="2079203545">
    <w:abstractNumId w:val="25"/>
  </w:num>
  <w:num w:numId="29" w16cid:durableId="757598987">
    <w:abstractNumId w:val="1"/>
  </w:num>
  <w:num w:numId="30" w16cid:durableId="671102084">
    <w:abstractNumId w:val="6"/>
  </w:num>
  <w:num w:numId="31" w16cid:durableId="243685412">
    <w:abstractNumId w:val="5"/>
  </w:num>
  <w:num w:numId="32" w16cid:durableId="1473906987">
    <w:abstractNumId w:val="20"/>
  </w:num>
  <w:num w:numId="33" w16cid:durableId="1192574048">
    <w:abstractNumId w:val="28"/>
  </w:num>
  <w:num w:numId="34" w16cid:durableId="542640649">
    <w:abstractNumId w:val="17"/>
  </w:num>
  <w:num w:numId="35" w16cid:durableId="144109845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6007305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03734467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05609127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69827029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47292428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0290F"/>
    <w:rsid w:val="00010CF5"/>
    <w:rsid w:val="000155E8"/>
    <w:rsid w:val="00032073"/>
    <w:rsid w:val="000475B6"/>
    <w:rsid w:val="00057F06"/>
    <w:rsid w:val="00073A90"/>
    <w:rsid w:val="000807DB"/>
    <w:rsid w:val="00096D8E"/>
    <w:rsid w:val="000B5C08"/>
    <w:rsid w:val="000B74DC"/>
    <w:rsid w:val="000C7374"/>
    <w:rsid w:val="000F4529"/>
    <w:rsid w:val="00106257"/>
    <w:rsid w:val="00144103"/>
    <w:rsid w:val="00145307"/>
    <w:rsid w:val="00196E17"/>
    <w:rsid w:val="0019731F"/>
    <w:rsid w:val="00197FDC"/>
    <w:rsid w:val="001A22ED"/>
    <w:rsid w:val="001C60EE"/>
    <w:rsid w:val="001D01E5"/>
    <w:rsid w:val="001D0200"/>
    <w:rsid w:val="001D028C"/>
    <w:rsid w:val="00200E8C"/>
    <w:rsid w:val="00203364"/>
    <w:rsid w:val="00211375"/>
    <w:rsid w:val="00227A40"/>
    <w:rsid w:val="0023758A"/>
    <w:rsid w:val="00265335"/>
    <w:rsid w:val="00277A5D"/>
    <w:rsid w:val="002A007B"/>
    <w:rsid w:val="002E4050"/>
    <w:rsid w:val="003111A8"/>
    <w:rsid w:val="003117CA"/>
    <w:rsid w:val="003200FA"/>
    <w:rsid w:val="00336656"/>
    <w:rsid w:val="003470B5"/>
    <w:rsid w:val="003518D6"/>
    <w:rsid w:val="00356BA4"/>
    <w:rsid w:val="00392963"/>
    <w:rsid w:val="003937AA"/>
    <w:rsid w:val="003A6F7C"/>
    <w:rsid w:val="003C7C43"/>
    <w:rsid w:val="003E38F9"/>
    <w:rsid w:val="0040467C"/>
    <w:rsid w:val="004151B7"/>
    <w:rsid w:val="004253DF"/>
    <w:rsid w:val="00435FBC"/>
    <w:rsid w:val="00461119"/>
    <w:rsid w:val="00466C6B"/>
    <w:rsid w:val="00484C70"/>
    <w:rsid w:val="00491135"/>
    <w:rsid w:val="004B1EB7"/>
    <w:rsid w:val="004B7FD5"/>
    <w:rsid w:val="004D68EC"/>
    <w:rsid w:val="004E597B"/>
    <w:rsid w:val="004F5DD0"/>
    <w:rsid w:val="00514AEB"/>
    <w:rsid w:val="00531117"/>
    <w:rsid w:val="00531F7A"/>
    <w:rsid w:val="00536E67"/>
    <w:rsid w:val="00576DE7"/>
    <w:rsid w:val="005A5EB9"/>
    <w:rsid w:val="005C3783"/>
    <w:rsid w:val="005C7890"/>
    <w:rsid w:val="005E5FB0"/>
    <w:rsid w:val="005E659F"/>
    <w:rsid w:val="00623776"/>
    <w:rsid w:val="00634E4F"/>
    <w:rsid w:val="006351EA"/>
    <w:rsid w:val="006417B5"/>
    <w:rsid w:val="00642321"/>
    <w:rsid w:val="00644C52"/>
    <w:rsid w:val="00646EF3"/>
    <w:rsid w:val="00650897"/>
    <w:rsid w:val="006537B9"/>
    <w:rsid w:val="00667F01"/>
    <w:rsid w:val="00682D68"/>
    <w:rsid w:val="00683EB4"/>
    <w:rsid w:val="00684773"/>
    <w:rsid w:val="00693B17"/>
    <w:rsid w:val="006A47CE"/>
    <w:rsid w:val="006A4C36"/>
    <w:rsid w:val="006D464B"/>
    <w:rsid w:val="00724E08"/>
    <w:rsid w:val="0072543B"/>
    <w:rsid w:val="0073002E"/>
    <w:rsid w:val="0076736D"/>
    <w:rsid w:val="00791C17"/>
    <w:rsid w:val="007956BC"/>
    <w:rsid w:val="007A1DF3"/>
    <w:rsid w:val="007C3CDB"/>
    <w:rsid w:val="007D3AA6"/>
    <w:rsid w:val="007E09EB"/>
    <w:rsid w:val="0085613A"/>
    <w:rsid w:val="008601B2"/>
    <w:rsid w:val="00862701"/>
    <w:rsid w:val="008737D1"/>
    <w:rsid w:val="008762C9"/>
    <w:rsid w:val="00877957"/>
    <w:rsid w:val="00897EFA"/>
    <w:rsid w:val="008A3F71"/>
    <w:rsid w:val="008D7436"/>
    <w:rsid w:val="008D7843"/>
    <w:rsid w:val="008E64A1"/>
    <w:rsid w:val="00914D05"/>
    <w:rsid w:val="00917E84"/>
    <w:rsid w:val="00947A14"/>
    <w:rsid w:val="00972DCB"/>
    <w:rsid w:val="00974D8F"/>
    <w:rsid w:val="00976913"/>
    <w:rsid w:val="00986CBA"/>
    <w:rsid w:val="009A150E"/>
    <w:rsid w:val="009A3B30"/>
    <w:rsid w:val="009A69F3"/>
    <w:rsid w:val="009B3D7B"/>
    <w:rsid w:val="009B6938"/>
    <w:rsid w:val="009B7DAE"/>
    <w:rsid w:val="009D1DFF"/>
    <w:rsid w:val="009F4768"/>
    <w:rsid w:val="00A12E3D"/>
    <w:rsid w:val="00A3164F"/>
    <w:rsid w:val="00A346DD"/>
    <w:rsid w:val="00A60614"/>
    <w:rsid w:val="00A75ABE"/>
    <w:rsid w:val="00A77624"/>
    <w:rsid w:val="00A85275"/>
    <w:rsid w:val="00AA0451"/>
    <w:rsid w:val="00AB4F2A"/>
    <w:rsid w:val="00AF711E"/>
    <w:rsid w:val="00AF74D3"/>
    <w:rsid w:val="00B02F9D"/>
    <w:rsid w:val="00B124E6"/>
    <w:rsid w:val="00B4127B"/>
    <w:rsid w:val="00B500D4"/>
    <w:rsid w:val="00B5629A"/>
    <w:rsid w:val="00B6758C"/>
    <w:rsid w:val="00B7141E"/>
    <w:rsid w:val="00BA1427"/>
    <w:rsid w:val="00BA14DC"/>
    <w:rsid w:val="00BA31C9"/>
    <w:rsid w:val="00BA6096"/>
    <w:rsid w:val="00BA6F91"/>
    <w:rsid w:val="00BE6873"/>
    <w:rsid w:val="00BF59B4"/>
    <w:rsid w:val="00C14F20"/>
    <w:rsid w:val="00C20EA0"/>
    <w:rsid w:val="00C47AE6"/>
    <w:rsid w:val="00CA1562"/>
    <w:rsid w:val="00CA7444"/>
    <w:rsid w:val="00CC4CBA"/>
    <w:rsid w:val="00CC5085"/>
    <w:rsid w:val="00CD31ED"/>
    <w:rsid w:val="00CF254A"/>
    <w:rsid w:val="00CF5437"/>
    <w:rsid w:val="00D17D8F"/>
    <w:rsid w:val="00D206FC"/>
    <w:rsid w:val="00D20D58"/>
    <w:rsid w:val="00D228EF"/>
    <w:rsid w:val="00D43819"/>
    <w:rsid w:val="00D44FD2"/>
    <w:rsid w:val="00D62349"/>
    <w:rsid w:val="00D8663A"/>
    <w:rsid w:val="00DD4F3B"/>
    <w:rsid w:val="00DE45E8"/>
    <w:rsid w:val="00E55E89"/>
    <w:rsid w:val="00EB07CA"/>
    <w:rsid w:val="00EB35C0"/>
    <w:rsid w:val="00EB76B7"/>
    <w:rsid w:val="00EC15D5"/>
    <w:rsid w:val="00EE01A7"/>
    <w:rsid w:val="00EF3997"/>
    <w:rsid w:val="00F656AA"/>
    <w:rsid w:val="00F83B24"/>
    <w:rsid w:val="00FB6463"/>
    <w:rsid w:val="00FC5257"/>
    <w:rsid w:val="00FD019F"/>
    <w:rsid w:val="00FD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1B875F"/>
  <w15:docId w15:val="{38DEF9FD-6F0B-1A4E-BE08-527E0405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B02F9D"/>
  </w:style>
  <w:style w:type="paragraph" w:customStyle="1" w:styleId="con">
    <w:name w:val="con"/>
    <w:basedOn w:val="Normal"/>
    <w:rsid w:val="00514AEB"/>
    <w:pPr>
      <w:numPr>
        <w:numId w:val="33"/>
      </w:numPr>
    </w:pPr>
  </w:style>
  <w:style w:type="paragraph" w:styleId="ListParagraph">
    <w:name w:val="List Paragraph"/>
    <w:basedOn w:val="Normal"/>
    <w:uiPriority w:val="34"/>
    <w:qFormat/>
    <w:rsid w:val="00897EFA"/>
    <w:pPr>
      <w:ind w:left="720"/>
      <w:contextualSpacing/>
    </w:pPr>
  </w:style>
  <w:style w:type="table" w:styleId="TableGrid">
    <w:name w:val="Table Grid"/>
    <w:basedOn w:val="TableNormal"/>
    <w:uiPriority w:val="59"/>
    <w:rsid w:val="008D7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200F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631A-DA49-48E2-94FB-D28E992C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173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TÀO KHÁNH DUY</cp:lastModifiedBy>
  <cp:revision>160</cp:revision>
  <cp:lastPrinted>2001-09-06T16:54:00Z</cp:lastPrinted>
  <dcterms:created xsi:type="dcterms:W3CDTF">2015-05-28T10:29:00Z</dcterms:created>
  <dcterms:modified xsi:type="dcterms:W3CDTF">2023-01-05T15:40:00Z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87d2803d44042215a633b732dc8a6c9175790a40b98bc313b7e62f4fb12f94bb</vt:lpwstr>
  </property>
</Properties>
</file>