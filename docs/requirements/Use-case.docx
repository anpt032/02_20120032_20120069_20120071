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D849" w14:textId="18CA3488" w:rsidR="009C307A" w:rsidRDefault="00D076A8">
      <w:pPr>
        <w:pStyle w:val="Title"/>
        <w:jc w:val="right"/>
      </w:pPr>
      <w:r>
        <w:t>Website</w:t>
      </w:r>
      <w:r>
        <w:rPr>
          <w:lang w:val="vi-VN"/>
        </w:rPr>
        <w:t xml:space="preserve"> for study</w:t>
      </w:r>
      <w:r w:rsidR="00000000">
        <w:fldChar w:fldCharType="begin"/>
      </w:r>
      <w:r w:rsidR="00000000">
        <w:instrText xml:space="preserve"> SUBJECT  \* MERGEFORMAT </w:instrText>
      </w:r>
      <w:r w:rsidR="00000000">
        <w:fldChar w:fldCharType="separate"/>
      </w:r>
      <w:r w:rsidR="00000000">
        <w:fldChar w:fldCharType="end"/>
      </w:r>
    </w:p>
    <w:p w14:paraId="65543279" w14:textId="77777777" w:rsidR="009C307A" w:rsidRDefault="00000000">
      <w:pPr>
        <w:pStyle w:val="Title"/>
        <w:jc w:val="right"/>
      </w:pPr>
      <w:fldSimple w:instr="title  \* Mergeformat ">
        <w:r w:rsidR="00512FAF">
          <w:t>Use-Case Specification</w:t>
        </w:r>
      </w:fldSimple>
    </w:p>
    <w:p w14:paraId="6A213082" w14:textId="77777777" w:rsidR="009C307A" w:rsidRDefault="009C307A">
      <w:pPr>
        <w:pStyle w:val="Title"/>
        <w:jc w:val="right"/>
      </w:pPr>
    </w:p>
    <w:p w14:paraId="164EE24A" w14:textId="47F89E00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&lt;</w:t>
      </w:r>
      <w:r w:rsidR="00542B63">
        <w:rPr>
          <w:sz w:val="28"/>
        </w:rPr>
        <w:t>2</w:t>
      </w:r>
      <w:r>
        <w:rPr>
          <w:sz w:val="28"/>
        </w:rPr>
        <w:t>.0&gt;</w:t>
      </w:r>
    </w:p>
    <w:p w14:paraId="6B4BFC69" w14:textId="77777777" w:rsidR="009C307A" w:rsidRDefault="009C307A"/>
    <w:p w14:paraId="599F3925" w14:textId="77777777" w:rsidR="009C307A" w:rsidRDefault="009C307A"/>
    <w:p w14:paraId="4C602359" w14:textId="77777777" w:rsidR="009C307A" w:rsidRDefault="009C307A">
      <w:pPr>
        <w:pStyle w:val="BodyText"/>
      </w:pPr>
    </w:p>
    <w:p w14:paraId="1F38DE2F" w14:textId="77777777" w:rsidR="009C307A" w:rsidRDefault="009C307A">
      <w:pPr>
        <w:pStyle w:val="BodyText"/>
      </w:pPr>
    </w:p>
    <w:p w14:paraId="63B0642C" w14:textId="77777777" w:rsidR="009C307A" w:rsidRDefault="009C307A">
      <w:pPr>
        <w:sectPr w:rsidR="009C30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FFE78C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303ADD60" w14:textId="77777777" w:rsidTr="0055743E">
        <w:tc>
          <w:tcPr>
            <w:tcW w:w="2304" w:type="dxa"/>
          </w:tcPr>
          <w:p w14:paraId="74628720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2E6C958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AC6F794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E14D4F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50435C7" w14:textId="77777777" w:rsidTr="0055743E">
        <w:tc>
          <w:tcPr>
            <w:tcW w:w="2304" w:type="dxa"/>
          </w:tcPr>
          <w:p w14:paraId="5D4B7707" w14:textId="46CD3B03" w:rsidR="009C307A" w:rsidRPr="0055743E" w:rsidRDefault="0055743E">
            <w:pPr>
              <w:pStyle w:val="Tabletext"/>
              <w:rPr>
                <w:lang w:val="vi-VN"/>
              </w:rPr>
            </w:pPr>
            <w:r>
              <w:t>09</w:t>
            </w:r>
            <w:r>
              <w:rPr>
                <w:lang w:val="vi-VN"/>
              </w:rPr>
              <w:t>/11/2022</w:t>
            </w:r>
          </w:p>
        </w:tc>
        <w:tc>
          <w:tcPr>
            <w:tcW w:w="1152" w:type="dxa"/>
          </w:tcPr>
          <w:p w14:paraId="33222880" w14:textId="128D7CAD" w:rsidR="009C307A" w:rsidRPr="0055743E" w:rsidRDefault="0055743E">
            <w:pPr>
              <w:pStyle w:val="Tabletext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.0</w:t>
            </w:r>
          </w:p>
        </w:tc>
        <w:tc>
          <w:tcPr>
            <w:tcW w:w="3744" w:type="dxa"/>
          </w:tcPr>
          <w:p w14:paraId="407891FD" w14:textId="0857C9D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6C85686E" w14:textId="4582DAFA" w:rsidR="009C307A" w:rsidRPr="0055743E" w:rsidRDefault="0055743E">
            <w:pPr>
              <w:pStyle w:val="Tabletext"/>
              <w:rPr>
                <w:lang w:val="vi-VN"/>
              </w:rPr>
            </w:pPr>
            <w:proofErr w:type="spellStart"/>
            <w:r>
              <w:t>PTAn</w:t>
            </w:r>
            <w:proofErr w:type="spellEnd"/>
            <w:r>
              <w:rPr>
                <w:lang w:val="vi-VN"/>
              </w:rPr>
              <w:t>, NTBHa, TKDuy</w:t>
            </w:r>
          </w:p>
        </w:tc>
      </w:tr>
      <w:tr w:rsidR="0055743E" w14:paraId="6CD89138" w14:textId="77777777" w:rsidTr="0055743E">
        <w:tc>
          <w:tcPr>
            <w:tcW w:w="2304" w:type="dxa"/>
          </w:tcPr>
          <w:p w14:paraId="1D8FE9D6" w14:textId="5806A996" w:rsidR="0055743E" w:rsidRDefault="0055743E" w:rsidP="0055743E">
            <w:pPr>
              <w:pStyle w:val="Tabletext"/>
            </w:pPr>
            <w:r>
              <w:t>16</w:t>
            </w:r>
            <w:r>
              <w:rPr>
                <w:lang w:val="vi-VN"/>
              </w:rPr>
              <w:t>/11/2022</w:t>
            </w:r>
          </w:p>
        </w:tc>
        <w:tc>
          <w:tcPr>
            <w:tcW w:w="1152" w:type="dxa"/>
          </w:tcPr>
          <w:p w14:paraId="350A88B7" w14:textId="2372537F" w:rsidR="0055743E" w:rsidRDefault="0055743E" w:rsidP="0055743E">
            <w:pPr>
              <w:pStyle w:val="Tabletext"/>
            </w:pPr>
            <w:r>
              <w:t>1</w:t>
            </w:r>
            <w:r>
              <w:rPr>
                <w:lang w:val="vi-VN"/>
              </w:rPr>
              <w:t>.0</w:t>
            </w:r>
          </w:p>
        </w:tc>
        <w:tc>
          <w:tcPr>
            <w:tcW w:w="3744" w:type="dxa"/>
          </w:tcPr>
          <w:p w14:paraId="702BA361" w14:textId="77BB099A" w:rsidR="0055743E" w:rsidRDefault="0055743E" w:rsidP="0055743E">
            <w:pPr>
              <w:pStyle w:val="Tabletext"/>
            </w:pPr>
          </w:p>
        </w:tc>
        <w:tc>
          <w:tcPr>
            <w:tcW w:w="2304" w:type="dxa"/>
          </w:tcPr>
          <w:p w14:paraId="5527A457" w14:textId="73FA035A" w:rsidR="0055743E" w:rsidRDefault="0055743E" w:rsidP="0055743E">
            <w:pPr>
              <w:pStyle w:val="Tabletext"/>
            </w:pPr>
            <w:proofErr w:type="spellStart"/>
            <w:r>
              <w:t>PTAn</w:t>
            </w:r>
            <w:proofErr w:type="spellEnd"/>
            <w:r>
              <w:rPr>
                <w:lang w:val="vi-VN"/>
              </w:rPr>
              <w:t>, NTBHa, TKDuy</w:t>
            </w:r>
          </w:p>
        </w:tc>
      </w:tr>
      <w:tr w:rsidR="003D4F11" w14:paraId="0AF8C9C5" w14:textId="77777777" w:rsidTr="0055743E">
        <w:tc>
          <w:tcPr>
            <w:tcW w:w="2304" w:type="dxa"/>
          </w:tcPr>
          <w:p w14:paraId="4B47F599" w14:textId="2E03BC2B" w:rsidR="003D4F11" w:rsidRPr="003D4F11" w:rsidRDefault="003D4F11" w:rsidP="003D4F11">
            <w:pPr>
              <w:pStyle w:val="Tabletext"/>
              <w:rPr>
                <w:lang w:val="vi-VN"/>
              </w:rPr>
            </w:pPr>
            <w:r>
              <w:t>30</w:t>
            </w:r>
            <w:r>
              <w:rPr>
                <w:lang w:val="vi-VN"/>
              </w:rPr>
              <w:t>/11/2022</w:t>
            </w:r>
          </w:p>
        </w:tc>
        <w:tc>
          <w:tcPr>
            <w:tcW w:w="1152" w:type="dxa"/>
          </w:tcPr>
          <w:p w14:paraId="22A5C9EC" w14:textId="2ABAFB04" w:rsidR="003D4F11" w:rsidRPr="003D4F11" w:rsidRDefault="003D4F11" w:rsidP="003D4F11">
            <w:pPr>
              <w:pStyle w:val="Tabletext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>.0</w:t>
            </w:r>
          </w:p>
        </w:tc>
        <w:tc>
          <w:tcPr>
            <w:tcW w:w="3744" w:type="dxa"/>
          </w:tcPr>
          <w:p w14:paraId="4D402652" w14:textId="77777777" w:rsidR="003D4F11" w:rsidRDefault="003D4F11" w:rsidP="003D4F11">
            <w:pPr>
              <w:pStyle w:val="Tabletext"/>
            </w:pPr>
          </w:p>
        </w:tc>
        <w:tc>
          <w:tcPr>
            <w:tcW w:w="2304" w:type="dxa"/>
          </w:tcPr>
          <w:p w14:paraId="310AEB7C" w14:textId="03B5D317" w:rsidR="003D4F11" w:rsidRDefault="003D4F11" w:rsidP="003D4F11">
            <w:pPr>
              <w:pStyle w:val="Tabletext"/>
            </w:pPr>
            <w:proofErr w:type="spellStart"/>
            <w:r>
              <w:t>PTAn</w:t>
            </w:r>
            <w:proofErr w:type="spellEnd"/>
            <w:r>
              <w:rPr>
                <w:lang w:val="vi-VN"/>
              </w:rPr>
              <w:t>, NTBHa, TKDuy</w:t>
            </w:r>
          </w:p>
        </w:tc>
      </w:tr>
      <w:tr w:rsidR="003D4F11" w14:paraId="4239C42C" w14:textId="77777777" w:rsidTr="0055743E">
        <w:tc>
          <w:tcPr>
            <w:tcW w:w="2304" w:type="dxa"/>
          </w:tcPr>
          <w:p w14:paraId="05613641" w14:textId="77777777" w:rsidR="003D4F11" w:rsidRDefault="003D4F11" w:rsidP="003D4F11">
            <w:pPr>
              <w:pStyle w:val="Tabletext"/>
            </w:pPr>
          </w:p>
        </w:tc>
        <w:tc>
          <w:tcPr>
            <w:tcW w:w="1152" w:type="dxa"/>
          </w:tcPr>
          <w:p w14:paraId="7D6B0B1D" w14:textId="77777777" w:rsidR="003D4F11" w:rsidRDefault="003D4F11" w:rsidP="003D4F11">
            <w:pPr>
              <w:pStyle w:val="Tabletext"/>
            </w:pPr>
            <w:r>
              <w:t xml:space="preserve"> </w:t>
            </w:r>
          </w:p>
        </w:tc>
        <w:tc>
          <w:tcPr>
            <w:tcW w:w="3744" w:type="dxa"/>
          </w:tcPr>
          <w:p w14:paraId="0E965DE3" w14:textId="77777777" w:rsidR="003D4F11" w:rsidRDefault="003D4F11" w:rsidP="003D4F11">
            <w:pPr>
              <w:pStyle w:val="Tabletext"/>
            </w:pPr>
          </w:p>
        </w:tc>
        <w:tc>
          <w:tcPr>
            <w:tcW w:w="2304" w:type="dxa"/>
          </w:tcPr>
          <w:p w14:paraId="399C74CE" w14:textId="77777777" w:rsidR="003D4F11" w:rsidRDefault="003D4F11" w:rsidP="003D4F11">
            <w:pPr>
              <w:pStyle w:val="Tabletext"/>
            </w:pPr>
          </w:p>
        </w:tc>
      </w:tr>
    </w:tbl>
    <w:p w14:paraId="3D27B4CF" w14:textId="77777777" w:rsidR="009C307A" w:rsidRDefault="009C307A"/>
    <w:p w14:paraId="37504776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4CF6EDEC" w14:textId="2488D362" w:rsidR="00495F25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95F25">
        <w:rPr>
          <w:noProof/>
        </w:rPr>
        <w:t>1.</w:t>
      </w:r>
      <w:r w:rsidR="00495F2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95F25">
        <w:rPr>
          <w:noProof/>
        </w:rPr>
        <w:t>Use-case Model</w:t>
      </w:r>
      <w:r w:rsidR="00495F25">
        <w:rPr>
          <w:noProof/>
        </w:rPr>
        <w:tab/>
      </w:r>
      <w:r w:rsidR="00495F25">
        <w:rPr>
          <w:noProof/>
        </w:rPr>
        <w:fldChar w:fldCharType="begin"/>
      </w:r>
      <w:r w:rsidR="00495F25">
        <w:rPr>
          <w:noProof/>
        </w:rPr>
        <w:instrText xml:space="preserve"> PAGEREF _Toc120727834 \h </w:instrText>
      </w:r>
      <w:r w:rsidR="00495F25">
        <w:rPr>
          <w:noProof/>
        </w:rPr>
      </w:r>
      <w:r w:rsidR="00495F25">
        <w:rPr>
          <w:noProof/>
        </w:rPr>
        <w:fldChar w:fldCharType="separate"/>
      </w:r>
      <w:r w:rsidR="00495F25">
        <w:rPr>
          <w:noProof/>
        </w:rPr>
        <w:t>4</w:t>
      </w:r>
      <w:r w:rsidR="00495F25">
        <w:rPr>
          <w:noProof/>
        </w:rPr>
        <w:fldChar w:fldCharType="end"/>
      </w:r>
    </w:p>
    <w:p w14:paraId="38125BAA" w14:textId="484C6348" w:rsidR="00495F25" w:rsidRDefault="00495F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A2AB6">
        <w:rPr>
          <w:noProof/>
          <w:lang w:val="vi-VN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A2AB6">
        <w:rPr>
          <w:noProof/>
          <w:lang w:val="vi-VN"/>
        </w:rPr>
        <w:t>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5355EF" w14:textId="63D23091" w:rsidR="00495F25" w:rsidRDefault="00495F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A2AB6">
        <w:rPr>
          <w:noProof/>
          <w:lang w:val="vi-VN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A2AB6">
        <w:rPr>
          <w:noProof/>
          <w:lang w:val="vi-VN"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148F1D" w14:textId="5E06B1B5" w:rsidR="00495F25" w:rsidRDefault="00495F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A2AB6">
        <w:rPr>
          <w:noProof/>
          <w:lang w:val="vi-VN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A2AB6">
        <w:rPr>
          <w:noProof/>
          <w:lang w:val="vi-VN"/>
        </w:rPr>
        <w:t>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C3047A" w14:textId="60AA7101" w:rsidR="00495F25" w:rsidRDefault="00495F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A2AB6">
        <w:rPr>
          <w:noProof/>
          <w:lang w:val="vi-VN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A2AB6">
        <w:rPr>
          <w:noProof/>
          <w:lang w:val="vi-VN"/>
        </w:rPr>
        <w:t>Contact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8FBE52" w14:textId="0AEFA394" w:rsidR="00495F25" w:rsidRDefault="00495F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A2AB6">
        <w:rPr>
          <w:noProof/>
          <w:lang w:val="vi-VN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A2AB6">
        <w:rPr>
          <w:noProof/>
          <w:lang w:val="vi-VN"/>
        </w:rPr>
        <w:t>Search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852F53" w14:textId="1E618ECD" w:rsidR="00495F25" w:rsidRDefault="00495F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A2AB6">
        <w:rPr>
          <w:noProof/>
          <w:lang w:val="vi-VN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A2AB6">
        <w:rPr>
          <w:noProof/>
          <w:lang w:val="vi-VN"/>
        </w:rPr>
        <w:t>Reminder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754D55" w14:textId="1EBCEEDF" w:rsidR="00495F25" w:rsidRDefault="00495F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A2AB6">
        <w:rPr>
          <w:noProof/>
          <w:lang w:val="vi-VN"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A2AB6">
        <w:rPr>
          <w:noProof/>
          <w:lang w:val="vi-VN"/>
        </w:rPr>
        <w:t>Pomodoro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2488F9" w14:textId="5E8156FF" w:rsidR="00495F25" w:rsidRDefault="00495F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A2AB6">
        <w:rPr>
          <w:noProof/>
          <w:lang w:val="vi-VN"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A2AB6">
        <w:rPr>
          <w:noProof/>
          <w:lang w:val="vi-VN"/>
        </w:rPr>
        <w:t>Notion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A7A329" w14:textId="6BDE2678" w:rsidR="00495F25" w:rsidRDefault="00495F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A2AB6">
        <w:rPr>
          <w:noProof/>
          <w:lang w:val="vi-VN"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A2AB6">
        <w:rPr>
          <w:noProof/>
          <w:lang w:val="vi-VN"/>
        </w:rPr>
        <w:t>ToDo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2B022F" w14:textId="536495DA" w:rsidR="00495F25" w:rsidRDefault="00495F2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A2AB6">
        <w:rPr>
          <w:noProof/>
          <w:lang w:val="vi-VN"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Full</w:t>
      </w:r>
      <w:r w:rsidRPr="00FA2AB6">
        <w:rPr>
          <w:noProof/>
          <w:lang w:val="vi-VN"/>
        </w:rPr>
        <w:t xml:space="preserve">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FF97F3" w14:textId="486E059A" w:rsidR="00495F25" w:rsidRDefault="00495F2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74F4B6" w14:textId="70EF29EB" w:rsidR="00495F25" w:rsidRDefault="00495F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DC9CC4" w14:textId="78E92B49" w:rsidR="00495F25" w:rsidRDefault="00495F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770350" w14:textId="7057B960" w:rsidR="00495F25" w:rsidRDefault="00495F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C6F46B" w14:textId="3A1C505E" w:rsidR="00495F25" w:rsidRDefault="00495F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A2AB6">
        <w:rPr>
          <w:noProof/>
          <w:lang w:val="vi-VN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Contact</w:t>
      </w:r>
      <w:r w:rsidRPr="00FA2AB6">
        <w:rPr>
          <w:noProof/>
          <w:lang w:val="vi-VN"/>
        </w:rPr>
        <w:t xml:space="preserve">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E9B9D58" w14:textId="230D859D" w:rsidR="00495F25" w:rsidRDefault="00495F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Search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EFDED0" w14:textId="7EB92299" w:rsidR="00495F25" w:rsidRDefault="00495F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Reminders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7437AA0" w14:textId="535661CE" w:rsidR="00495F25" w:rsidRDefault="00495F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A2AB6">
        <w:rPr>
          <w:noProof/>
          <w:lang w:val="vi-VN"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Pomodoro</w:t>
      </w:r>
      <w:r w:rsidRPr="00FA2AB6">
        <w:rPr>
          <w:noProof/>
          <w:lang w:val="vi-VN"/>
        </w:rPr>
        <w:t xml:space="preserve"> timer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2C4144A" w14:textId="3DE3DDEC" w:rsidR="00495F25" w:rsidRDefault="00495F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A2AB6">
        <w:rPr>
          <w:noProof/>
          <w:lang w:val="vi-VN"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</w:t>
      </w:r>
      <w:r w:rsidRPr="00FA2AB6">
        <w:rPr>
          <w:noProof/>
          <w:lang w:val="vi-VN"/>
        </w:rPr>
        <w:t xml:space="preserve"> note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74AFBED" w14:textId="1FED3258" w:rsidR="00495F25" w:rsidRDefault="00495F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A2AB6">
        <w:rPr>
          <w:noProof/>
          <w:lang w:val="vi-VN"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Delete</w:t>
      </w:r>
      <w:r w:rsidRPr="00FA2AB6">
        <w:rPr>
          <w:noProof/>
          <w:lang w:val="vi-VN"/>
        </w:rPr>
        <w:t xml:space="preserve"> note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2AF90E9" w14:textId="2D52FF92" w:rsidR="00495F25" w:rsidRDefault="00495F2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A2AB6">
        <w:rPr>
          <w:noProof/>
          <w:lang w:val="vi-VN"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</w:t>
      </w:r>
      <w:r w:rsidRPr="00FA2AB6">
        <w:rPr>
          <w:noProof/>
          <w:lang w:val="vi-VN"/>
        </w:rPr>
        <w:t xml:space="preserve"> Todo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4571502" w14:textId="29A3E56B" w:rsidR="00495F25" w:rsidRDefault="00495F2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A2AB6">
        <w:rPr>
          <w:noProof/>
          <w:lang w:val="vi-VN"/>
        </w:rPr>
        <w:t>2.11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Delete</w:t>
      </w:r>
      <w:r w:rsidRPr="00FA2AB6">
        <w:rPr>
          <w:noProof/>
          <w:lang w:val="vi-VN"/>
        </w:rPr>
        <w:t xml:space="preserve"> Todo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BCDC9D1" w14:textId="5D1C7529" w:rsidR="00495F25" w:rsidRDefault="00495F2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A2AB6">
        <w:rPr>
          <w:noProof/>
          <w:lang w:val="vi-VN"/>
        </w:rPr>
        <w:t>2.12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Delete</w:t>
      </w:r>
      <w:r w:rsidRPr="00FA2AB6">
        <w:rPr>
          <w:noProof/>
          <w:lang w:val="vi-VN"/>
        </w:rPr>
        <w:t xml:space="preserve">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_Toc120727857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E42C8BE" w14:textId="70C41377" w:rsidR="004E3DCC" w:rsidRDefault="00630073" w:rsidP="004E3DCC">
      <w:r>
        <w:fldChar w:fldCharType="end"/>
      </w:r>
      <w:r>
        <w:br w:type="page"/>
      </w:r>
    </w:p>
    <w:p w14:paraId="731BFD68" w14:textId="197A517D" w:rsidR="004E3DCC" w:rsidRDefault="004E3DCC" w:rsidP="00876F9C">
      <w:pPr>
        <w:pStyle w:val="Heading1"/>
      </w:pPr>
      <w:bookmarkStart w:id="0" w:name="_Toc120727834"/>
      <w:r>
        <w:lastRenderedPageBreak/>
        <w:t>Use-case Model</w:t>
      </w:r>
      <w:bookmarkEnd w:id="0"/>
    </w:p>
    <w:p w14:paraId="0494EFD2" w14:textId="1CA9923C" w:rsidR="00952A04" w:rsidRPr="0087434E" w:rsidRDefault="00952A04" w:rsidP="0087434E">
      <w:pPr>
        <w:pStyle w:val="Heading2"/>
        <w:rPr>
          <w:lang w:val="vi-VN"/>
        </w:rPr>
      </w:pPr>
      <w:bookmarkStart w:id="1" w:name="_Toc120727835"/>
      <w:r w:rsidRPr="0087434E">
        <w:rPr>
          <w:lang w:val="vi-VN"/>
        </w:rPr>
        <w:t>Register</w:t>
      </w:r>
      <w:bookmarkEnd w:id="1"/>
      <w:r w:rsidRPr="0087434E">
        <w:rPr>
          <w:lang w:val="vi-VN"/>
        </w:rPr>
        <w:t xml:space="preserve"> </w:t>
      </w:r>
    </w:p>
    <w:p w14:paraId="32416E02" w14:textId="77777777" w:rsidR="00952A04" w:rsidRDefault="00952A04" w:rsidP="00952A04">
      <w:pPr>
        <w:jc w:val="center"/>
      </w:pPr>
      <w:r>
        <w:rPr>
          <w:noProof/>
        </w:rPr>
        <w:drawing>
          <wp:inline distT="0" distB="0" distL="0" distR="0" wp14:anchorId="7DB9C772" wp14:editId="5B2556F3">
            <wp:extent cx="4579620" cy="21183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60B43" w14:textId="730C7F12" w:rsidR="00952A04" w:rsidRPr="0087434E" w:rsidRDefault="0087434E" w:rsidP="00952A04">
      <w:pPr>
        <w:jc w:val="center"/>
        <w:rPr>
          <w:i/>
          <w:iCs/>
        </w:rPr>
      </w:pPr>
      <w:r>
        <w:rPr>
          <w:i/>
          <w:iCs/>
        </w:rPr>
        <w:t>H1</w:t>
      </w:r>
      <w:r>
        <w:rPr>
          <w:i/>
          <w:iCs/>
          <w:lang w:val="vi-VN"/>
        </w:rPr>
        <w:t xml:space="preserve">. </w:t>
      </w:r>
      <w:r w:rsidR="00952A04" w:rsidRPr="0087434E">
        <w:rPr>
          <w:i/>
          <w:iCs/>
        </w:rPr>
        <w:t>Register</w:t>
      </w:r>
    </w:p>
    <w:p w14:paraId="711392DF" w14:textId="237CE8C4" w:rsidR="00952A04" w:rsidRPr="0087434E" w:rsidRDefault="00952A04" w:rsidP="0087434E">
      <w:pPr>
        <w:pStyle w:val="Heading2"/>
        <w:rPr>
          <w:lang w:val="vi-VN"/>
        </w:rPr>
      </w:pPr>
      <w:bookmarkStart w:id="2" w:name="_Toc120727836"/>
      <w:r w:rsidRPr="0087434E">
        <w:rPr>
          <w:lang w:val="vi-VN"/>
        </w:rPr>
        <w:t>Login</w:t>
      </w:r>
      <w:bookmarkEnd w:id="2"/>
      <w:r w:rsidRPr="0087434E">
        <w:rPr>
          <w:lang w:val="vi-VN"/>
        </w:rPr>
        <w:t xml:space="preserve"> </w:t>
      </w:r>
    </w:p>
    <w:p w14:paraId="358ACD3A" w14:textId="77777777" w:rsidR="00952A04" w:rsidRDefault="00952A04" w:rsidP="00952A04"/>
    <w:p w14:paraId="28EFF347" w14:textId="77777777" w:rsidR="00952A04" w:rsidRDefault="00952A04" w:rsidP="00952A04">
      <w:pPr>
        <w:jc w:val="center"/>
      </w:pPr>
      <w:r>
        <w:rPr>
          <w:noProof/>
        </w:rPr>
        <w:drawing>
          <wp:inline distT="0" distB="0" distL="0" distR="0" wp14:anchorId="42858FE7" wp14:editId="18EE72C7">
            <wp:extent cx="5151120" cy="24003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B008" w14:textId="26F6836F" w:rsidR="00952A04" w:rsidRPr="0087434E" w:rsidRDefault="0087434E" w:rsidP="00952A04">
      <w:pPr>
        <w:jc w:val="center"/>
        <w:rPr>
          <w:i/>
          <w:iCs/>
        </w:rPr>
      </w:pPr>
      <w:r>
        <w:rPr>
          <w:i/>
          <w:iCs/>
        </w:rPr>
        <w:t>H2</w:t>
      </w:r>
      <w:r>
        <w:rPr>
          <w:i/>
          <w:iCs/>
          <w:lang w:val="vi-VN"/>
        </w:rPr>
        <w:t xml:space="preserve">. </w:t>
      </w:r>
      <w:r w:rsidR="00952A04" w:rsidRPr="0087434E">
        <w:rPr>
          <w:i/>
          <w:iCs/>
        </w:rPr>
        <w:t>Login</w:t>
      </w:r>
    </w:p>
    <w:p w14:paraId="03F1D018" w14:textId="407C783C" w:rsidR="00952A04" w:rsidRDefault="00952A04" w:rsidP="00952A04"/>
    <w:p w14:paraId="021D629A" w14:textId="0EA9BA25" w:rsidR="00952A04" w:rsidRPr="0087434E" w:rsidRDefault="00952A04" w:rsidP="0087434E">
      <w:pPr>
        <w:pStyle w:val="Heading2"/>
        <w:rPr>
          <w:lang w:val="vi-VN"/>
        </w:rPr>
      </w:pPr>
      <w:bookmarkStart w:id="3" w:name="_Toc120727837"/>
      <w:r w:rsidRPr="0087434E">
        <w:rPr>
          <w:lang w:val="vi-VN"/>
        </w:rPr>
        <w:t>Logout</w:t>
      </w:r>
      <w:bookmarkEnd w:id="3"/>
    </w:p>
    <w:p w14:paraId="6EC8CA22" w14:textId="77777777" w:rsidR="00952A04" w:rsidRDefault="00952A04" w:rsidP="00952A04">
      <w:pPr>
        <w:jc w:val="center"/>
      </w:pPr>
      <w:r>
        <w:rPr>
          <w:noProof/>
        </w:rPr>
        <w:drawing>
          <wp:inline distT="0" distB="0" distL="0" distR="0" wp14:anchorId="0EB5F850" wp14:editId="7603DB7E">
            <wp:extent cx="2865120" cy="876300"/>
            <wp:effectExtent l="0" t="0" r="0" b="0"/>
            <wp:docPr id="4" name="Picture 4" descr="A picture containing text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F7B01" w14:textId="214A361A" w:rsidR="00952A04" w:rsidRPr="0087434E" w:rsidRDefault="0087434E" w:rsidP="00952A04">
      <w:pPr>
        <w:jc w:val="center"/>
        <w:rPr>
          <w:i/>
          <w:iCs/>
        </w:rPr>
      </w:pPr>
      <w:r>
        <w:rPr>
          <w:i/>
          <w:iCs/>
        </w:rPr>
        <w:t>H3</w:t>
      </w:r>
      <w:r>
        <w:rPr>
          <w:i/>
          <w:iCs/>
          <w:lang w:val="vi-VN"/>
        </w:rPr>
        <w:t xml:space="preserve">. </w:t>
      </w:r>
      <w:r w:rsidR="00952A04" w:rsidRPr="0087434E">
        <w:rPr>
          <w:i/>
          <w:iCs/>
        </w:rPr>
        <w:t>Logout</w:t>
      </w:r>
    </w:p>
    <w:p w14:paraId="0F1EAA8F" w14:textId="48C2BEB4" w:rsidR="00952A04" w:rsidRDefault="00952A04" w:rsidP="00952A04"/>
    <w:p w14:paraId="721ACEF6" w14:textId="16473878" w:rsidR="00952A04" w:rsidRPr="0087434E" w:rsidRDefault="00952A04" w:rsidP="0087434E">
      <w:pPr>
        <w:pStyle w:val="Heading2"/>
        <w:rPr>
          <w:lang w:val="vi-VN"/>
        </w:rPr>
      </w:pPr>
      <w:bookmarkStart w:id="4" w:name="_Toc120727838"/>
      <w:r w:rsidRPr="0087434E">
        <w:rPr>
          <w:lang w:val="vi-VN"/>
        </w:rPr>
        <w:lastRenderedPageBreak/>
        <w:t>Contact support</w:t>
      </w:r>
      <w:bookmarkEnd w:id="4"/>
    </w:p>
    <w:p w14:paraId="2681F795" w14:textId="77777777" w:rsidR="00952A04" w:rsidRDefault="00952A04" w:rsidP="00952A04">
      <w:pPr>
        <w:jc w:val="center"/>
      </w:pPr>
      <w:bookmarkStart w:id="5" w:name="_Hlk120721794"/>
      <w:r>
        <w:rPr>
          <w:noProof/>
        </w:rPr>
        <w:drawing>
          <wp:inline distT="0" distB="0" distL="0" distR="0" wp14:anchorId="0D086717" wp14:editId="166789A4">
            <wp:extent cx="3154680" cy="975360"/>
            <wp:effectExtent l="0" t="0" r="7620" b="0"/>
            <wp:docPr id="5" name="Picture 5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DB7B" w14:textId="728F5D83" w:rsidR="00952A04" w:rsidRPr="0087434E" w:rsidRDefault="0087434E" w:rsidP="00952A04">
      <w:pPr>
        <w:jc w:val="center"/>
        <w:rPr>
          <w:i/>
          <w:iCs/>
          <w:lang w:val="vi-VN"/>
        </w:rPr>
      </w:pPr>
      <w:r>
        <w:rPr>
          <w:i/>
          <w:iCs/>
        </w:rPr>
        <w:t>H4</w:t>
      </w:r>
      <w:r>
        <w:rPr>
          <w:i/>
          <w:iCs/>
          <w:lang w:val="vi-VN"/>
        </w:rPr>
        <w:t xml:space="preserve">. </w:t>
      </w:r>
      <w:r w:rsidR="00952A04" w:rsidRPr="0087434E">
        <w:rPr>
          <w:i/>
          <w:iCs/>
        </w:rPr>
        <w:t>Contact</w:t>
      </w:r>
      <w:r w:rsidR="00952A04" w:rsidRPr="0087434E">
        <w:rPr>
          <w:i/>
          <w:iCs/>
          <w:lang w:val="vi-VN"/>
        </w:rPr>
        <w:t xml:space="preserve"> support</w:t>
      </w:r>
    </w:p>
    <w:p w14:paraId="4BE99479" w14:textId="7EEFD759" w:rsidR="00952A04" w:rsidRDefault="00952A04" w:rsidP="00952A04">
      <w:pPr>
        <w:rPr>
          <w:lang w:val="vi-VN"/>
        </w:rPr>
      </w:pPr>
    </w:p>
    <w:p w14:paraId="52257E32" w14:textId="143CB7E5" w:rsidR="00952A04" w:rsidRPr="0087434E" w:rsidRDefault="00952A04" w:rsidP="0087434E">
      <w:pPr>
        <w:pStyle w:val="Heading2"/>
        <w:rPr>
          <w:lang w:val="vi-VN"/>
        </w:rPr>
      </w:pPr>
      <w:bookmarkStart w:id="6" w:name="_Toc120727839"/>
      <w:r w:rsidRPr="0087434E">
        <w:rPr>
          <w:lang w:val="vi-VN"/>
        </w:rPr>
        <w:t>Search</w:t>
      </w:r>
      <w:bookmarkEnd w:id="6"/>
    </w:p>
    <w:p w14:paraId="166B1B47" w14:textId="77777777" w:rsidR="00952A04" w:rsidRDefault="00952A04" w:rsidP="00952A04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D181978" wp14:editId="4095CF9C">
            <wp:extent cx="3154680" cy="975360"/>
            <wp:effectExtent l="0" t="0" r="7620" b="0"/>
            <wp:docPr id="6" name="Picture 6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23F3" w14:textId="55A054C5" w:rsidR="00952A04" w:rsidRPr="0087434E" w:rsidRDefault="0087434E" w:rsidP="00952A04">
      <w:pPr>
        <w:jc w:val="center"/>
        <w:rPr>
          <w:i/>
          <w:iCs/>
          <w:lang w:val="vi-VN"/>
        </w:rPr>
      </w:pPr>
      <w:r>
        <w:rPr>
          <w:i/>
          <w:iCs/>
          <w:lang w:val="vi-VN"/>
        </w:rPr>
        <w:t xml:space="preserve">H5. </w:t>
      </w:r>
      <w:r w:rsidR="00952A04" w:rsidRPr="0087434E">
        <w:rPr>
          <w:i/>
          <w:iCs/>
          <w:lang w:val="vi-VN"/>
        </w:rPr>
        <w:t>Search</w:t>
      </w:r>
    </w:p>
    <w:p w14:paraId="3B29DABF" w14:textId="41AB4425" w:rsidR="00952A04" w:rsidRDefault="00952A04" w:rsidP="00952A04">
      <w:pPr>
        <w:rPr>
          <w:lang w:val="vi-VN"/>
        </w:rPr>
      </w:pPr>
    </w:p>
    <w:p w14:paraId="626224F8" w14:textId="0CA5E671" w:rsidR="00952A04" w:rsidRPr="0087434E" w:rsidRDefault="00952A04" w:rsidP="0087434E">
      <w:pPr>
        <w:pStyle w:val="Heading2"/>
        <w:rPr>
          <w:lang w:val="vi-VN"/>
        </w:rPr>
      </w:pPr>
      <w:bookmarkStart w:id="7" w:name="_Toc120727840"/>
      <w:r w:rsidRPr="0087434E">
        <w:rPr>
          <w:lang w:val="vi-VN"/>
        </w:rPr>
        <w:t>Reminder</w:t>
      </w:r>
      <w:bookmarkEnd w:id="7"/>
    </w:p>
    <w:p w14:paraId="4FB9B770" w14:textId="77777777" w:rsidR="00952A04" w:rsidRDefault="00952A04" w:rsidP="00952A04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E4A644B" wp14:editId="16F67C2C">
            <wp:extent cx="3352800" cy="364236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2CAA" w14:textId="00AB91D4" w:rsidR="00952A04" w:rsidRPr="0087434E" w:rsidRDefault="0087434E" w:rsidP="00952A04">
      <w:pPr>
        <w:jc w:val="center"/>
        <w:rPr>
          <w:i/>
          <w:iCs/>
          <w:lang w:val="vi-VN"/>
        </w:rPr>
      </w:pPr>
      <w:r>
        <w:rPr>
          <w:i/>
          <w:iCs/>
          <w:lang w:val="vi-VN"/>
        </w:rPr>
        <w:t xml:space="preserve">H6. </w:t>
      </w:r>
      <w:r w:rsidR="00952A04" w:rsidRPr="0087434E">
        <w:rPr>
          <w:i/>
          <w:iCs/>
          <w:lang w:val="vi-VN"/>
        </w:rPr>
        <w:t>Reminder</w:t>
      </w:r>
    </w:p>
    <w:bookmarkEnd w:id="5"/>
    <w:p w14:paraId="1B213B98" w14:textId="2F70AF8B" w:rsidR="00952A04" w:rsidRDefault="00952A04" w:rsidP="00952A04"/>
    <w:p w14:paraId="110B3400" w14:textId="2ED972B6" w:rsidR="00952A04" w:rsidRPr="0087434E" w:rsidRDefault="00952A04" w:rsidP="0087434E">
      <w:pPr>
        <w:pStyle w:val="Heading2"/>
        <w:rPr>
          <w:lang w:val="vi-VN"/>
        </w:rPr>
      </w:pPr>
      <w:bookmarkStart w:id="8" w:name="_Toc120727841"/>
      <w:r w:rsidRPr="0087434E">
        <w:rPr>
          <w:lang w:val="vi-VN"/>
        </w:rPr>
        <w:lastRenderedPageBreak/>
        <w:t>Pomodoro</w:t>
      </w:r>
      <w:bookmarkEnd w:id="8"/>
    </w:p>
    <w:p w14:paraId="64F7F4C8" w14:textId="77777777" w:rsidR="00952A04" w:rsidRDefault="00952A04" w:rsidP="00952A04">
      <w:pPr>
        <w:jc w:val="center"/>
      </w:pPr>
      <w:r>
        <w:rPr>
          <w:noProof/>
        </w:rPr>
        <w:drawing>
          <wp:inline distT="0" distB="0" distL="0" distR="0" wp14:anchorId="09065F2E" wp14:editId="547E2E38">
            <wp:extent cx="4008120" cy="211836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69033" w14:textId="740C40F5" w:rsidR="00952A04" w:rsidRPr="0087434E" w:rsidRDefault="0087434E" w:rsidP="00952A04">
      <w:pPr>
        <w:jc w:val="center"/>
        <w:rPr>
          <w:i/>
          <w:iCs/>
        </w:rPr>
      </w:pPr>
      <w:r>
        <w:rPr>
          <w:i/>
          <w:iCs/>
        </w:rPr>
        <w:t>H7</w:t>
      </w:r>
      <w:r>
        <w:rPr>
          <w:i/>
          <w:iCs/>
          <w:lang w:val="vi-VN"/>
        </w:rPr>
        <w:t xml:space="preserve">. </w:t>
      </w:r>
      <w:proofErr w:type="spellStart"/>
      <w:r w:rsidR="00952A04" w:rsidRPr="0087434E">
        <w:rPr>
          <w:i/>
          <w:iCs/>
        </w:rPr>
        <w:t>Pamodoro</w:t>
      </w:r>
      <w:proofErr w:type="spellEnd"/>
    </w:p>
    <w:p w14:paraId="3A86AB73" w14:textId="78960F48" w:rsidR="00952A04" w:rsidRDefault="00952A04" w:rsidP="00952A04">
      <w:pPr>
        <w:rPr>
          <w:lang w:val="vi-VN"/>
        </w:rPr>
      </w:pPr>
    </w:p>
    <w:p w14:paraId="2FD53977" w14:textId="768E34F1" w:rsidR="00952A04" w:rsidRPr="0087434E" w:rsidRDefault="00952A04" w:rsidP="0087434E">
      <w:pPr>
        <w:pStyle w:val="Heading2"/>
        <w:rPr>
          <w:lang w:val="vi-VN"/>
        </w:rPr>
      </w:pPr>
      <w:bookmarkStart w:id="9" w:name="_Toc120727842"/>
      <w:r w:rsidRPr="0087434E">
        <w:rPr>
          <w:lang w:val="vi-VN"/>
        </w:rPr>
        <w:t>Notion</w:t>
      </w:r>
      <w:bookmarkEnd w:id="9"/>
    </w:p>
    <w:p w14:paraId="5B6C3A16" w14:textId="77777777" w:rsidR="00952A04" w:rsidRDefault="00952A04" w:rsidP="00952A04">
      <w:pPr>
        <w:jc w:val="center"/>
      </w:pPr>
      <w:r>
        <w:rPr>
          <w:noProof/>
        </w:rPr>
        <w:drawing>
          <wp:inline distT="0" distB="0" distL="0" distR="0" wp14:anchorId="07BFF144" wp14:editId="699765CA">
            <wp:extent cx="5943600" cy="372300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39A1" w14:textId="23CBEF57" w:rsidR="00952A04" w:rsidRPr="0087434E" w:rsidRDefault="0087434E" w:rsidP="00952A04">
      <w:pPr>
        <w:jc w:val="center"/>
        <w:rPr>
          <w:i/>
          <w:iCs/>
        </w:rPr>
      </w:pPr>
      <w:r>
        <w:rPr>
          <w:i/>
          <w:iCs/>
        </w:rPr>
        <w:t>H8</w:t>
      </w:r>
      <w:r>
        <w:rPr>
          <w:i/>
          <w:iCs/>
          <w:lang w:val="vi-VN"/>
        </w:rPr>
        <w:t xml:space="preserve">. </w:t>
      </w:r>
      <w:r w:rsidR="00952A04" w:rsidRPr="0087434E">
        <w:rPr>
          <w:i/>
          <w:iCs/>
        </w:rPr>
        <w:t>Notion</w:t>
      </w:r>
    </w:p>
    <w:p w14:paraId="4980F8F9" w14:textId="73DC4F8E" w:rsidR="00952A04" w:rsidRDefault="00952A04" w:rsidP="00952A04"/>
    <w:p w14:paraId="65E4F863" w14:textId="43026FB3" w:rsidR="00952A04" w:rsidRPr="0087434E" w:rsidRDefault="00952A04" w:rsidP="0087434E">
      <w:pPr>
        <w:pStyle w:val="Heading2"/>
        <w:rPr>
          <w:lang w:val="vi-VN"/>
        </w:rPr>
      </w:pPr>
      <w:bookmarkStart w:id="10" w:name="_Toc120727843"/>
      <w:r w:rsidRPr="0087434E">
        <w:rPr>
          <w:lang w:val="vi-VN"/>
        </w:rPr>
        <w:lastRenderedPageBreak/>
        <w:t>ToDo List</w:t>
      </w:r>
      <w:bookmarkEnd w:id="10"/>
    </w:p>
    <w:p w14:paraId="5F62917D" w14:textId="77777777" w:rsidR="00952A04" w:rsidRDefault="00952A04" w:rsidP="00952A04">
      <w:pPr>
        <w:jc w:val="center"/>
      </w:pPr>
      <w:r>
        <w:rPr>
          <w:noProof/>
        </w:rPr>
        <w:drawing>
          <wp:inline distT="0" distB="0" distL="0" distR="0" wp14:anchorId="7028D70A" wp14:editId="69CE809C">
            <wp:extent cx="5943600" cy="499491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1A45" w14:textId="183AD391" w:rsidR="00952A04" w:rsidRPr="0087434E" w:rsidRDefault="0087434E" w:rsidP="0087434E">
      <w:pPr>
        <w:jc w:val="center"/>
        <w:rPr>
          <w:i/>
          <w:iCs/>
        </w:rPr>
      </w:pPr>
      <w:r>
        <w:rPr>
          <w:i/>
          <w:iCs/>
        </w:rPr>
        <w:t>H9</w:t>
      </w:r>
      <w:r>
        <w:rPr>
          <w:i/>
          <w:iCs/>
          <w:lang w:val="vi-VN"/>
        </w:rPr>
        <w:t xml:space="preserve">. </w:t>
      </w:r>
      <w:proofErr w:type="spellStart"/>
      <w:r w:rsidR="00952A04" w:rsidRPr="0087434E">
        <w:rPr>
          <w:i/>
          <w:iCs/>
        </w:rPr>
        <w:t>ToDoList</w:t>
      </w:r>
      <w:proofErr w:type="spellEnd"/>
    </w:p>
    <w:p w14:paraId="4215B793" w14:textId="56CB1926" w:rsidR="0087434E" w:rsidRDefault="0087434E" w:rsidP="0087434E"/>
    <w:p w14:paraId="4890B5EC" w14:textId="3C3A2185" w:rsidR="0087434E" w:rsidRDefault="0087434E" w:rsidP="0087434E">
      <w:pPr>
        <w:pStyle w:val="Heading2"/>
        <w:rPr>
          <w:lang w:val="vi-VN"/>
        </w:rPr>
      </w:pPr>
      <w:bookmarkStart w:id="11" w:name="_Toc120727844"/>
      <w:r>
        <w:t>Full</w:t>
      </w:r>
      <w:r>
        <w:rPr>
          <w:lang w:val="vi-VN"/>
        </w:rPr>
        <w:t xml:space="preserve"> use case</w:t>
      </w:r>
      <w:bookmarkEnd w:id="11"/>
    </w:p>
    <w:p w14:paraId="422F42A6" w14:textId="4A23F204" w:rsidR="0087434E" w:rsidRPr="009C536C" w:rsidRDefault="009C536C" w:rsidP="0087434E">
      <w:pPr>
        <w:rPr>
          <w:i/>
          <w:iCs/>
          <w:lang w:val="vi-VN"/>
        </w:rPr>
      </w:pPr>
      <w:r w:rsidRPr="009C536C">
        <w:rPr>
          <w:i/>
          <w:iCs/>
          <w:lang w:val="vi-VN"/>
        </w:rPr>
        <w:t>H10. Full use case</w:t>
      </w:r>
    </w:p>
    <w:p w14:paraId="10155EBB" w14:textId="79B4BCB2" w:rsidR="00ED0CE8" w:rsidRDefault="0081480C" w:rsidP="00F43F53">
      <w:pPr>
        <w:jc w:val="center"/>
      </w:pPr>
      <w:r w:rsidRPr="0081480C">
        <w:rPr>
          <w:noProof/>
        </w:rPr>
        <w:lastRenderedPageBreak/>
        <w:drawing>
          <wp:inline distT="0" distB="0" distL="0" distR="0" wp14:anchorId="50E1E75F" wp14:editId="214F45AF">
            <wp:extent cx="5669280" cy="8168640"/>
            <wp:effectExtent l="0" t="0" r="762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16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22D3" w14:textId="77777777" w:rsidR="007777A9" w:rsidRDefault="007777A9" w:rsidP="00F43F53">
      <w:pPr>
        <w:jc w:val="center"/>
      </w:pPr>
    </w:p>
    <w:p w14:paraId="3F97A2AC" w14:textId="77777777" w:rsidR="004E3DCC" w:rsidRDefault="00591379" w:rsidP="00876F9C">
      <w:pPr>
        <w:pStyle w:val="Heading1"/>
      </w:pPr>
      <w:bookmarkStart w:id="12" w:name="_Toc120727845"/>
      <w:r>
        <w:t xml:space="preserve">Use-case </w:t>
      </w:r>
      <w:r w:rsidR="00016409">
        <w:t>Specifications</w:t>
      </w:r>
      <w:bookmarkEnd w:id="12"/>
    </w:p>
    <w:p w14:paraId="374870CC" w14:textId="16B50F56" w:rsidR="004E3DCC" w:rsidRDefault="00B84F54" w:rsidP="00876F9C">
      <w:pPr>
        <w:pStyle w:val="Heading2"/>
      </w:pPr>
      <w:bookmarkStart w:id="13" w:name="_Toc120727846"/>
      <w:r>
        <w:t xml:space="preserve">Use-case: </w:t>
      </w:r>
      <w:r w:rsidR="00D076A8">
        <w:t>Register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06220A" w14:paraId="07312CC2" w14:textId="77777777" w:rsidTr="006543F0">
        <w:tc>
          <w:tcPr>
            <w:tcW w:w="2057" w:type="dxa"/>
          </w:tcPr>
          <w:p w14:paraId="2D925836" w14:textId="77777777" w:rsidR="0006220A" w:rsidRDefault="0006220A" w:rsidP="006543F0">
            <w:bookmarkStart w:id="14" w:name="_Hlk120724728"/>
            <w:r>
              <w:t>Use case Name</w:t>
            </w:r>
          </w:p>
        </w:tc>
        <w:tc>
          <w:tcPr>
            <w:tcW w:w="7293" w:type="dxa"/>
          </w:tcPr>
          <w:p w14:paraId="624EE196" w14:textId="77777777" w:rsidR="0006220A" w:rsidRDefault="0006220A" w:rsidP="006543F0">
            <w:r>
              <w:t>Register</w:t>
            </w:r>
          </w:p>
        </w:tc>
      </w:tr>
      <w:tr w:rsidR="0006220A" w:rsidRPr="00D076A8" w14:paraId="4BD6A479" w14:textId="77777777" w:rsidTr="006543F0">
        <w:tc>
          <w:tcPr>
            <w:tcW w:w="2057" w:type="dxa"/>
          </w:tcPr>
          <w:p w14:paraId="048ECC39" w14:textId="77777777" w:rsidR="0006220A" w:rsidRDefault="0006220A" w:rsidP="006543F0">
            <w:r>
              <w:t>Brief description</w:t>
            </w:r>
          </w:p>
        </w:tc>
        <w:tc>
          <w:tcPr>
            <w:tcW w:w="7293" w:type="dxa"/>
          </w:tcPr>
          <w:p w14:paraId="753D4D98" w14:textId="55034115" w:rsidR="0006220A" w:rsidRPr="00D076A8" w:rsidRDefault="0006220A" w:rsidP="006543F0">
            <w:pPr>
              <w:rPr>
                <w:lang w:val="vi-VN"/>
              </w:rPr>
            </w:pPr>
            <w:r w:rsidRPr="00253488">
              <w:t>This use case describes how the</w:t>
            </w:r>
            <w:r>
              <w:t xml:space="preserve"> user</w:t>
            </w:r>
            <w:r>
              <w:rPr>
                <w:lang w:val="vi-VN"/>
              </w:rPr>
              <w:t xml:space="preserve"> can register</w:t>
            </w:r>
          </w:p>
        </w:tc>
      </w:tr>
      <w:tr w:rsidR="0006220A" w14:paraId="4F1355DC" w14:textId="77777777" w:rsidTr="006543F0">
        <w:tc>
          <w:tcPr>
            <w:tcW w:w="2057" w:type="dxa"/>
          </w:tcPr>
          <w:p w14:paraId="0470914C" w14:textId="77777777" w:rsidR="0006220A" w:rsidRDefault="0006220A" w:rsidP="006543F0">
            <w:r>
              <w:t>Actors</w:t>
            </w:r>
          </w:p>
        </w:tc>
        <w:tc>
          <w:tcPr>
            <w:tcW w:w="7293" w:type="dxa"/>
          </w:tcPr>
          <w:p w14:paraId="6D82D431" w14:textId="16074D56" w:rsidR="0006220A" w:rsidRPr="00317342" w:rsidRDefault="00317342" w:rsidP="006543F0">
            <w:pPr>
              <w:rPr>
                <w:lang w:val="vi-VN"/>
              </w:rPr>
            </w:pPr>
            <w:r>
              <w:t>User</w:t>
            </w:r>
            <w:r>
              <w:rPr>
                <w:lang w:val="vi-VN"/>
              </w:rPr>
              <w:t>, Administrator</w:t>
            </w:r>
          </w:p>
        </w:tc>
      </w:tr>
      <w:tr w:rsidR="0006220A" w:rsidRPr="00F02F9F" w14:paraId="697D44D1" w14:textId="77777777" w:rsidTr="006543F0">
        <w:tc>
          <w:tcPr>
            <w:tcW w:w="2057" w:type="dxa"/>
          </w:tcPr>
          <w:p w14:paraId="33D1AEB7" w14:textId="77777777" w:rsidR="0006220A" w:rsidRDefault="0006220A" w:rsidP="006543F0">
            <w:r>
              <w:t>Basic Flow</w:t>
            </w:r>
          </w:p>
        </w:tc>
        <w:tc>
          <w:tcPr>
            <w:tcW w:w="7293" w:type="dxa"/>
          </w:tcPr>
          <w:p w14:paraId="0E287B80" w14:textId="4A37CEAB" w:rsidR="0006220A" w:rsidRDefault="0006220A" w:rsidP="006543F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At the homepage, the user </w:t>
            </w:r>
            <w:proofErr w:type="gramStart"/>
            <w:r>
              <w:t>click</w:t>
            </w:r>
            <w:proofErr w:type="gramEnd"/>
            <w:r>
              <w:rPr>
                <w:lang w:val="vi-VN"/>
              </w:rPr>
              <w:t xml:space="preserve"> on Signup</w:t>
            </w:r>
          </w:p>
          <w:p w14:paraId="421688E2" w14:textId="32B3C18F" w:rsidR="0006220A" w:rsidRPr="002C7CB2" w:rsidRDefault="0006220A" w:rsidP="006543F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proofErr w:type="gramStart"/>
            <w:r>
              <w:t>User</w:t>
            </w:r>
            <w:proofErr w:type="gramEnd"/>
            <w:r>
              <w:rPr>
                <w:lang w:val="vi-VN"/>
              </w:rPr>
              <w:t xml:space="preserve"> fill the Signup form</w:t>
            </w:r>
          </w:p>
          <w:p w14:paraId="758E2675" w14:textId="77777777" w:rsidR="0006220A" w:rsidRDefault="0006220A" w:rsidP="006543F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proofErr w:type="gramStart"/>
            <w:r>
              <w:t>User</w:t>
            </w:r>
            <w:proofErr w:type="gramEnd"/>
            <w:r>
              <w:rPr>
                <w:lang w:val="vi-VN"/>
              </w:rPr>
              <w:t xml:space="preserve"> submit</w:t>
            </w:r>
          </w:p>
          <w:p w14:paraId="696646F8" w14:textId="77777777" w:rsidR="0006220A" w:rsidRDefault="0006220A" w:rsidP="006543F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System</w:t>
            </w:r>
            <w:r>
              <w:rPr>
                <w:lang w:val="vi-VN"/>
              </w:rPr>
              <w:t xml:space="preserve"> check if information is valid</w:t>
            </w:r>
          </w:p>
          <w:p w14:paraId="13BD8AAA" w14:textId="3690CEE1" w:rsidR="0006220A" w:rsidRPr="0006220A" w:rsidRDefault="0006220A" w:rsidP="0006220A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System finish</w:t>
            </w:r>
            <w:r>
              <w:rPr>
                <w:lang w:val="vi-VN"/>
              </w:rPr>
              <w:t xml:space="preserve"> Signup if valid </w:t>
            </w:r>
          </w:p>
        </w:tc>
      </w:tr>
      <w:tr w:rsidR="00430708" w:rsidRPr="00F02F9F" w14:paraId="60F5C14C" w14:textId="77777777" w:rsidTr="006543F0">
        <w:tc>
          <w:tcPr>
            <w:tcW w:w="2057" w:type="dxa"/>
          </w:tcPr>
          <w:p w14:paraId="2442D089" w14:textId="1FDE0C3D" w:rsidR="00430708" w:rsidRDefault="00430708" w:rsidP="00430708">
            <w:r>
              <w:rPr>
                <w:sz w:val="20"/>
                <w:szCs w:val="20"/>
              </w:rPr>
              <w:t>Alternative Flows</w:t>
            </w:r>
          </w:p>
        </w:tc>
        <w:tc>
          <w:tcPr>
            <w:tcW w:w="7293" w:type="dxa"/>
          </w:tcPr>
          <w:p w14:paraId="614D7FE9" w14:textId="77777777" w:rsidR="00430708" w:rsidRDefault="00430708" w:rsidP="00430708">
            <w:pPr>
              <w:rPr>
                <w:bCs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</w:rPr>
              <w:t>Alternative flow 1</w:t>
            </w:r>
            <w:r w:rsidRPr="00E465F1">
              <w:rPr>
                <w:b/>
                <w:sz w:val="20"/>
                <w:szCs w:val="20"/>
              </w:rPr>
              <w:t>: Invalid username</w:t>
            </w:r>
            <w:r>
              <w:rPr>
                <w:bCs/>
                <w:sz w:val="20"/>
                <w:szCs w:val="20"/>
                <w:lang w:val="vi-VN"/>
              </w:rPr>
              <w:t xml:space="preserve"> </w:t>
            </w:r>
          </w:p>
          <w:p w14:paraId="3246CB65" w14:textId="619640B1" w:rsidR="00430708" w:rsidRPr="00430708" w:rsidRDefault="00430708" w:rsidP="00430708">
            <w:pPr>
              <w:rPr>
                <w:bCs/>
                <w:sz w:val="20"/>
                <w:szCs w:val="20"/>
                <w:lang w:val="vi-VN"/>
              </w:rPr>
            </w:pPr>
            <w:r>
              <w:rPr>
                <w:bCs/>
                <w:sz w:val="20"/>
                <w:szCs w:val="20"/>
                <w:lang w:val="vi-VN"/>
              </w:rPr>
              <w:t>R</w:t>
            </w:r>
            <w:r w:rsidRPr="00430708">
              <w:rPr>
                <w:bCs/>
                <w:sz w:val="20"/>
                <w:szCs w:val="20"/>
                <w:lang w:val="vi-VN"/>
              </w:rPr>
              <w:t>equest re-entry</w:t>
            </w:r>
            <w:r w:rsidR="00C17EC5">
              <w:rPr>
                <w:bCs/>
                <w:sz w:val="20"/>
                <w:szCs w:val="20"/>
                <w:lang w:val="vi-VN"/>
              </w:rPr>
              <w:t xml:space="preserve"> </w:t>
            </w:r>
          </w:p>
        </w:tc>
      </w:tr>
      <w:tr w:rsidR="00430708" w:rsidRPr="00F02F9F" w14:paraId="3435A2D2" w14:textId="77777777" w:rsidTr="006543F0">
        <w:tc>
          <w:tcPr>
            <w:tcW w:w="2057" w:type="dxa"/>
          </w:tcPr>
          <w:p w14:paraId="4B790971" w14:textId="02E64975" w:rsidR="00430708" w:rsidRDefault="00430708" w:rsidP="00430708">
            <w:proofErr w:type="gramStart"/>
            <w:r>
              <w:t>Pre</w:t>
            </w:r>
            <w:r>
              <w:t xml:space="preserve"> Conditions</w:t>
            </w:r>
            <w:proofErr w:type="gramEnd"/>
            <w:r>
              <w:t xml:space="preserve"> </w:t>
            </w:r>
          </w:p>
        </w:tc>
        <w:tc>
          <w:tcPr>
            <w:tcW w:w="7293" w:type="dxa"/>
          </w:tcPr>
          <w:p w14:paraId="7D6C062B" w14:textId="12833401" w:rsidR="00430708" w:rsidRDefault="00430708" w:rsidP="00430708">
            <w:pPr>
              <w:pStyle w:val="ListParagraph"/>
              <w:spacing w:after="0" w:line="240" w:lineRule="auto"/>
            </w:pPr>
            <w:r w:rsidRPr="00C7769E">
              <w:t>Account name does not exist</w:t>
            </w:r>
            <w:r>
              <w:t xml:space="preserve"> </w:t>
            </w:r>
            <w:r>
              <w:t>in the database</w:t>
            </w:r>
            <w:r w:rsidRPr="00C7769E">
              <w:t xml:space="preserve"> yet</w:t>
            </w:r>
            <w:r>
              <w:t>.</w:t>
            </w:r>
          </w:p>
        </w:tc>
      </w:tr>
      <w:tr w:rsidR="00430708" w:rsidRPr="00F02F9F" w14:paraId="45E6168E" w14:textId="77777777" w:rsidTr="006543F0">
        <w:tc>
          <w:tcPr>
            <w:tcW w:w="2057" w:type="dxa"/>
          </w:tcPr>
          <w:p w14:paraId="7B9BBECE" w14:textId="720DA45D" w:rsidR="00430708" w:rsidRDefault="00430708" w:rsidP="00430708">
            <w:r>
              <w:t xml:space="preserve">Post Conditions </w:t>
            </w:r>
          </w:p>
        </w:tc>
        <w:tc>
          <w:tcPr>
            <w:tcW w:w="7293" w:type="dxa"/>
          </w:tcPr>
          <w:p w14:paraId="20F3D95A" w14:textId="106774EE" w:rsidR="00430708" w:rsidRDefault="00430708" w:rsidP="00430708">
            <w:pPr>
              <w:pStyle w:val="ListParagraph"/>
              <w:spacing w:after="0" w:line="240" w:lineRule="auto"/>
            </w:pPr>
            <w:r>
              <w:t>The user’s details are stored in the database.</w:t>
            </w:r>
          </w:p>
        </w:tc>
      </w:tr>
    </w:tbl>
    <w:p w14:paraId="320CCB2F" w14:textId="137A6055" w:rsidR="0006220A" w:rsidRDefault="0006220A" w:rsidP="0006220A">
      <w:pPr>
        <w:pStyle w:val="Heading2"/>
      </w:pPr>
      <w:bookmarkStart w:id="15" w:name="_Toc120727847"/>
      <w:bookmarkEnd w:id="14"/>
      <w:r>
        <w:t xml:space="preserve">Use-case: </w:t>
      </w:r>
      <w:r>
        <w:t>Login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070515" w14:paraId="019D4888" w14:textId="77777777" w:rsidTr="006543F0">
        <w:tc>
          <w:tcPr>
            <w:tcW w:w="2057" w:type="dxa"/>
          </w:tcPr>
          <w:p w14:paraId="3F45B079" w14:textId="77777777" w:rsidR="00070515" w:rsidRDefault="00070515" w:rsidP="006543F0">
            <w:bookmarkStart w:id="16" w:name="_Hlk120725319"/>
            <w:r>
              <w:t>Use case Name</w:t>
            </w:r>
          </w:p>
        </w:tc>
        <w:tc>
          <w:tcPr>
            <w:tcW w:w="7293" w:type="dxa"/>
          </w:tcPr>
          <w:p w14:paraId="6F8FFB01" w14:textId="7DF64BE1" w:rsidR="00070515" w:rsidRDefault="00070515" w:rsidP="006543F0">
            <w:r>
              <w:t>Login</w:t>
            </w:r>
          </w:p>
        </w:tc>
      </w:tr>
      <w:tr w:rsidR="00070515" w:rsidRPr="00D076A8" w14:paraId="4C04218B" w14:textId="77777777" w:rsidTr="006543F0">
        <w:tc>
          <w:tcPr>
            <w:tcW w:w="2057" w:type="dxa"/>
          </w:tcPr>
          <w:p w14:paraId="09F443EE" w14:textId="77777777" w:rsidR="00070515" w:rsidRDefault="00070515" w:rsidP="006543F0">
            <w:r>
              <w:t>Brief description</w:t>
            </w:r>
          </w:p>
        </w:tc>
        <w:tc>
          <w:tcPr>
            <w:tcW w:w="7293" w:type="dxa"/>
          </w:tcPr>
          <w:p w14:paraId="7ADEAF9D" w14:textId="04903FF8" w:rsidR="00070515" w:rsidRPr="00D076A8" w:rsidRDefault="00070515" w:rsidP="006543F0">
            <w:pPr>
              <w:rPr>
                <w:lang w:val="vi-VN"/>
              </w:rPr>
            </w:pPr>
            <w:r w:rsidRPr="00253488">
              <w:t>This use case describes how the</w:t>
            </w:r>
            <w:r>
              <w:t xml:space="preserve"> user</w:t>
            </w:r>
            <w:r>
              <w:rPr>
                <w:lang w:val="vi-VN"/>
              </w:rPr>
              <w:t xml:space="preserve"> can </w:t>
            </w:r>
            <w:r w:rsidR="00304703">
              <w:rPr>
                <w:lang w:val="vi-VN"/>
              </w:rPr>
              <w:t>login</w:t>
            </w:r>
          </w:p>
        </w:tc>
      </w:tr>
      <w:tr w:rsidR="00070515" w:rsidRPr="00317342" w14:paraId="2A029166" w14:textId="77777777" w:rsidTr="006543F0">
        <w:tc>
          <w:tcPr>
            <w:tcW w:w="2057" w:type="dxa"/>
          </w:tcPr>
          <w:p w14:paraId="5587AB56" w14:textId="77777777" w:rsidR="00070515" w:rsidRDefault="00070515" w:rsidP="006543F0">
            <w:r>
              <w:t>Actors</w:t>
            </w:r>
          </w:p>
        </w:tc>
        <w:tc>
          <w:tcPr>
            <w:tcW w:w="7293" w:type="dxa"/>
          </w:tcPr>
          <w:p w14:paraId="50C4D3EA" w14:textId="77777777" w:rsidR="00070515" w:rsidRPr="00317342" w:rsidRDefault="00070515" w:rsidP="006543F0">
            <w:pPr>
              <w:rPr>
                <w:lang w:val="vi-VN"/>
              </w:rPr>
            </w:pPr>
            <w:r>
              <w:t>User</w:t>
            </w:r>
            <w:r>
              <w:rPr>
                <w:lang w:val="vi-VN"/>
              </w:rPr>
              <w:t>, Administrator</w:t>
            </w:r>
          </w:p>
        </w:tc>
      </w:tr>
      <w:tr w:rsidR="00070515" w:rsidRPr="0006220A" w14:paraId="7090778E" w14:textId="77777777" w:rsidTr="006543F0">
        <w:tc>
          <w:tcPr>
            <w:tcW w:w="2057" w:type="dxa"/>
          </w:tcPr>
          <w:p w14:paraId="3F90C448" w14:textId="77777777" w:rsidR="00070515" w:rsidRDefault="00070515" w:rsidP="006543F0">
            <w:r>
              <w:t>Basic Flow</w:t>
            </w:r>
          </w:p>
        </w:tc>
        <w:tc>
          <w:tcPr>
            <w:tcW w:w="7293" w:type="dxa"/>
          </w:tcPr>
          <w:p w14:paraId="2FC6C9E9" w14:textId="6D695893" w:rsidR="00070515" w:rsidRDefault="00070515" w:rsidP="00070515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 xml:space="preserve">At the homepage, the </w:t>
            </w:r>
            <w:r w:rsidR="00201F42">
              <w:t>user</w:t>
            </w:r>
            <w:r w:rsidR="00201F42">
              <w:rPr>
                <w:lang w:val="vi-VN"/>
              </w:rPr>
              <w:t>/admin</w:t>
            </w:r>
            <w:r>
              <w:t xml:space="preserve"> click</w:t>
            </w:r>
            <w:r>
              <w:rPr>
                <w:lang w:val="vi-VN"/>
              </w:rPr>
              <w:t xml:space="preserve"> on </w:t>
            </w:r>
            <w:r w:rsidR="00BF7811">
              <w:rPr>
                <w:lang w:val="vi-VN"/>
              </w:rPr>
              <w:t>Signin</w:t>
            </w:r>
          </w:p>
          <w:p w14:paraId="783CBB9E" w14:textId="0E6B571D" w:rsidR="00070515" w:rsidRPr="002C7CB2" w:rsidRDefault="00070515" w:rsidP="00070515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gramStart"/>
            <w:r>
              <w:t>User</w:t>
            </w:r>
            <w:proofErr w:type="gramEnd"/>
            <w:r>
              <w:rPr>
                <w:lang w:val="vi-VN"/>
              </w:rPr>
              <w:t xml:space="preserve"> fill the </w:t>
            </w:r>
            <w:r w:rsidR="00455611">
              <w:rPr>
                <w:lang w:val="vi-VN"/>
              </w:rPr>
              <w:t>Signin</w:t>
            </w:r>
            <w:r>
              <w:rPr>
                <w:lang w:val="vi-VN"/>
              </w:rPr>
              <w:t xml:space="preserve"> form</w:t>
            </w:r>
          </w:p>
          <w:p w14:paraId="4CF6A3A5" w14:textId="77777777" w:rsidR="00070515" w:rsidRDefault="00070515" w:rsidP="00070515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gramStart"/>
            <w:r>
              <w:t>User</w:t>
            </w:r>
            <w:proofErr w:type="gramEnd"/>
            <w:r>
              <w:rPr>
                <w:lang w:val="vi-VN"/>
              </w:rPr>
              <w:t xml:space="preserve"> submit</w:t>
            </w:r>
          </w:p>
          <w:p w14:paraId="2CF0C589" w14:textId="77777777" w:rsidR="00070515" w:rsidRDefault="00070515" w:rsidP="00070515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System</w:t>
            </w:r>
            <w:r>
              <w:rPr>
                <w:lang w:val="vi-VN"/>
              </w:rPr>
              <w:t xml:space="preserve"> check if information is valid</w:t>
            </w:r>
          </w:p>
          <w:p w14:paraId="2BD6F562" w14:textId="682A003C" w:rsidR="00070515" w:rsidRPr="0006220A" w:rsidRDefault="00070515" w:rsidP="00070515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System finish</w:t>
            </w:r>
            <w:r>
              <w:rPr>
                <w:lang w:val="vi-VN"/>
              </w:rPr>
              <w:t xml:space="preserve"> </w:t>
            </w:r>
            <w:r w:rsidR="005D4633">
              <w:rPr>
                <w:lang w:val="vi-VN"/>
              </w:rPr>
              <w:t>Signin</w:t>
            </w:r>
            <w:r>
              <w:rPr>
                <w:lang w:val="vi-VN"/>
              </w:rPr>
              <w:t xml:space="preserve"> if valid </w:t>
            </w:r>
          </w:p>
        </w:tc>
      </w:tr>
      <w:tr w:rsidR="00070515" w:rsidRPr="00430708" w14:paraId="22E47E9E" w14:textId="77777777" w:rsidTr="006543F0">
        <w:tc>
          <w:tcPr>
            <w:tcW w:w="2057" w:type="dxa"/>
          </w:tcPr>
          <w:p w14:paraId="7147834F" w14:textId="77777777" w:rsidR="00070515" w:rsidRDefault="00070515" w:rsidP="006543F0">
            <w:r>
              <w:rPr>
                <w:sz w:val="20"/>
                <w:szCs w:val="20"/>
              </w:rPr>
              <w:t>Alternative Flows</w:t>
            </w:r>
          </w:p>
        </w:tc>
        <w:tc>
          <w:tcPr>
            <w:tcW w:w="7293" w:type="dxa"/>
          </w:tcPr>
          <w:p w14:paraId="7F56FDD3" w14:textId="3780DD17" w:rsidR="00BC1C72" w:rsidRPr="00BC1C72" w:rsidRDefault="00070515" w:rsidP="006543F0">
            <w:pPr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</w:rPr>
              <w:t>Alternative flow 1</w:t>
            </w:r>
            <w:r w:rsidRPr="00E465F1">
              <w:rPr>
                <w:b/>
                <w:sz w:val="20"/>
                <w:szCs w:val="20"/>
              </w:rPr>
              <w:t xml:space="preserve">: Invalid </w:t>
            </w:r>
            <w:r w:rsidR="00544054">
              <w:rPr>
                <w:b/>
                <w:sz w:val="20"/>
                <w:szCs w:val="20"/>
              </w:rPr>
              <w:t>Sign</w:t>
            </w:r>
            <w:r w:rsidR="00544054">
              <w:rPr>
                <w:b/>
                <w:sz w:val="20"/>
                <w:szCs w:val="20"/>
                <w:lang w:val="vi-VN"/>
              </w:rPr>
              <w:t xml:space="preserve"> in</w:t>
            </w:r>
            <w:r w:rsidR="00FC1E4D">
              <w:rPr>
                <w:b/>
                <w:sz w:val="20"/>
                <w:szCs w:val="20"/>
                <w:lang w:val="vi-VN"/>
              </w:rPr>
              <w:t xml:space="preserve"> </w:t>
            </w:r>
            <w:r w:rsidR="00BC1C72">
              <w:rPr>
                <w:b/>
                <w:sz w:val="20"/>
                <w:szCs w:val="20"/>
                <w:lang w:val="vi-VN"/>
              </w:rPr>
              <w:t>(</w:t>
            </w:r>
            <w:r w:rsidR="00BC1C72" w:rsidRPr="00BC1C72">
              <w:rPr>
                <w:b/>
                <w:bCs/>
              </w:rPr>
              <w:t>Wrong login c</w:t>
            </w:r>
            <w:r w:rsidR="00BC1C72" w:rsidRPr="00BC1C72">
              <w:rPr>
                <w:b/>
                <w:bCs/>
              </w:rPr>
              <w:t>redentials</w:t>
            </w:r>
            <w:r w:rsidR="00BC1C72" w:rsidRPr="00BC1C72">
              <w:rPr>
                <w:b/>
                <w:bCs/>
                <w:lang w:val="vi-VN"/>
              </w:rPr>
              <w:t>)</w:t>
            </w:r>
          </w:p>
          <w:p w14:paraId="5F85704C" w14:textId="76F76150" w:rsidR="00070515" w:rsidRDefault="00FC1E4D" w:rsidP="006543F0">
            <w:r>
              <w:t>Users key in the wrong combination of username and password</w:t>
            </w:r>
          </w:p>
          <w:p w14:paraId="0B5D3E04" w14:textId="3B01DE80" w:rsidR="00BC1C72" w:rsidRPr="00544054" w:rsidRDefault="00BC1C72" w:rsidP="006543F0">
            <w:pPr>
              <w:rPr>
                <w:bCs/>
                <w:sz w:val="20"/>
                <w:szCs w:val="20"/>
                <w:lang w:val="vi-VN"/>
              </w:rPr>
            </w:pPr>
            <w:r>
              <w:t>Use case ends</w:t>
            </w:r>
          </w:p>
          <w:p w14:paraId="1D320487" w14:textId="77777777" w:rsidR="00070515" w:rsidRPr="00430708" w:rsidRDefault="00070515" w:rsidP="006543F0">
            <w:pPr>
              <w:rPr>
                <w:bCs/>
                <w:sz w:val="20"/>
                <w:szCs w:val="20"/>
                <w:lang w:val="vi-VN"/>
              </w:rPr>
            </w:pPr>
            <w:r>
              <w:rPr>
                <w:bCs/>
                <w:sz w:val="20"/>
                <w:szCs w:val="20"/>
                <w:lang w:val="vi-VN"/>
              </w:rPr>
              <w:t>R</w:t>
            </w:r>
            <w:r w:rsidRPr="00430708">
              <w:rPr>
                <w:bCs/>
                <w:sz w:val="20"/>
                <w:szCs w:val="20"/>
                <w:lang w:val="vi-VN"/>
              </w:rPr>
              <w:t>equest re-entry</w:t>
            </w:r>
            <w:r>
              <w:rPr>
                <w:bCs/>
                <w:sz w:val="20"/>
                <w:szCs w:val="20"/>
                <w:lang w:val="vi-VN"/>
              </w:rPr>
              <w:t xml:space="preserve"> </w:t>
            </w:r>
          </w:p>
        </w:tc>
      </w:tr>
      <w:tr w:rsidR="00070515" w14:paraId="36038C3C" w14:textId="77777777" w:rsidTr="006543F0">
        <w:tc>
          <w:tcPr>
            <w:tcW w:w="2057" w:type="dxa"/>
          </w:tcPr>
          <w:p w14:paraId="32DA497E" w14:textId="77777777" w:rsidR="00070515" w:rsidRDefault="00070515" w:rsidP="006543F0">
            <w:proofErr w:type="gramStart"/>
            <w:r>
              <w:t>Pre Conditions</w:t>
            </w:r>
            <w:proofErr w:type="gramEnd"/>
            <w:r>
              <w:t xml:space="preserve"> </w:t>
            </w:r>
          </w:p>
        </w:tc>
        <w:tc>
          <w:tcPr>
            <w:tcW w:w="7293" w:type="dxa"/>
          </w:tcPr>
          <w:p w14:paraId="7B42354C" w14:textId="5CEAA1BA" w:rsidR="00070515" w:rsidRDefault="00D62AB0" w:rsidP="006543F0">
            <w:pPr>
              <w:pStyle w:val="ListParagraph"/>
              <w:spacing w:after="0" w:line="240" w:lineRule="auto"/>
            </w:pPr>
            <w:r>
              <w:t xml:space="preserve">The user’s </w:t>
            </w:r>
            <w:r>
              <w:t>account</w:t>
            </w:r>
            <w:r>
              <w:t xml:space="preserve"> </w:t>
            </w:r>
            <w:proofErr w:type="gramStart"/>
            <w:r>
              <w:t>are</w:t>
            </w:r>
            <w:proofErr w:type="gramEnd"/>
            <w:r>
              <w:t xml:space="preserve"> stored in the database.</w:t>
            </w:r>
          </w:p>
        </w:tc>
      </w:tr>
      <w:tr w:rsidR="00070515" w14:paraId="08F19B0D" w14:textId="77777777" w:rsidTr="006543F0">
        <w:tc>
          <w:tcPr>
            <w:tcW w:w="2057" w:type="dxa"/>
          </w:tcPr>
          <w:p w14:paraId="4127BBBA" w14:textId="77777777" w:rsidR="00070515" w:rsidRDefault="00070515" w:rsidP="006543F0">
            <w:r>
              <w:t xml:space="preserve">Post Conditions </w:t>
            </w:r>
          </w:p>
        </w:tc>
        <w:tc>
          <w:tcPr>
            <w:tcW w:w="7293" w:type="dxa"/>
          </w:tcPr>
          <w:p w14:paraId="2C59B7EC" w14:textId="5D6ECE87" w:rsidR="00070515" w:rsidRDefault="00474199" w:rsidP="006543F0">
            <w:pPr>
              <w:pStyle w:val="ListParagraph"/>
              <w:spacing w:after="0" w:line="240" w:lineRule="auto"/>
            </w:pPr>
            <w:r>
              <w:t>The user has access to the system</w:t>
            </w:r>
          </w:p>
        </w:tc>
      </w:tr>
      <w:bookmarkEnd w:id="16"/>
    </w:tbl>
    <w:p w14:paraId="58CE506E" w14:textId="77777777" w:rsidR="00C224CD" w:rsidRPr="00C224CD" w:rsidRDefault="00C224CD" w:rsidP="00C224CD"/>
    <w:p w14:paraId="61F04B61" w14:textId="2115129E" w:rsidR="0006220A" w:rsidRDefault="0006220A" w:rsidP="0006220A">
      <w:pPr>
        <w:pStyle w:val="Heading2"/>
      </w:pPr>
      <w:bookmarkStart w:id="17" w:name="_Toc120727848"/>
      <w:r>
        <w:t xml:space="preserve">Use-case: </w:t>
      </w:r>
      <w:r>
        <w:t>Logout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6A4C3A" w14:paraId="039C1D37" w14:textId="77777777" w:rsidTr="006543F0">
        <w:tc>
          <w:tcPr>
            <w:tcW w:w="2057" w:type="dxa"/>
          </w:tcPr>
          <w:p w14:paraId="3E8FEAFF" w14:textId="77777777" w:rsidR="006A4C3A" w:rsidRDefault="006A4C3A" w:rsidP="006543F0">
            <w:r>
              <w:t>Use case Name</w:t>
            </w:r>
          </w:p>
        </w:tc>
        <w:tc>
          <w:tcPr>
            <w:tcW w:w="7293" w:type="dxa"/>
          </w:tcPr>
          <w:p w14:paraId="323703DE" w14:textId="6A658465" w:rsidR="006A4C3A" w:rsidRDefault="006A4C3A" w:rsidP="006543F0">
            <w:r>
              <w:t>Logout</w:t>
            </w:r>
          </w:p>
        </w:tc>
      </w:tr>
      <w:tr w:rsidR="006A4C3A" w:rsidRPr="00D076A8" w14:paraId="37756D59" w14:textId="77777777" w:rsidTr="006543F0">
        <w:tc>
          <w:tcPr>
            <w:tcW w:w="2057" w:type="dxa"/>
          </w:tcPr>
          <w:p w14:paraId="171977FD" w14:textId="77777777" w:rsidR="006A4C3A" w:rsidRDefault="006A4C3A" w:rsidP="006543F0">
            <w:r>
              <w:t>Brief description</w:t>
            </w:r>
          </w:p>
        </w:tc>
        <w:tc>
          <w:tcPr>
            <w:tcW w:w="7293" w:type="dxa"/>
          </w:tcPr>
          <w:p w14:paraId="471CD072" w14:textId="161592EC" w:rsidR="006A4C3A" w:rsidRPr="00D076A8" w:rsidRDefault="006A4C3A" w:rsidP="006543F0">
            <w:pPr>
              <w:rPr>
                <w:lang w:val="vi-VN"/>
              </w:rPr>
            </w:pPr>
            <w:r w:rsidRPr="00253488">
              <w:t>This use case describes how the</w:t>
            </w:r>
            <w:r>
              <w:t xml:space="preserve"> user</w:t>
            </w:r>
            <w:r>
              <w:rPr>
                <w:lang w:val="vi-VN"/>
              </w:rPr>
              <w:t xml:space="preserve"> can </w:t>
            </w:r>
            <w:r w:rsidR="000C3D66">
              <w:rPr>
                <w:lang w:val="vi-VN"/>
              </w:rPr>
              <w:t>logout</w:t>
            </w:r>
          </w:p>
        </w:tc>
      </w:tr>
      <w:tr w:rsidR="006A4C3A" w:rsidRPr="00317342" w14:paraId="11379F69" w14:textId="77777777" w:rsidTr="006543F0">
        <w:tc>
          <w:tcPr>
            <w:tcW w:w="2057" w:type="dxa"/>
          </w:tcPr>
          <w:p w14:paraId="2EF0B132" w14:textId="77777777" w:rsidR="006A4C3A" w:rsidRDefault="006A4C3A" w:rsidP="006543F0">
            <w:r>
              <w:t>Actors</w:t>
            </w:r>
          </w:p>
        </w:tc>
        <w:tc>
          <w:tcPr>
            <w:tcW w:w="7293" w:type="dxa"/>
          </w:tcPr>
          <w:p w14:paraId="62CA980A" w14:textId="77777777" w:rsidR="006A4C3A" w:rsidRPr="00317342" w:rsidRDefault="006A4C3A" w:rsidP="006543F0">
            <w:pPr>
              <w:rPr>
                <w:lang w:val="vi-VN"/>
              </w:rPr>
            </w:pPr>
            <w:r>
              <w:t>User</w:t>
            </w:r>
            <w:r>
              <w:rPr>
                <w:lang w:val="vi-VN"/>
              </w:rPr>
              <w:t>, Administrator</w:t>
            </w:r>
          </w:p>
        </w:tc>
      </w:tr>
      <w:tr w:rsidR="006A4C3A" w:rsidRPr="0006220A" w14:paraId="10471708" w14:textId="77777777" w:rsidTr="006543F0">
        <w:tc>
          <w:tcPr>
            <w:tcW w:w="2057" w:type="dxa"/>
          </w:tcPr>
          <w:p w14:paraId="1DEB4894" w14:textId="77777777" w:rsidR="006A4C3A" w:rsidRDefault="006A4C3A" w:rsidP="006543F0">
            <w:r>
              <w:t>Basic Flow</w:t>
            </w:r>
          </w:p>
        </w:tc>
        <w:tc>
          <w:tcPr>
            <w:tcW w:w="7293" w:type="dxa"/>
          </w:tcPr>
          <w:p w14:paraId="64200945" w14:textId="669A9FD9" w:rsidR="00DB5B70" w:rsidRDefault="005C51F3" w:rsidP="006A4C3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 xml:space="preserve">Use case begins when admin/user clicks on “Logout” </w:t>
            </w:r>
          </w:p>
          <w:p w14:paraId="6D6329CA" w14:textId="75FE2AF0" w:rsidR="006A4C3A" w:rsidRPr="0006220A" w:rsidRDefault="005C51F3" w:rsidP="006A4C3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The system will move the user session and the user is logged out.</w:t>
            </w:r>
          </w:p>
        </w:tc>
      </w:tr>
      <w:tr w:rsidR="006A4C3A" w:rsidRPr="00430708" w14:paraId="40391849" w14:textId="77777777" w:rsidTr="006543F0">
        <w:tc>
          <w:tcPr>
            <w:tcW w:w="2057" w:type="dxa"/>
          </w:tcPr>
          <w:p w14:paraId="124B5012" w14:textId="77777777" w:rsidR="006A4C3A" w:rsidRDefault="006A4C3A" w:rsidP="006543F0">
            <w:r>
              <w:rPr>
                <w:sz w:val="20"/>
                <w:szCs w:val="20"/>
              </w:rPr>
              <w:t>Alternative Flows</w:t>
            </w:r>
          </w:p>
        </w:tc>
        <w:tc>
          <w:tcPr>
            <w:tcW w:w="7293" w:type="dxa"/>
          </w:tcPr>
          <w:p w14:paraId="777AE1E5" w14:textId="3520B9E9" w:rsidR="006A4C3A" w:rsidRPr="00DA03F0" w:rsidRDefault="00DA03F0" w:rsidP="006543F0">
            <w:pPr>
              <w:rPr>
                <w:bCs/>
                <w:sz w:val="20"/>
                <w:szCs w:val="20"/>
                <w:lang w:val="vi-VN"/>
              </w:rPr>
            </w:pPr>
            <w:r w:rsidRPr="00DA03F0">
              <w:rPr>
                <w:bCs/>
                <w:sz w:val="20"/>
                <w:szCs w:val="20"/>
              </w:rPr>
              <w:t>None</w:t>
            </w:r>
          </w:p>
        </w:tc>
      </w:tr>
      <w:tr w:rsidR="006A4C3A" w14:paraId="6568303A" w14:textId="77777777" w:rsidTr="006543F0">
        <w:tc>
          <w:tcPr>
            <w:tcW w:w="2057" w:type="dxa"/>
          </w:tcPr>
          <w:p w14:paraId="6965795D" w14:textId="77777777" w:rsidR="006A4C3A" w:rsidRDefault="006A4C3A" w:rsidP="006543F0">
            <w:proofErr w:type="gramStart"/>
            <w:r>
              <w:t>Pre Conditions</w:t>
            </w:r>
            <w:proofErr w:type="gramEnd"/>
            <w:r>
              <w:t xml:space="preserve"> </w:t>
            </w:r>
          </w:p>
        </w:tc>
        <w:tc>
          <w:tcPr>
            <w:tcW w:w="7293" w:type="dxa"/>
          </w:tcPr>
          <w:p w14:paraId="74EDE49C" w14:textId="6810521B" w:rsidR="006A4C3A" w:rsidRPr="00DA03F0" w:rsidRDefault="00DA03F0" w:rsidP="006543F0">
            <w:pPr>
              <w:pStyle w:val="ListParagraph"/>
              <w:spacing w:after="0" w:line="240" w:lineRule="auto"/>
              <w:rPr>
                <w:lang w:val="vi-VN"/>
              </w:rPr>
            </w:pPr>
            <w:r>
              <w:t>Account</w:t>
            </w:r>
            <w:r>
              <w:rPr>
                <w:lang w:val="vi-VN"/>
              </w:rPr>
              <w:t xml:space="preserve"> is logged in</w:t>
            </w:r>
          </w:p>
        </w:tc>
      </w:tr>
      <w:tr w:rsidR="006A4C3A" w14:paraId="70F0414B" w14:textId="77777777" w:rsidTr="006543F0">
        <w:tc>
          <w:tcPr>
            <w:tcW w:w="2057" w:type="dxa"/>
          </w:tcPr>
          <w:p w14:paraId="690F0F23" w14:textId="77777777" w:rsidR="006A4C3A" w:rsidRDefault="006A4C3A" w:rsidP="006543F0">
            <w:r>
              <w:t xml:space="preserve">Post Conditions </w:t>
            </w:r>
          </w:p>
        </w:tc>
        <w:tc>
          <w:tcPr>
            <w:tcW w:w="7293" w:type="dxa"/>
          </w:tcPr>
          <w:p w14:paraId="01C4AB67" w14:textId="500B387D" w:rsidR="006A4C3A" w:rsidRPr="00DB5B70" w:rsidRDefault="006A4C3A" w:rsidP="006543F0">
            <w:pPr>
              <w:pStyle w:val="ListParagraph"/>
              <w:spacing w:after="0" w:line="240" w:lineRule="auto"/>
              <w:rPr>
                <w:lang w:val="vi-VN"/>
              </w:rPr>
            </w:pPr>
            <w:r>
              <w:t xml:space="preserve">The user </w:t>
            </w:r>
            <w:r w:rsidR="00DB5B70">
              <w:t>is</w:t>
            </w:r>
            <w:r w:rsidR="00DB5B70">
              <w:rPr>
                <w:lang w:val="vi-VN"/>
              </w:rPr>
              <w:t xml:space="preserve"> logged out</w:t>
            </w:r>
          </w:p>
        </w:tc>
      </w:tr>
    </w:tbl>
    <w:p w14:paraId="40780613" w14:textId="3693C90B" w:rsidR="006A4C3A" w:rsidRDefault="006A4C3A" w:rsidP="006A4C3A"/>
    <w:p w14:paraId="5E948821" w14:textId="033751BA" w:rsidR="00BD1A7F" w:rsidRDefault="00BD1A7F" w:rsidP="006A4C3A"/>
    <w:p w14:paraId="7C470A15" w14:textId="77777777" w:rsidR="00BD1A7F" w:rsidRPr="006A4C3A" w:rsidRDefault="00BD1A7F" w:rsidP="006A4C3A"/>
    <w:p w14:paraId="0149EE86" w14:textId="049C0B3D" w:rsidR="0006220A" w:rsidRDefault="0006220A" w:rsidP="0006220A">
      <w:pPr>
        <w:pStyle w:val="Heading2"/>
        <w:rPr>
          <w:lang w:val="vi-VN"/>
        </w:rPr>
      </w:pPr>
      <w:bookmarkStart w:id="18" w:name="_Toc120727849"/>
      <w:r>
        <w:lastRenderedPageBreak/>
        <w:t xml:space="preserve">Use-case: </w:t>
      </w:r>
      <w:r>
        <w:t>Contact</w:t>
      </w:r>
      <w:r>
        <w:rPr>
          <w:lang w:val="vi-VN"/>
        </w:rPr>
        <w:t xml:space="preserve"> support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BD1A7F" w14:paraId="2166A274" w14:textId="77777777" w:rsidTr="006543F0">
        <w:tc>
          <w:tcPr>
            <w:tcW w:w="2057" w:type="dxa"/>
          </w:tcPr>
          <w:p w14:paraId="255CD4A7" w14:textId="77777777" w:rsidR="00BD1A7F" w:rsidRDefault="00BD1A7F" w:rsidP="006543F0">
            <w:bookmarkStart w:id="19" w:name="_Hlk120727380"/>
            <w:r>
              <w:t>Use case Name</w:t>
            </w:r>
          </w:p>
        </w:tc>
        <w:tc>
          <w:tcPr>
            <w:tcW w:w="7293" w:type="dxa"/>
          </w:tcPr>
          <w:p w14:paraId="7556E39B" w14:textId="063F4398" w:rsidR="00BD1A7F" w:rsidRPr="00BD1A7F" w:rsidRDefault="00BD1A7F" w:rsidP="006543F0">
            <w:pPr>
              <w:rPr>
                <w:lang w:val="vi-VN"/>
              </w:rPr>
            </w:pPr>
            <w:r>
              <w:t>Contact</w:t>
            </w:r>
            <w:r>
              <w:rPr>
                <w:lang w:val="vi-VN"/>
              </w:rPr>
              <w:t xml:space="preserve"> support</w:t>
            </w:r>
          </w:p>
        </w:tc>
      </w:tr>
      <w:tr w:rsidR="00BD1A7F" w:rsidRPr="00D076A8" w14:paraId="7077E655" w14:textId="77777777" w:rsidTr="006543F0">
        <w:tc>
          <w:tcPr>
            <w:tcW w:w="2057" w:type="dxa"/>
          </w:tcPr>
          <w:p w14:paraId="7972FA67" w14:textId="77777777" w:rsidR="00BD1A7F" w:rsidRDefault="00BD1A7F" w:rsidP="006543F0">
            <w:r>
              <w:t>Brief description</w:t>
            </w:r>
          </w:p>
        </w:tc>
        <w:tc>
          <w:tcPr>
            <w:tcW w:w="7293" w:type="dxa"/>
          </w:tcPr>
          <w:p w14:paraId="4AFD3F72" w14:textId="49636829" w:rsidR="00BD1A7F" w:rsidRPr="00D076A8" w:rsidRDefault="00BD1A7F" w:rsidP="006543F0">
            <w:pPr>
              <w:rPr>
                <w:lang w:val="vi-VN"/>
              </w:rPr>
            </w:pPr>
            <w:r w:rsidRPr="00253488">
              <w:t>This use case describes how the</w:t>
            </w:r>
            <w:r>
              <w:t xml:space="preserve"> user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contact administrator</w:t>
            </w:r>
            <w:r w:rsidR="00FA6E01">
              <w:rPr>
                <w:lang w:val="vi-VN"/>
              </w:rPr>
              <w:t xml:space="preserve"> for help</w:t>
            </w:r>
          </w:p>
        </w:tc>
      </w:tr>
      <w:tr w:rsidR="00BD1A7F" w:rsidRPr="00317342" w14:paraId="7043D4F3" w14:textId="77777777" w:rsidTr="006543F0">
        <w:tc>
          <w:tcPr>
            <w:tcW w:w="2057" w:type="dxa"/>
          </w:tcPr>
          <w:p w14:paraId="42CC36A0" w14:textId="77777777" w:rsidR="00BD1A7F" w:rsidRDefault="00BD1A7F" w:rsidP="006543F0">
            <w:r>
              <w:t>Actors</w:t>
            </w:r>
          </w:p>
        </w:tc>
        <w:tc>
          <w:tcPr>
            <w:tcW w:w="7293" w:type="dxa"/>
          </w:tcPr>
          <w:p w14:paraId="2F5879C2" w14:textId="77777777" w:rsidR="00BD1A7F" w:rsidRPr="00317342" w:rsidRDefault="00BD1A7F" w:rsidP="006543F0">
            <w:pPr>
              <w:rPr>
                <w:lang w:val="vi-VN"/>
              </w:rPr>
            </w:pPr>
            <w:r>
              <w:t>User</w:t>
            </w:r>
            <w:r>
              <w:rPr>
                <w:lang w:val="vi-VN"/>
              </w:rPr>
              <w:t>, Administrator</w:t>
            </w:r>
          </w:p>
        </w:tc>
      </w:tr>
      <w:tr w:rsidR="00BD1A7F" w:rsidRPr="0006220A" w14:paraId="11764E04" w14:textId="77777777" w:rsidTr="006543F0">
        <w:tc>
          <w:tcPr>
            <w:tcW w:w="2057" w:type="dxa"/>
          </w:tcPr>
          <w:p w14:paraId="754D676F" w14:textId="77777777" w:rsidR="00BD1A7F" w:rsidRDefault="00BD1A7F" w:rsidP="006543F0">
            <w:r>
              <w:t>Basic Flow</w:t>
            </w:r>
          </w:p>
        </w:tc>
        <w:tc>
          <w:tcPr>
            <w:tcW w:w="7293" w:type="dxa"/>
          </w:tcPr>
          <w:p w14:paraId="35860297" w14:textId="676871D1" w:rsidR="00BD1A7F" w:rsidRDefault="00BD1A7F" w:rsidP="00BD1A7F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At the homepage, the user</w:t>
            </w:r>
            <w:r w:rsidR="00032C20">
              <w:rPr>
                <w:lang w:val="vi-VN"/>
              </w:rPr>
              <w:t xml:space="preserve"> </w:t>
            </w:r>
            <w:proofErr w:type="gramStart"/>
            <w:r w:rsidR="00032C20">
              <w:rPr>
                <w:lang w:val="vi-VN"/>
              </w:rPr>
              <w:t>click</w:t>
            </w:r>
            <w:proofErr w:type="gramEnd"/>
            <w:r w:rsidR="00032C20">
              <w:rPr>
                <w:lang w:val="vi-VN"/>
              </w:rPr>
              <w:t xml:space="preserve"> “Contact us”</w:t>
            </w:r>
          </w:p>
          <w:p w14:paraId="711E18AB" w14:textId="1AE0B586" w:rsidR="00BD1A7F" w:rsidRPr="002C7CB2" w:rsidRDefault="00BD1A7F" w:rsidP="00BD1A7F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gramStart"/>
            <w:r>
              <w:t>User</w:t>
            </w:r>
            <w:proofErr w:type="gramEnd"/>
            <w:r>
              <w:rPr>
                <w:lang w:val="vi-VN"/>
              </w:rPr>
              <w:t xml:space="preserve"> fill the form</w:t>
            </w:r>
          </w:p>
          <w:p w14:paraId="2AA552B5" w14:textId="77777777" w:rsidR="00BD1A7F" w:rsidRDefault="00BD1A7F" w:rsidP="00BD1A7F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proofErr w:type="gramStart"/>
            <w:r>
              <w:t>User</w:t>
            </w:r>
            <w:proofErr w:type="gramEnd"/>
            <w:r>
              <w:rPr>
                <w:lang w:val="vi-VN"/>
              </w:rPr>
              <w:t xml:space="preserve"> submit</w:t>
            </w:r>
          </w:p>
          <w:p w14:paraId="2362A387" w14:textId="769B3960" w:rsidR="00BD1A7F" w:rsidRDefault="00BD1A7F" w:rsidP="00BD1A7F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System</w:t>
            </w:r>
            <w:r>
              <w:rPr>
                <w:lang w:val="vi-VN"/>
              </w:rPr>
              <w:t xml:space="preserve"> check </w:t>
            </w:r>
            <w:r w:rsidR="00C16D20">
              <w:rPr>
                <w:lang w:val="vi-VN"/>
              </w:rPr>
              <w:t>and send to admin</w:t>
            </w:r>
          </w:p>
          <w:p w14:paraId="1A28273F" w14:textId="1B9F0C09" w:rsidR="00BD1A7F" w:rsidRPr="0006220A" w:rsidRDefault="00C16D20" w:rsidP="00BD1A7F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rPr>
                <w:lang w:val="vi-VN"/>
              </w:rPr>
              <w:t>Admin will be support user</w:t>
            </w:r>
            <w:r w:rsidR="00BD1A7F">
              <w:rPr>
                <w:lang w:val="vi-VN"/>
              </w:rPr>
              <w:t xml:space="preserve"> </w:t>
            </w:r>
          </w:p>
        </w:tc>
      </w:tr>
      <w:tr w:rsidR="00BD1A7F" w:rsidRPr="00430708" w14:paraId="6F28D1FA" w14:textId="77777777" w:rsidTr="006543F0">
        <w:tc>
          <w:tcPr>
            <w:tcW w:w="2057" w:type="dxa"/>
          </w:tcPr>
          <w:p w14:paraId="029BB6CA" w14:textId="77777777" w:rsidR="00BD1A7F" w:rsidRDefault="00BD1A7F" w:rsidP="006543F0">
            <w:r>
              <w:rPr>
                <w:sz w:val="20"/>
                <w:szCs w:val="20"/>
              </w:rPr>
              <w:t>Alternative Flows</w:t>
            </w:r>
          </w:p>
        </w:tc>
        <w:tc>
          <w:tcPr>
            <w:tcW w:w="7293" w:type="dxa"/>
          </w:tcPr>
          <w:p w14:paraId="64A37E15" w14:textId="4A993684" w:rsidR="00BD1A7F" w:rsidRPr="00430708" w:rsidRDefault="003D3CCF" w:rsidP="006543F0">
            <w:pPr>
              <w:rPr>
                <w:bCs/>
                <w:sz w:val="20"/>
                <w:szCs w:val="20"/>
                <w:lang w:val="vi-VN"/>
              </w:rPr>
            </w:pPr>
            <w:r>
              <w:rPr>
                <w:bCs/>
                <w:sz w:val="20"/>
                <w:szCs w:val="20"/>
                <w:lang w:val="vi-VN"/>
              </w:rPr>
              <w:t>None</w:t>
            </w:r>
          </w:p>
        </w:tc>
      </w:tr>
      <w:tr w:rsidR="007A6D25" w14:paraId="64F208AD" w14:textId="77777777" w:rsidTr="006543F0">
        <w:tc>
          <w:tcPr>
            <w:tcW w:w="2057" w:type="dxa"/>
          </w:tcPr>
          <w:p w14:paraId="0C0C68AC" w14:textId="77777777" w:rsidR="007A6D25" w:rsidRDefault="007A6D25" w:rsidP="007A6D25">
            <w:proofErr w:type="gramStart"/>
            <w:r>
              <w:t>Pre Conditions</w:t>
            </w:r>
            <w:proofErr w:type="gramEnd"/>
            <w:r>
              <w:t xml:space="preserve"> </w:t>
            </w:r>
          </w:p>
        </w:tc>
        <w:tc>
          <w:tcPr>
            <w:tcW w:w="7293" w:type="dxa"/>
          </w:tcPr>
          <w:p w14:paraId="531843E8" w14:textId="05C049E7" w:rsidR="007A6D25" w:rsidRDefault="007A6D25" w:rsidP="007A6D25">
            <w:pPr>
              <w:pStyle w:val="ListParagraph"/>
              <w:spacing w:after="0" w:line="240" w:lineRule="auto"/>
            </w:pPr>
            <w:proofErr w:type="gramStart"/>
            <w:r>
              <w:t>User</w:t>
            </w:r>
            <w:proofErr w:type="gramEnd"/>
            <w:r>
              <w:rPr>
                <w:lang w:val="vi-VN"/>
              </w:rPr>
              <w:t xml:space="preserve"> </w:t>
            </w:r>
            <w:r>
              <w:t>have an account.</w:t>
            </w:r>
          </w:p>
        </w:tc>
      </w:tr>
      <w:tr w:rsidR="00BD1A7F" w14:paraId="2FC20221" w14:textId="77777777" w:rsidTr="006543F0">
        <w:tc>
          <w:tcPr>
            <w:tcW w:w="2057" w:type="dxa"/>
          </w:tcPr>
          <w:p w14:paraId="3443B62E" w14:textId="77777777" w:rsidR="00BD1A7F" w:rsidRDefault="00BD1A7F" w:rsidP="006543F0">
            <w:r>
              <w:t xml:space="preserve">Post Conditions </w:t>
            </w:r>
          </w:p>
        </w:tc>
        <w:tc>
          <w:tcPr>
            <w:tcW w:w="7293" w:type="dxa"/>
          </w:tcPr>
          <w:p w14:paraId="24B0DAAE" w14:textId="517CEB81" w:rsidR="00BD1A7F" w:rsidRPr="00A76F3C" w:rsidRDefault="00BD1A7F" w:rsidP="006543F0">
            <w:pPr>
              <w:pStyle w:val="ListParagraph"/>
              <w:spacing w:after="0" w:line="240" w:lineRule="auto"/>
              <w:rPr>
                <w:lang w:val="vi-VN"/>
              </w:rPr>
            </w:pPr>
            <w:r>
              <w:t xml:space="preserve">The user </w:t>
            </w:r>
            <w:r w:rsidR="00A76F3C">
              <w:t>will</w:t>
            </w:r>
            <w:r w:rsidR="00A76F3C">
              <w:rPr>
                <w:lang w:val="vi-VN"/>
              </w:rPr>
              <w:t xml:space="preserve"> connect and get help from admin.</w:t>
            </w:r>
          </w:p>
        </w:tc>
      </w:tr>
      <w:bookmarkEnd w:id="19"/>
    </w:tbl>
    <w:p w14:paraId="7167CF97" w14:textId="77777777" w:rsidR="00BD1A7F" w:rsidRPr="00BD1A7F" w:rsidRDefault="00BD1A7F" w:rsidP="00BD1A7F">
      <w:pPr>
        <w:rPr>
          <w:lang w:val="vi-VN"/>
        </w:rPr>
      </w:pPr>
    </w:p>
    <w:p w14:paraId="5A19AF40" w14:textId="77777777" w:rsidR="00513D1B" w:rsidRPr="00513D1B" w:rsidRDefault="00513D1B" w:rsidP="00513D1B">
      <w:pPr>
        <w:rPr>
          <w:lang w:val="vi-VN"/>
        </w:rPr>
      </w:pPr>
    </w:p>
    <w:p w14:paraId="58FA83E0" w14:textId="2514A2F0" w:rsidR="0006220A" w:rsidRDefault="0006220A" w:rsidP="0006220A">
      <w:pPr>
        <w:pStyle w:val="Heading2"/>
      </w:pPr>
      <w:bookmarkStart w:id="20" w:name="_Toc120727850"/>
      <w:r>
        <w:t xml:space="preserve">Use-case: </w:t>
      </w:r>
      <w:r>
        <w:t>Search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162100" w:rsidRPr="00BD1A7F" w14:paraId="72F61759" w14:textId="77777777" w:rsidTr="006543F0">
        <w:tc>
          <w:tcPr>
            <w:tcW w:w="2057" w:type="dxa"/>
          </w:tcPr>
          <w:p w14:paraId="09CAD217" w14:textId="77777777" w:rsidR="00162100" w:rsidRDefault="00162100" w:rsidP="006543F0">
            <w:r>
              <w:t>Use case Name</w:t>
            </w:r>
          </w:p>
        </w:tc>
        <w:tc>
          <w:tcPr>
            <w:tcW w:w="7293" w:type="dxa"/>
          </w:tcPr>
          <w:p w14:paraId="44EA7E24" w14:textId="497933A0" w:rsidR="00162100" w:rsidRPr="00BD1A7F" w:rsidRDefault="00162100" w:rsidP="006543F0">
            <w:pPr>
              <w:rPr>
                <w:lang w:val="vi-VN"/>
              </w:rPr>
            </w:pPr>
            <w:r>
              <w:rPr>
                <w:lang w:val="vi-VN"/>
              </w:rPr>
              <w:t>Search</w:t>
            </w:r>
          </w:p>
        </w:tc>
      </w:tr>
      <w:tr w:rsidR="00162100" w:rsidRPr="00D076A8" w14:paraId="05D8FE13" w14:textId="77777777" w:rsidTr="006543F0">
        <w:tc>
          <w:tcPr>
            <w:tcW w:w="2057" w:type="dxa"/>
          </w:tcPr>
          <w:p w14:paraId="65EA9D3A" w14:textId="77777777" w:rsidR="00162100" w:rsidRDefault="00162100" w:rsidP="006543F0">
            <w:r>
              <w:t>Brief description</w:t>
            </w:r>
          </w:p>
        </w:tc>
        <w:tc>
          <w:tcPr>
            <w:tcW w:w="7293" w:type="dxa"/>
          </w:tcPr>
          <w:p w14:paraId="749EA97C" w14:textId="7D4C4D61" w:rsidR="00162100" w:rsidRPr="00E91E3A" w:rsidRDefault="00162100" w:rsidP="006543F0">
            <w:pPr>
              <w:rPr>
                <w:lang w:val="vi-VN"/>
              </w:rPr>
            </w:pPr>
            <w:r w:rsidRPr="00253488">
              <w:t>This use case describes how the</w:t>
            </w:r>
            <w:r>
              <w:t xml:space="preserve"> </w:t>
            </w:r>
            <w:r w:rsidR="00E91E3A">
              <w:t>user</w:t>
            </w:r>
            <w:r w:rsidR="00E91E3A">
              <w:rPr>
                <w:lang w:val="vi-VN"/>
              </w:rPr>
              <w:t>/admin can search note/list in database</w:t>
            </w:r>
          </w:p>
        </w:tc>
      </w:tr>
      <w:tr w:rsidR="00162100" w:rsidRPr="00317342" w14:paraId="3E6CED1F" w14:textId="77777777" w:rsidTr="006543F0">
        <w:tc>
          <w:tcPr>
            <w:tcW w:w="2057" w:type="dxa"/>
          </w:tcPr>
          <w:p w14:paraId="7097D479" w14:textId="77777777" w:rsidR="00162100" w:rsidRDefault="00162100" w:rsidP="006543F0">
            <w:r>
              <w:t>Actors</w:t>
            </w:r>
          </w:p>
        </w:tc>
        <w:tc>
          <w:tcPr>
            <w:tcW w:w="7293" w:type="dxa"/>
          </w:tcPr>
          <w:p w14:paraId="0BBF214B" w14:textId="77777777" w:rsidR="00162100" w:rsidRPr="00317342" w:rsidRDefault="00162100" w:rsidP="006543F0">
            <w:pPr>
              <w:rPr>
                <w:lang w:val="vi-VN"/>
              </w:rPr>
            </w:pPr>
            <w:r>
              <w:t>User</w:t>
            </w:r>
            <w:r>
              <w:rPr>
                <w:lang w:val="vi-VN"/>
              </w:rPr>
              <w:t>, Administrator</w:t>
            </w:r>
          </w:p>
        </w:tc>
      </w:tr>
      <w:tr w:rsidR="00162100" w:rsidRPr="0006220A" w14:paraId="41DF3491" w14:textId="77777777" w:rsidTr="006543F0">
        <w:tc>
          <w:tcPr>
            <w:tcW w:w="2057" w:type="dxa"/>
          </w:tcPr>
          <w:p w14:paraId="73D1A4E9" w14:textId="77777777" w:rsidR="00162100" w:rsidRDefault="00162100" w:rsidP="006543F0">
            <w:r>
              <w:t>Basic Flow</w:t>
            </w:r>
          </w:p>
        </w:tc>
        <w:tc>
          <w:tcPr>
            <w:tcW w:w="7293" w:type="dxa"/>
          </w:tcPr>
          <w:p w14:paraId="4CB07901" w14:textId="6E467254" w:rsidR="00162100" w:rsidRDefault="00162100" w:rsidP="00162100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At the homepage, the user</w:t>
            </w:r>
            <w:r>
              <w:rPr>
                <w:lang w:val="vi-VN"/>
              </w:rPr>
              <w:t xml:space="preserve"> </w:t>
            </w:r>
            <w:proofErr w:type="gramStart"/>
            <w:r>
              <w:rPr>
                <w:lang w:val="vi-VN"/>
              </w:rPr>
              <w:t>click</w:t>
            </w:r>
            <w:proofErr w:type="gramEnd"/>
            <w:r>
              <w:rPr>
                <w:lang w:val="vi-VN"/>
              </w:rPr>
              <w:t xml:space="preserve"> “</w:t>
            </w:r>
            <w:r w:rsidR="003B6CC5">
              <w:rPr>
                <w:lang w:val="vi-VN"/>
              </w:rPr>
              <w:t>Search</w:t>
            </w:r>
            <w:r>
              <w:rPr>
                <w:lang w:val="vi-VN"/>
              </w:rPr>
              <w:t>”</w:t>
            </w:r>
          </w:p>
          <w:p w14:paraId="2183F6A7" w14:textId="6AA2B0E5" w:rsidR="00162100" w:rsidRPr="003B6CC5" w:rsidRDefault="003B6CC5" w:rsidP="003B6CC5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Input</w:t>
            </w:r>
            <w:r>
              <w:rPr>
                <w:lang w:val="vi-VN"/>
              </w:rPr>
              <w:t xml:space="preserve"> keyword</w:t>
            </w:r>
          </w:p>
          <w:p w14:paraId="5BCCEDD2" w14:textId="7618DCA0" w:rsidR="00C879C0" w:rsidRPr="00C879C0" w:rsidRDefault="00162100" w:rsidP="003B6CC5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System</w:t>
            </w:r>
            <w:r>
              <w:rPr>
                <w:lang w:val="vi-VN"/>
              </w:rPr>
              <w:t xml:space="preserve"> </w:t>
            </w:r>
            <w:r w:rsidR="00C879C0">
              <w:rPr>
                <w:lang w:val="vi-VN"/>
              </w:rPr>
              <w:t xml:space="preserve">will </w:t>
            </w:r>
            <w:r>
              <w:rPr>
                <w:lang w:val="vi-VN"/>
              </w:rPr>
              <w:t>check</w:t>
            </w:r>
            <w:r w:rsidR="00C879C0">
              <w:rPr>
                <w:lang w:val="vi-VN"/>
              </w:rPr>
              <w:t xml:space="preserve"> and </w:t>
            </w:r>
            <w:r w:rsidR="00C879C0" w:rsidRPr="00C879C0">
              <w:rPr>
                <w:lang w:val="vi-VN"/>
              </w:rPr>
              <w:t xml:space="preserve">compare with </w:t>
            </w:r>
            <w:r w:rsidR="00C879C0">
              <w:rPr>
                <w:lang w:val="vi-VN"/>
              </w:rPr>
              <w:t>database</w:t>
            </w:r>
          </w:p>
          <w:p w14:paraId="5D5FDE47" w14:textId="0944374C" w:rsidR="00162100" w:rsidRPr="003B6CC5" w:rsidRDefault="00C879C0" w:rsidP="003B6CC5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rPr>
                <w:lang w:val="vi-VN"/>
              </w:rPr>
              <w:t>G</w:t>
            </w:r>
            <w:r w:rsidR="003B6CC5" w:rsidRPr="003B6CC5">
              <w:rPr>
                <w:lang w:val="vi-VN"/>
              </w:rPr>
              <w:t>ive suggestions</w:t>
            </w:r>
          </w:p>
        </w:tc>
      </w:tr>
      <w:tr w:rsidR="00162100" w:rsidRPr="00430708" w14:paraId="53444B97" w14:textId="77777777" w:rsidTr="006543F0">
        <w:tc>
          <w:tcPr>
            <w:tcW w:w="2057" w:type="dxa"/>
          </w:tcPr>
          <w:p w14:paraId="2AF0724C" w14:textId="77777777" w:rsidR="00162100" w:rsidRDefault="00162100" w:rsidP="006543F0">
            <w:r>
              <w:rPr>
                <w:sz w:val="20"/>
                <w:szCs w:val="20"/>
              </w:rPr>
              <w:t>Alternative Flows</w:t>
            </w:r>
          </w:p>
        </w:tc>
        <w:tc>
          <w:tcPr>
            <w:tcW w:w="7293" w:type="dxa"/>
          </w:tcPr>
          <w:p w14:paraId="681BB717" w14:textId="77777777" w:rsidR="00162100" w:rsidRDefault="0038612B" w:rsidP="0038612B">
            <w:pPr>
              <w:rPr>
                <w:bCs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</w:rPr>
              <w:t>Alternative flow 1</w:t>
            </w:r>
            <w:r w:rsidRPr="00E465F1">
              <w:rPr>
                <w:b/>
                <w:sz w:val="20"/>
                <w:szCs w:val="20"/>
              </w:rPr>
              <w:t xml:space="preserve">: </w:t>
            </w:r>
            <w:r w:rsidRPr="0038612B">
              <w:rPr>
                <w:bCs/>
                <w:sz w:val="20"/>
                <w:szCs w:val="20"/>
                <w:lang w:val="vi-VN"/>
              </w:rPr>
              <w:t>Keyword does not exist</w:t>
            </w:r>
          </w:p>
          <w:p w14:paraId="655D9C5B" w14:textId="7B7AAF5D" w:rsidR="0038612B" w:rsidRPr="008155AC" w:rsidRDefault="001B20EA" w:rsidP="0038612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Continue to save normally.</w:t>
            </w:r>
          </w:p>
        </w:tc>
      </w:tr>
      <w:tr w:rsidR="00162100" w14:paraId="2B0CC5FA" w14:textId="77777777" w:rsidTr="006543F0">
        <w:tc>
          <w:tcPr>
            <w:tcW w:w="2057" w:type="dxa"/>
          </w:tcPr>
          <w:p w14:paraId="7E14B558" w14:textId="77777777" w:rsidR="00162100" w:rsidRDefault="00162100" w:rsidP="006543F0">
            <w:proofErr w:type="gramStart"/>
            <w:r>
              <w:t>Pre Conditions</w:t>
            </w:r>
            <w:proofErr w:type="gramEnd"/>
            <w:r>
              <w:t xml:space="preserve"> </w:t>
            </w:r>
          </w:p>
        </w:tc>
        <w:tc>
          <w:tcPr>
            <w:tcW w:w="7293" w:type="dxa"/>
          </w:tcPr>
          <w:p w14:paraId="7B7DFAD5" w14:textId="77777777" w:rsidR="00162100" w:rsidRDefault="00162100" w:rsidP="006543F0">
            <w:pPr>
              <w:pStyle w:val="ListParagraph"/>
              <w:spacing w:after="0" w:line="240" w:lineRule="auto"/>
            </w:pPr>
            <w:proofErr w:type="gramStart"/>
            <w:r>
              <w:t>User</w:t>
            </w:r>
            <w:proofErr w:type="gramEnd"/>
            <w:r>
              <w:rPr>
                <w:lang w:val="vi-VN"/>
              </w:rPr>
              <w:t xml:space="preserve"> </w:t>
            </w:r>
            <w:r>
              <w:t>have an account.</w:t>
            </w:r>
          </w:p>
        </w:tc>
      </w:tr>
      <w:tr w:rsidR="00162100" w:rsidRPr="00A76F3C" w14:paraId="3F01D81C" w14:textId="77777777" w:rsidTr="006543F0">
        <w:tc>
          <w:tcPr>
            <w:tcW w:w="2057" w:type="dxa"/>
          </w:tcPr>
          <w:p w14:paraId="2413C065" w14:textId="77777777" w:rsidR="00162100" w:rsidRDefault="00162100" w:rsidP="006543F0">
            <w:r>
              <w:t xml:space="preserve">Post Conditions </w:t>
            </w:r>
          </w:p>
        </w:tc>
        <w:tc>
          <w:tcPr>
            <w:tcW w:w="7293" w:type="dxa"/>
          </w:tcPr>
          <w:p w14:paraId="24C89B7D" w14:textId="40EF5EE5" w:rsidR="00162100" w:rsidRPr="00A76F3C" w:rsidRDefault="00162100" w:rsidP="006543F0">
            <w:pPr>
              <w:pStyle w:val="ListParagraph"/>
              <w:spacing w:after="0" w:line="240" w:lineRule="auto"/>
              <w:rPr>
                <w:lang w:val="vi-VN"/>
              </w:rPr>
            </w:pPr>
            <w:r>
              <w:t xml:space="preserve">The user </w:t>
            </w:r>
            <w:r w:rsidR="004F2985">
              <w:t>can</w:t>
            </w:r>
            <w:r w:rsidR="004F2985">
              <w:rPr>
                <w:lang w:val="vi-VN"/>
              </w:rPr>
              <w:t xml:space="preserve"> find</w:t>
            </w:r>
            <w:r w:rsidR="00A10118">
              <w:rPr>
                <w:lang w:val="vi-VN"/>
              </w:rPr>
              <w:t xml:space="preserve"> note/list in database</w:t>
            </w:r>
            <w:r w:rsidR="004F2985">
              <w:rPr>
                <w:lang w:val="vi-VN"/>
              </w:rPr>
              <w:t xml:space="preserve"> faster</w:t>
            </w:r>
          </w:p>
        </w:tc>
      </w:tr>
    </w:tbl>
    <w:p w14:paraId="23BB91ED" w14:textId="77777777" w:rsidR="00162100" w:rsidRPr="00162100" w:rsidRDefault="00162100" w:rsidP="00162100"/>
    <w:p w14:paraId="1B4D8734" w14:textId="226E6B7B" w:rsidR="0006220A" w:rsidRDefault="0006220A" w:rsidP="0006220A">
      <w:pPr>
        <w:pStyle w:val="Heading2"/>
      </w:pPr>
      <w:bookmarkStart w:id="21" w:name="_Toc120727851"/>
      <w:r>
        <w:t xml:space="preserve">Use-case: </w:t>
      </w:r>
      <w:r>
        <w:t>Reminders</w:t>
      </w:r>
      <w:bookmarkEnd w:id="21"/>
    </w:p>
    <w:p w14:paraId="011E23C8" w14:textId="70EDD389" w:rsidR="002D5923" w:rsidRPr="002D5923" w:rsidRDefault="002D5923" w:rsidP="002D5923">
      <w:pPr>
        <w:pStyle w:val="ListParagraph"/>
        <w:numPr>
          <w:ilvl w:val="0"/>
          <w:numId w:val="35"/>
        </w:numPr>
        <w:rPr>
          <w:b/>
          <w:bCs/>
          <w:lang w:val="vi-VN"/>
        </w:rPr>
      </w:pPr>
      <w:r w:rsidRPr="002D5923">
        <w:rPr>
          <w:b/>
          <w:bCs/>
          <w:lang w:val="vi-VN"/>
        </w:rPr>
        <w:t>Create – edit reminders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170"/>
        <w:gridCol w:w="5180"/>
      </w:tblGrid>
      <w:tr w:rsidR="00601200" w14:paraId="2E13A6BD" w14:textId="77777777" w:rsidTr="00601200">
        <w:tc>
          <w:tcPr>
            <w:tcW w:w="4170" w:type="dxa"/>
          </w:tcPr>
          <w:p w14:paraId="3C96535D" w14:textId="33F2FD6C" w:rsidR="00601200" w:rsidRDefault="00601200" w:rsidP="00601200"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180" w:type="dxa"/>
          </w:tcPr>
          <w:p w14:paraId="50C684DD" w14:textId="1F837FD5" w:rsidR="00601200" w:rsidRDefault="00601200" w:rsidP="00601200">
            <w:r>
              <w:rPr>
                <w:sz w:val="20"/>
                <w:szCs w:val="20"/>
              </w:rPr>
              <w:t>Create – edit reminders</w:t>
            </w:r>
          </w:p>
        </w:tc>
      </w:tr>
      <w:tr w:rsidR="00601200" w14:paraId="0EC07333" w14:textId="77777777" w:rsidTr="00601200">
        <w:tc>
          <w:tcPr>
            <w:tcW w:w="4170" w:type="dxa"/>
          </w:tcPr>
          <w:p w14:paraId="657D38E5" w14:textId="0BF0F5F9" w:rsidR="00601200" w:rsidRDefault="00601200" w:rsidP="00601200">
            <w:r>
              <w:rPr>
                <w:sz w:val="20"/>
                <w:szCs w:val="20"/>
              </w:rPr>
              <w:t>Brief description</w:t>
            </w:r>
          </w:p>
        </w:tc>
        <w:tc>
          <w:tcPr>
            <w:tcW w:w="5180" w:type="dxa"/>
          </w:tcPr>
          <w:p w14:paraId="09DFBC71" w14:textId="53049D8E" w:rsidR="00601200" w:rsidRDefault="00601200" w:rsidP="00601200">
            <w:r>
              <w:rPr>
                <w:sz w:val="20"/>
                <w:szCs w:val="20"/>
              </w:rPr>
              <w:t>This use case describes how the user create (edit) reminders.</w:t>
            </w:r>
          </w:p>
        </w:tc>
      </w:tr>
      <w:tr w:rsidR="00601200" w14:paraId="10FAE025" w14:textId="77777777" w:rsidTr="00601200">
        <w:tc>
          <w:tcPr>
            <w:tcW w:w="4170" w:type="dxa"/>
          </w:tcPr>
          <w:p w14:paraId="662750F9" w14:textId="36190DDA" w:rsidR="00601200" w:rsidRDefault="00601200" w:rsidP="00601200">
            <w:r>
              <w:rPr>
                <w:sz w:val="20"/>
                <w:szCs w:val="20"/>
              </w:rPr>
              <w:t>Actors</w:t>
            </w:r>
          </w:p>
        </w:tc>
        <w:tc>
          <w:tcPr>
            <w:tcW w:w="5180" w:type="dxa"/>
          </w:tcPr>
          <w:p w14:paraId="557148D5" w14:textId="7DFFA25C" w:rsidR="00601200" w:rsidRDefault="00601200" w:rsidP="00601200">
            <w:r>
              <w:rPr>
                <w:sz w:val="20"/>
                <w:szCs w:val="20"/>
              </w:rPr>
              <w:t>User</w:t>
            </w:r>
          </w:p>
        </w:tc>
      </w:tr>
      <w:tr w:rsidR="00601200" w14:paraId="52ED9BE1" w14:textId="77777777" w:rsidTr="00601200">
        <w:tc>
          <w:tcPr>
            <w:tcW w:w="4170" w:type="dxa"/>
          </w:tcPr>
          <w:p w14:paraId="5A83BB62" w14:textId="7A35271A" w:rsidR="00601200" w:rsidRDefault="00601200" w:rsidP="00601200">
            <w:pPr>
              <w:pStyle w:val="ListParagraph"/>
              <w:spacing w:after="0" w:line="240" w:lineRule="auto"/>
            </w:pPr>
            <w:r>
              <w:rPr>
                <w:sz w:val="20"/>
                <w:szCs w:val="20"/>
              </w:rPr>
              <w:t>Basic Flow</w:t>
            </w:r>
          </w:p>
        </w:tc>
        <w:tc>
          <w:tcPr>
            <w:tcW w:w="5180" w:type="dxa"/>
          </w:tcPr>
          <w:p w14:paraId="0081E334" w14:textId="1C3806A0" w:rsidR="00601200" w:rsidRDefault="00601200" w:rsidP="00601200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At the homepage, the user clicks on the “Reminder” button.</w:t>
            </w:r>
          </w:p>
          <w:p w14:paraId="11F5FAEA" w14:textId="77777777" w:rsidR="00601200" w:rsidRDefault="00601200" w:rsidP="00601200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System displays the reminder</w:t>
            </w:r>
            <w:r>
              <w:rPr>
                <w:lang w:val="vi-VN"/>
              </w:rPr>
              <w:t xml:space="preserve"> page</w:t>
            </w:r>
          </w:p>
          <w:p w14:paraId="24A79F41" w14:textId="77777777" w:rsidR="00601200" w:rsidRDefault="00601200" w:rsidP="00601200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User set</w:t>
            </w:r>
            <w:r>
              <w:rPr>
                <w:lang w:val="vi-VN"/>
              </w:rPr>
              <w:t xml:space="preserve"> </w:t>
            </w:r>
            <w:r>
              <w:t xml:space="preserve">reminder’s name, </w:t>
            </w:r>
            <w:proofErr w:type="gramStart"/>
            <w:r>
              <w:t>deadlines,…</w:t>
            </w:r>
            <w:proofErr w:type="gramEnd"/>
          </w:p>
          <w:p w14:paraId="4D954117" w14:textId="77777777" w:rsidR="00601200" w:rsidRDefault="00601200" w:rsidP="00601200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User</w:t>
            </w:r>
            <w:r>
              <w:rPr>
                <w:lang w:val="vi-VN"/>
              </w:rPr>
              <w:t xml:space="preserve"> </w:t>
            </w:r>
            <w:r>
              <w:t>clicks</w:t>
            </w:r>
            <w:r>
              <w:rPr>
                <w:lang w:val="vi-VN"/>
              </w:rPr>
              <w:t xml:space="preserve"> </w:t>
            </w:r>
            <w:r>
              <w:t>the “Done” button, and then clicks the “Add” button.</w:t>
            </w:r>
          </w:p>
          <w:p w14:paraId="7E80104A" w14:textId="71EEE196" w:rsidR="00601200" w:rsidRDefault="00601200" w:rsidP="00601200">
            <w:r>
              <w:t xml:space="preserve">If the user wants to edit, also choose the “Reminder” button, then click on the reminder wants to edit, </w:t>
            </w:r>
            <w:proofErr w:type="gramStart"/>
            <w:r>
              <w:t>edit</w:t>
            </w:r>
            <w:proofErr w:type="gramEnd"/>
            <w:r>
              <w:t xml:space="preserve"> and click the “Done” button.</w:t>
            </w:r>
          </w:p>
        </w:tc>
      </w:tr>
      <w:tr w:rsidR="00601200" w14:paraId="39C9A80D" w14:textId="77777777" w:rsidTr="00601200">
        <w:tc>
          <w:tcPr>
            <w:tcW w:w="4170" w:type="dxa"/>
          </w:tcPr>
          <w:p w14:paraId="628C91BD" w14:textId="642A1883" w:rsidR="00601200" w:rsidRDefault="00601200" w:rsidP="00601200">
            <w:pPr>
              <w:rPr>
                <w:b/>
              </w:rPr>
            </w:pPr>
            <w:r>
              <w:rPr>
                <w:sz w:val="20"/>
                <w:szCs w:val="20"/>
              </w:rPr>
              <w:t>Alternative Flows</w:t>
            </w:r>
          </w:p>
        </w:tc>
        <w:tc>
          <w:tcPr>
            <w:tcW w:w="5180" w:type="dxa"/>
          </w:tcPr>
          <w:p w14:paraId="0840DBAF" w14:textId="68C026E8" w:rsidR="00601200" w:rsidRDefault="00601200" w:rsidP="006012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Alternative flow 1: </w:t>
            </w:r>
            <w:r w:rsidRPr="00F602CF">
              <w:rPr>
                <w:bCs/>
                <w:sz w:val="20"/>
                <w:szCs w:val="20"/>
              </w:rPr>
              <w:t>The user</w:t>
            </w:r>
            <w:r w:rsidRPr="00F602CF">
              <w:rPr>
                <w:bCs/>
                <w:sz w:val="20"/>
                <w:szCs w:val="20"/>
                <w:lang w:val="vi-VN"/>
              </w:rPr>
              <w:t xml:space="preserve"> </w:t>
            </w:r>
            <w:r w:rsidRPr="00F602CF">
              <w:rPr>
                <w:bCs/>
                <w:sz w:val="20"/>
                <w:szCs w:val="20"/>
              </w:rPr>
              <w:t>created a reminder and forgot to click the “Add” button.</w:t>
            </w:r>
          </w:p>
          <w:p w14:paraId="7C5D97DD" w14:textId="3B387DB3" w:rsidR="00601200" w:rsidRDefault="00601200" w:rsidP="00601200">
            <w:pPr>
              <w:spacing w:line="240" w:lineRule="auto"/>
            </w:pPr>
            <w:r w:rsidRPr="00601200">
              <w:rPr>
                <w:b/>
                <w:sz w:val="20"/>
                <w:szCs w:val="20"/>
              </w:rPr>
              <w:t xml:space="preserve">Alternative flow 2: </w:t>
            </w:r>
            <w:r w:rsidRPr="00601200">
              <w:rPr>
                <w:bCs/>
                <w:sz w:val="20"/>
                <w:szCs w:val="20"/>
              </w:rPr>
              <w:t>The user</w:t>
            </w:r>
            <w:r w:rsidRPr="00601200">
              <w:rPr>
                <w:bCs/>
                <w:sz w:val="20"/>
                <w:szCs w:val="20"/>
                <w:lang w:val="vi-VN"/>
              </w:rPr>
              <w:t xml:space="preserve"> </w:t>
            </w:r>
            <w:r w:rsidRPr="00601200">
              <w:rPr>
                <w:bCs/>
                <w:sz w:val="20"/>
                <w:szCs w:val="20"/>
              </w:rPr>
              <w:t>edited a reminder and</w:t>
            </w:r>
            <w:r w:rsidRPr="00601200">
              <w:rPr>
                <w:b/>
                <w:sz w:val="20"/>
                <w:szCs w:val="20"/>
              </w:rPr>
              <w:t xml:space="preserve"> </w:t>
            </w:r>
            <w:r w:rsidRPr="00601200">
              <w:rPr>
                <w:bCs/>
                <w:sz w:val="20"/>
                <w:szCs w:val="20"/>
              </w:rPr>
              <w:t>forgot to click the “Done” button.</w:t>
            </w:r>
          </w:p>
        </w:tc>
      </w:tr>
      <w:tr w:rsidR="00601200" w14:paraId="0417E533" w14:textId="77777777" w:rsidTr="00601200">
        <w:tc>
          <w:tcPr>
            <w:tcW w:w="4170" w:type="dxa"/>
          </w:tcPr>
          <w:p w14:paraId="6D1BC8C1" w14:textId="3DFB5466" w:rsidR="00601200" w:rsidRDefault="00601200" w:rsidP="00601200">
            <w:r>
              <w:rPr>
                <w:sz w:val="20"/>
                <w:szCs w:val="20"/>
              </w:rPr>
              <w:lastRenderedPageBreak/>
              <w:t>Pre-conditions</w:t>
            </w:r>
          </w:p>
        </w:tc>
        <w:tc>
          <w:tcPr>
            <w:tcW w:w="5180" w:type="dxa"/>
          </w:tcPr>
          <w:p w14:paraId="4277B451" w14:textId="05330B1B" w:rsidR="00601200" w:rsidRDefault="00601200" w:rsidP="00601200">
            <w:pPr>
              <w:rPr>
                <w:b/>
              </w:rPr>
            </w:pPr>
            <w:r>
              <w:rPr>
                <w:sz w:val="20"/>
                <w:szCs w:val="20"/>
              </w:rPr>
              <w:t>User access</w:t>
            </w:r>
            <w:r>
              <w:rPr>
                <w:sz w:val="20"/>
                <w:szCs w:val="20"/>
                <w:lang w:val="vi-VN"/>
              </w:rPr>
              <w:t xml:space="preserve"> to the website</w:t>
            </w:r>
          </w:p>
        </w:tc>
      </w:tr>
      <w:tr w:rsidR="00601200" w14:paraId="7E8BBE71" w14:textId="77777777" w:rsidTr="00601200">
        <w:tc>
          <w:tcPr>
            <w:tcW w:w="4170" w:type="dxa"/>
          </w:tcPr>
          <w:p w14:paraId="15F68EA5" w14:textId="6DE19BBA" w:rsidR="00601200" w:rsidRDefault="00601200" w:rsidP="00601200">
            <w:r>
              <w:rPr>
                <w:sz w:val="20"/>
                <w:szCs w:val="20"/>
              </w:rPr>
              <w:t>Post-conditions</w:t>
            </w:r>
          </w:p>
        </w:tc>
        <w:tc>
          <w:tcPr>
            <w:tcW w:w="5180" w:type="dxa"/>
          </w:tcPr>
          <w:p w14:paraId="3FAB2E2B" w14:textId="652A0EA8" w:rsidR="00601200" w:rsidRDefault="00601200" w:rsidP="00601200">
            <w:r>
              <w:t>The user successfully adds a new reminder (or edit reminder) in the personal page.</w:t>
            </w:r>
          </w:p>
        </w:tc>
      </w:tr>
    </w:tbl>
    <w:p w14:paraId="79FEBD40" w14:textId="29605AEB" w:rsidR="00601200" w:rsidRDefault="00601200" w:rsidP="00601200"/>
    <w:p w14:paraId="42F92E38" w14:textId="18F81875" w:rsidR="002D5923" w:rsidRDefault="002D5923" w:rsidP="002D5923">
      <w:pPr>
        <w:pStyle w:val="ListParagraph"/>
        <w:numPr>
          <w:ilvl w:val="0"/>
          <w:numId w:val="35"/>
        </w:numPr>
        <w:rPr>
          <w:b/>
          <w:bCs/>
          <w:lang w:val="vi-VN"/>
        </w:rPr>
      </w:pPr>
      <w:r>
        <w:rPr>
          <w:b/>
          <w:bCs/>
          <w:lang w:val="vi-VN"/>
        </w:rPr>
        <w:t>Delete</w:t>
      </w:r>
      <w:r w:rsidRPr="002D5923">
        <w:rPr>
          <w:b/>
          <w:bCs/>
          <w:lang w:val="vi-VN"/>
        </w:rPr>
        <w:t xml:space="preserve"> reminder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170"/>
        <w:gridCol w:w="5180"/>
      </w:tblGrid>
      <w:tr w:rsidR="00656C33" w14:paraId="57EC2A02" w14:textId="77777777" w:rsidTr="006543F0">
        <w:tc>
          <w:tcPr>
            <w:tcW w:w="4170" w:type="dxa"/>
          </w:tcPr>
          <w:p w14:paraId="4030A052" w14:textId="77777777" w:rsidR="00656C33" w:rsidRDefault="00656C33" w:rsidP="006543F0"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180" w:type="dxa"/>
          </w:tcPr>
          <w:p w14:paraId="24833099" w14:textId="00D6EE5C" w:rsidR="00656C33" w:rsidRDefault="00656C33" w:rsidP="006543F0">
            <w:r>
              <w:rPr>
                <w:sz w:val="20"/>
                <w:szCs w:val="20"/>
              </w:rPr>
              <w:t>Delete</w:t>
            </w:r>
            <w:r>
              <w:rPr>
                <w:sz w:val="20"/>
                <w:szCs w:val="20"/>
              </w:rPr>
              <w:t xml:space="preserve"> reminder</w:t>
            </w:r>
          </w:p>
        </w:tc>
      </w:tr>
      <w:tr w:rsidR="00656C33" w14:paraId="08BE9C6B" w14:textId="77777777" w:rsidTr="006543F0">
        <w:tc>
          <w:tcPr>
            <w:tcW w:w="4170" w:type="dxa"/>
          </w:tcPr>
          <w:p w14:paraId="1A14730F" w14:textId="77777777" w:rsidR="00656C33" w:rsidRDefault="00656C33" w:rsidP="006543F0">
            <w:r>
              <w:rPr>
                <w:sz w:val="20"/>
                <w:szCs w:val="20"/>
              </w:rPr>
              <w:t>Brief description</w:t>
            </w:r>
          </w:p>
        </w:tc>
        <w:tc>
          <w:tcPr>
            <w:tcW w:w="5180" w:type="dxa"/>
          </w:tcPr>
          <w:p w14:paraId="1D8EC23F" w14:textId="7BC2F48F" w:rsidR="00656C33" w:rsidRDefault="00656C33" w:rsidP="006543F0">
            <w:r>
              <w:rPr>
                <w:sz w:val="20"/>
                <w:szCs w:val="20"/>
              </w:rPr>
              <w:t xml:space="preserve">This use case describes how the </w:t>
            </w:r>
            <w:r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  <w:lang w:val="vi-VN"/>
              </w:rPr>
              <w:t>/admin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delete</w:t>
            </w:r>
            <w:r>
              <w:rPr>
                <w:sz w:val="20"/>
                <w:szCs w:val="20"/>
              </w:rPr>
              <w:t xml:space="preserve"> reminders.</w:t>
            </w:r>
          </w:p>
        </w:tc>
      </w:tr>
      <w:tr w:rsidR="00656C33" w14:paraId="7A85D624" w14:textId="77777777" w:rsidTr="006543F0">
        <w:tc>
          <w:tcPr>
            <w:tcW w:w="4170" w:type="dxa"/>
          </w:tcPr>
          <w:p w14:paraId="13836AD3" w14:textId="77777777" w:rsidR="00656C33" w:rsidRDefault="00656C33" w:rsidP="006543F0">
            <w:r>
              <w:rPr>
                <w:sz w:val="20"/>
                <w:szCs w:val="20"/>
              </w:rPr>
              <w:t>Actors</w:t>
            </w:r>
          </w:p>
        </w:tc>
        <w:tc>
          <w:tcPr>
            <w:tcW w:w="5180" w:type="dxa"/>
          </w:tcPr>
          <w:p w14:paraId="33A5CBBD" w14:textId="568D5E57" w:rsidR="00656C33" w:rsidRPr="00656C33" w:rsidRDefault="00656C33" w:rsidP="006543F0">
            <w:pPr>
              <w:rPr>
                <w:lang w:val="vi-VN"/>
              </w:rPr>
            </w:pPr>
            <w:r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  <w:lang w:val="vi-VN"/>
              </w:rPr>
              <w:t>, Administrator</w:t>
            </w:r>
          </w:p>
        </w:tc>
      </w:tr>
      <w:tr w:rsidR="00656C33" w14:paraId="392C9619" w14:textId="77777777" w:rsidTr="006543F0">
        <w:tc>
          <w:tcPr>
            <w:tcW w:w="4170" w:type="dxa"/>
          </w:tcPr>
          <w:p w14:paraId="7B752407" w14:textId="77777777" w:rsidR="00656C33" w:rsidRDefault="00656C33" w:rsidP="00656C33">
            <w:pPr>
              <w:pStyle w:val="ListParagraph"/>
              <w:spacing w:after="0" w:line="240" w:lineRule="auto"/>
            </w:pPr>
            <w:r>
              <w:rPr>
                <w:sz w:val="20"/>
                <w:szCs w:val="20"/>
              </w:rPr>
              <w:t>Basic Flow</w:t>
            </w:r>
          </w:p>
        </w:tc>
        <w:tc>
          <w:tcPr>
            <w:tcW w:w="5180" w:type="dxa"/>
          </w:tcPr>
          <w:p w14:paraId="696197AF" w14:textId="2F8C65DF" w:rsidR="00656C33" w:rsidRPr="00656C33" w:rsidRDefault="00656C33" w:rsidP="00656C33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 w:rsidRPr="00656C33">
              <w:t>Use case begins when admin/user clicks on “</w:t>
            </w:r>
            <w:r>
              <w:t>Delete</w:t>
            </w:r>
            <w:r>
              <w:rPr>
                <w:lang w:val="vi-VN"/>
              </w:rPr>
              <w:t xml:space="preserve"> reminder</w:t>
            </w:r>
            <w:r w:rsidRPr="00656C33">
              <w:t xml:space="preserve">” </w:t>
            </w:r>
          </w:p>
          <w:p w14:paraId="4F92434C" w14:textId="6AE1E4C1" w:rsidR="00656C33" w:rsidRPr="00656C33" w:rsidRDefault="00656C33" w:rsidP="00656C33">
            <w:pPr>
              <w:pStyle w:val="ListParagraph"/>
              <w:numPr>
                <w:ilvl w:val="0"/>
                <w:numId w:val="38"/>
              </w:numPr>
              <w:rPr>
                <w:lang w:val="vi-VN"/>
              </w:rPr>
            </w:pPr>
            <w:r w:rsidRPr="00656C33">
              <w:t xml:space="preserve">The system </w:t>
            </w:r>
            <w:r>
              <w:t>will</w:t>
            </w:r>
            <w:r>
              <w:rPr>
                <w:lang w:val="vi-VN"/>
              </w:rPr>
              <w:t xml:space="preserve"> delete this reminder</w:t>
            </w:r>
            <w:r w:rsidRPr="00656C33">
              <w:t>.</w:t>
            </w:r>
          </w:p>
        </w:tc>
      </w:tr>
      <w:tr w:rsidR="00656C33" w14:paraId="5F292792" w14:textId="77777777" w:rsidTr="006543F0">
        <w:tc>
          <w:tcPr>
            <w:tcW w:w="4170" w:type="dxa"/>
          </w:tcPr>
          <w:p w14:paraId="7E870E9A" w14:textId="77777777" w:rsidR="00656C33" w:rsidRDefault="00656C33" w:rsidP="00656C33">
            <w:pPr>
              <w:rPr>
                <w:b/>
              </w:rPr>
            </w:pPr>
            <w:r>
              <w:rPr>
                <w:sz w:val="20"/>
                <w:szCs w:val="20"/>
              </w:rPr>
              <w:t>Alternative Flows</w:t>
            </w:r>
          </w:p>
        </w:tc>
        <w:tc>
          <w:tcPr>
            <w:tcW w:w="5180" w:type="dxa"/>
          </w:tcPr>
          <w:p w14:paraId="4F5DDE62" w14:textId="17432F20" w:rsidR="00656C33" w:rsidRPr="00656C33" w:rsidRDefault="00656C33" w:rsidP="00656C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None</w:t>
            </w:r>
          </w:p>
        </w:tc>
      </w:tr>
      <w:tr w:rsidR="00656C33" w14:paraId="6AE18B84" w14:textId="77777777" w:rsidTr="006543F0">
        <w:tc>
          <w:tcPr>
            <w:tcW w:w="4170" w:type="dxa"/>
          </w:tcPr>
          <w:p w14:paraId="48E0014D" w14:textId="77777777" w:rsidR="00656C33" w:rsidRDefault="00656C33" w:rsidP="00656C33">
            <w:r>
              <w:rPr>
                <w:sz w:val="20"/>
                <w:szCs w:val="20"/>
              </w:rPr>
              <w:t>Pre-conditions</w:t>
            </w:r>
          </w:p>
        </w:tc>
        <w:tc>
          <w:tcPr>
            <w:tcW w:w="5180" w:type="dxa"/>
          </w:tcPr>
          <w:p w14:paraId="549ECB13" w14:textId="07BCE2AA" w:rsidR="00656C33" w:rsidRPr="00656C33" w:rsidRDefault="00656C33" w:rsidP="00656C33">
            <w:pPr>
              <w:rPr>
                <w:bCs/>
              </w:rPr>
            </w:pPr>
            <w:r w:rsidRPr="00656C33">
              <w:rPr>
                <w:bCs/>
              </w:rPr>
              <w:t>Have the reminder in database</w:t>
            </w:r>
          </w:p>
        </w:tc>
      </w:tr>
      <w:tr w:rsidR="00656C33" w14:paraId="239C69CE" w14:textId="77777777" w:rsidTr="006543F0">
        <w:tc>
          <w:tcPr>
            <w:tcW w:w="4170" w:type="dxa"/>
          </w:tcPr>
          <w:p w14:paraId="69B22B34" w14:textId="77777777" w:rsidR="00656C33" w:rsidRDefault="00656C33" w:rsidP="00656C33">
            <w:r>
              <w:rPr>
                <w:sz w:val="20"/>
                <w:szCs w:val="20"/>
              </w:rPr>
              <w:t>Post-conditions</w:t>
            </w:r>
          </w:p>
        </w:tc>
        <w:tc>
          <w:tcPr>
            <w:tcW w:w="5180" w:type="dxa"/>
          </w:tcPr>
          <w:p w14:paraId="73306B97" w14:textId="7A6394B8" w:rsidR="00656C33" w:rsidRPr="00656C33" w:rsidRDefault="00656C33" w:rsidP="00656C33">
            <w:pPr>
              <w:rPr>
                <w:lang w:val="vi-VN"/>
              </w:rPr>
            </w:pPr>
            <w:r>
              <w:t xml:space="preserve">The </w:t>
            </w:r>
            <w:r>
              <w:t>reminder</w:t>
            </w:r>
            <w:r>
              <w:rPr>
                <w:lang w:val="vi-VN"/>
              </w:rPr>
              <w:t xml:space="preserve"> has been deleted</w:t>
            </w:r>
          </w:p>
        </w:tc>
      </w:tr>
    </w:tbl>
    <w:p w14:paraId="00CF11CE" w14:textId="77777777" w:rsidR="00656C33" w:rsidRPr="00656C33" w:rsidRDefault="00656C33" w:rsidP="00656C33">
      <w:pPr>
        <w:ind w:left="360"/>
        <w:rPr>
          <w:b/>
          <w:bCs/>
          <w:lang w:val="vi-VN"/>
        </w:rPr>
      </w:pPr>
    </w:p>
    <w:p w14:paraId="708CB798" w14:textId="77777777" w:rsidR="002D5923" w:rsidRPr="00601200" w:rsidRDefault="002D5923" w:rsidP="00601200"/>
    <w:p w14:paraId="4016836E" w14:textId="4CF67B0F" w:rsidR="0006220A" w:rsidRDefault="0006220A" w:rsidP="0006220A">
      <w:pPr>
        <w:pStyle w:val="Heading2"/>
        <w:rPr>
          <w:lang w:val="vi-VN"/>
        </w:rPr>
      </w:pPr>
      <w:bookmarkStart w:id="22" w:name="_Toc120727852"/>
      <w:r>
        <w:t xml:space="preserve">Use-case: </w:t>
      </w:r>
      <w:r>
        <w:t>Pomodoro</w:t>
      </w:r>
      <w:r>
        <w:rPr>
          <w:lang w:val="vi-VN"/>
        </w:rPr>
        <w:t xml:space="preserve"> timer</w:t>
      </w:r>
      <w:bookmarkEnd w:id="22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4444A" w14:paraId="38BB7BC9" w14:textId="77777777" w:rsidTr="00A4444A">
        <w:tc>
          <w:tcPr>
            <w:tcW w:w="4675" w:type="dxa"/>
          </w:tcPr>
          <w:p w14:paraId="0E85D4F6" w14:textId="3161D158" w:rsidR="00A4444A" w:rsidRDefault="00A4444A" w:rsidP="00A4444A">
            <w:pPr>
              <w:rPr>
                <w:lang w:val="vi-VN"/>
              </w:rPr>
            </w:pPr>
            <w:r w:rsidRPr="003658A2">
              <w:t>Use case Name</w:t>
            </w:r>
          </w:p>
        </w:tc>
        <w:tc>
          <w:tcPr>
            <w:tcW w:w="4675" w:type="dxa"/>
          </w:tcPr>
          <w:p w14:paraId="372D46AA" w14:textId="184D2804" w:rsidR="00A4444A" w:rsidRDefault="00A4444A" w:rsidP="00A4444A">
            <w:pPr>
              <w:rPr>
                <w:lang w:val="vi-VN"/>
              </w:rPr>
            </w:pPr>
            <w:r>
              <w:t>Set</w:t>
            </w:r>
            <w:r>
              <w:rPr>
                <w:lang w:val="vi-VN"/>
              </w:rPr>
              <w:t xml:space="preserve">, </w:t>
            </w:r>
            <w:r>
              <w:t>Pomodoro</w:t>
            </w:r>
            <w:r>
              <w:rPr>
                <w:lang w:val="vi-VN"/>
              </w:rPr>
              <w:t xml:space="preserve"> timer</w:t>
            </w:r>
          </w:p>
        </w:tc>
      </w:tr>
      <w:tr w:rsidR="00A4444A" w14:paraId="601C04F1" w14:textId="77777777" w:rsidTr="00A4444A">
        <w:tc>
          <w:tcPr>
            <w:tcW w:w="4675" w:type="dxa"/>
          </w:tcPr>
          <w:p w14:paraId="2878BB2A" w14:textId="10A8E79A" w:rsidR="00A4444A" w:rsidRDefault="00A4444A" w:rsidP="00A4444A">
            <w:pPr>
              <w:rPr>
                <w:lang w:val="vi-VN"/>
              </w:rPr>
            </w:pPr>
            <w:r w:rsidRPr="003658A2">
              <w:t>Brief description</w:t>
            </w:r>
          </w:p>
        </w:tc>
        <w:tc>
          <w:tcPr>
            <w:tcW w:w="4675" w:type="dxa"/>
          </w:tcPr>
          <w:p w14:paraId="3AB0F7B3" w14:textId="2DF66B3E" w:rsidR="00A4444A" w:rsidRDefault="00A4444A" w:rsidP="00A4444A">
            <w:r>
              <w:t>This use case describes how the user and administrator use</w:t>
            </w:r>
            <w:r>
              <w:rPr>
                <w:lang w:val="vi-VN"/>
              </w:rPr>
              <w:t xml:space="preserve"> Pomodoro timer</w:t>
            </w:r>
          </w:p>
        </w:tc>
      </w:tr>
      <w:tr w:rsidR="00A4444A" w14:paraId="3871E8A7" w14:textId="77777777" w:rsidTr="00A4444A">
        <w:tc>
          <w:tcPr>
            <w:tcW w:w="4675" w:type="dxa"/>
          </w:tcPr>
          <w:p w14:paraId="3CF5889A" w14:textId="3AC9AF20" w:rsidR="00A4444A" w:rsidRDefault="00A4444A" w:rsidP="00A4444A">
            <w:pPr>
              <w:rPr>
                <w:lang w:val="vi-VN"/>
              </w:rPr>
            </w:pPr>
            <w:r w:rsidRPr="003658A2">
              <w:t>Actors</w:t>
            </w:r>
          </w:p>
        </w:tc>
        <w:tc>
          <w:tcPr>
            <w:tcW w:w="4675" w:type="dxa"/>
          </w:tcPr>
          <w:p w14:paraId="32864AD9" w14:textId="04F732ED" w:rsidR="00A4444A" w:rsidRDefault="00A4444A" w:rsidP="00A4444A">
            <w:r>
              <w:t>User, Administrator</w:t>
            </w:r>
          </w:p>
        </w:tc>
      </w:tr>
      <w:tr w:rsidR="00A4444A" w14:paraId="5C398261" w14:textId="77777777" w:rsidTr="00A4444A">
        <w:tc>
          <w:tcPr>
            <w:tcW w:w="4675" w:type="dxa"/>
          </w:tcPr>
          <w:p w14:paraId="39FD9F1F" w14:textId="66503098" w:rsidR="00A4444A" w:rsidRDefault="00A4444A" w:rsidP="00A4444A">
            <w:pPr>
              <w:rPr>
                <w:lang w:val="vi-VN"/>
              </w:rPr>
            </w:pPr>
            <w:r w:rsidRPr="003658A2">
              <w:t>Basic Flow</w:t>
            </w:r>
          </w:p>
        </w:tc>
        <w:tc>
          <w:tcPr>
            <w:tcW w:w="4675" w:type="dxa"/>
          </w:tcPr>
          <w:p w14:paraId="254BB428" w14:textId="77777777" w:rsidR="00A4444A" w:rsidRDefault="00A4444A" w:rsidP="00A4444A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 xml:space="preserve">At the homepage, the user </w:t>
            </w:r>
            <w:proofErr w:type="gramStart"/>
            <w:r>
              <w:t>click</w:t>
            </w:r>
            <w:proofErr w:type="gramEnd"/>
            <w:r>
              <w:t xml:space="preserve"> to the “Pomodoro” button.</w:t>
            </w:r>
          </w:p>
          <w:p w14:paraId="644B321A" w14:textId="77777777" w:rsidR="00A4444A" w:rsidRDefault="00A4444A" w:rsidP="00A4444A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System displays the timer</w:t>
            </w:r>
            <w:r>
              <w:rPr>
                <w:lang w:val="vi-VN"/>
              </w:rPr>
              <w:t xml:space="preserve"> page</w:t>
            </w:r>
          </w:p>
          <w:p w14:paraId="33CE0BE7" w14:textId="77777777" w:rsidR="00A4444A" w:rsidRDefault="00A4444A" w:rsidP="00A4444A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User set</w:t>
            </w:r>
            <w:r>
              <w:rPr>
                <w:lang w:val="vi-VN"/>
              </w:rPr>
              <w:t xml:space="preserve"> Time </w:t>
            </w:r>
            <w:proofErr w:type="gramStart"/>
            <w:r>
              <w:rPr>
                <w:lang w:val="vi-VN"/>
              </w:rPr>
              <w:t>Duration,..</w:t>
            </w:r>
            <w:r>
              <w:t>.</w:t>
            </w:r>
            <w:proofErr w:type="gramEnd"/>
          </w:p>
          <w:p w14:paraId="02AB6B72" w14:textId="77777777" w:rsidR="00A4444A" w:rsidRDefault="00A4444A" w:rsidP="00A4444A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User</w:t>
            </w:r>
            <w:r>
              <w:rPr>
                <w:lang w:val="vi-VN"/>
              </w:rPr>
              <w:t xml:space="preserve"> click Start </w:t>
            </w:r>
          </w:p>
          <w:p w14:paraId="51CE415A" w14:textId="5506B0DD" w:rsidR="00A4444A" w:rsidRPr="00A4444A" w:rsidRDefault="00A4444A" w:rsidP="00A4444A">
            <w:pPr>
              <w:pStyle w:val="ListParagraph"/>
              <w:numPr>
                <w:ilvl w:val="0"/>
                <w:numId w:val="29"/>
              </w:numPr>
            </w:pPr>
            <w:r w:rsidRPr="00A4444A">
              <w:t>The</w:t>
            </w:r>
            <w:r w:rsidRPr="00A4444A">
              <w:rPr>
                <w:lang w:val="vi-VN"/>
              </w:rPr>
              <w:t xml:space="preserve"> timer </w:t>
            </w:r>
            <w:proofErr w:type="gramStart"/>
            <w:r w:rsidRPr="00A4444A">
              <w:rPr>
                <w:lang w:val="vi-VN"/>
              </w:rPr>
              <w:t>start</w:t>
            </w:r>
            <w:proofErr w:type="gramEnd"/>
            <w:r w:rsidRPr="00A4444A">
              <w:rPr>
                <w:lang w:val="vi-VN"/>
              </w:rPr>
              <w:t xml:space="preserve"> to run</w:t>
            </w:r>
            <w:r w:rsidRPr="00A4444A">
              <w:t>.</w:t>
            </w:r>
          </w:p>
        </w:tc>
      </w:tr>
      <w:tr w:rsidR="00A4444A" w14:paraId="37D3BC1D" w14:textId="77777777" w:rsidTr="00A4444A">
        <w:tc>
          <w:tcPr>
            <w:tcW w:w="4675" w:type="dxa"/>
          </w:tcPr>
          <w:p w14:paraId="378102FB" w14:textId="2D652C7C" w:rsidR="00A4444A" w:rsidRDefault="00A4444A" w:rsidP="00A4444A">
            <w:pPr>
              <w:rPr>
                <w:lang w:val="vi-VN"/>
              </w:rPr>
            </w:pPr>
            <w:r w:rsidRPr="003658A2">
              <w:t>Alternative Flows</w:t>
            </w:r>
          </w:p>
        </w:tc>
        <w:tc>
          <w:tcPr>
            <w:tcW w:w="4675" w:type="dxa"/>
          </w:tcPr>
          <w:p w14:paraId="6B5C2661" w14:textId="1621081D" w:rsidR="00A4444A" w:rsidRPr="00A4444A" w:rsidRDefault="00A4444A" w:rsidP="00A4444A">
            <w:pPr>
              <w:rPr>
                <w:bCs/>
                <w:lang w:val="vi-VN"/>
              </w:rPr>
            </w:pPr>
            <w:r>
              <w:rPr>
                <w:b/>
              </w:rPr>
              <w:t>Alternative flow 1: User</w:t>
            </w:r>
            <w:r>
              <w:rPr>
                <w:b/>
                <w:lang w:val="vi-VN"/>
              </w:rPr>
              <w:t xml:space="preserve"> does not star the timer and exit</w:t>
            </w:r>
          </w:p>
        </w:tc>
      </w:tr>
      <w:tr w:rsidR="00A4444A" w14:paraId="0F139960" w14:textId="77777777" w:rsidTr="00A4444A">
        <w:tc>
          <w:tcPr>
            <w:tcW w:w="4675" w:type="dxa"/>
          </w:tcPr>
          <w:p w14:paraId="71EF21D1" w14:textId="1D684ECA" w:rsidR="00A4444A" w:rsidRDefault="00A4444A" w:rsidP="00A4444A">
            <w:pPr>
              <w:rPr>
                <w:lang w:val="vi-VN"/>
              </w:rPr>
            </w:pPr>
            <w:r w:rsidRPr="003658A2">
              <w:t>Pre-conditions</w:t>
            </w:r>
          </w:p>
        </w:tc>
        <w:tc>
          <w:tcPr>
            <w:tcW w:w="4675" w:type="dxa"/>
          </w:tcPr>
          <w:p w14:paraId="7DF131E7" w14:textId="7DEFA9EC" w:rsidR="00A4444A" w:rsidRDefault="00A4444A" w:rsidP="00A4444A">
            <w:pPr>
              <w:rPr>
                <w:b/>
              </w:rPr>
            </w:pPr>
            <w:r>
              <w:t>User access</w:t>
            </w:r>
            <w:r>
              <w:rPr>
                <w:lang w:val="vi-VN"/>
              </w:rPr>
              <w:t xml:space="preserve"> to the website</w:t>
            </w:r>
          </w:p>
        </w:tc>
      </w:tr>
      <w:tr w:rsidR="00A4444A" w14:paraId="78574686" w14:textId="77777777" w:rsidTr="00A4444A">
        <w:tc>
          <w:tcPr>
            <w:tcW w:w="4675" w:type="dxa"/>
          </w:tcPr>
          <w:p w14:paraId="5789B6EC" w14:textId="45A368A2" w:rsidR="00A4444A" w:rsidRDefault="00A4444A" w:rsidP="00A4444A">
            <w:pPr>
              <w:rPr>
                <w:lang w:val="vi-VN"/>
              </w:rPr>
            </w:pPr>
            <w:r w:rsidRPr="003658A2">
              <w:t>Post-conditions</w:t>
            </w:r>
          </w:p>
        </w:tc>
        <w:tc>
          <w:tcPr>
            <w:tcW w:w="4675" w:type="dxa"/>
          </w:tcPr>
          <w:p w14:paraId="593B7232" w14:textId="47396CEE" w:rsidR="00A4444A" w:rsidRDefault="00A4444A" w:rsidP="00A4444A">
            <w:r>
              <w:rPr>
                <w:lang w:val="vi-VN"/>
              </w:rPr>
              <w:t>Pomodoro timer runs and go off when the time comes.</w:t>
            </w:r>
          </w:p>
        </w:tc>
      </w:tr>
    </w:tbl>
    <w:p w14:paraId="26DBC8BD" w14:textId="77777777" w:rsidR="00891AD3" w:rsidRPr="00891AD3" w:rsidRDefault="00891AD3" w:rsidP="00891AD3">
      <w:pPr>
        <w:rPr>
          <w:lang w:val="vi-VN"/>
        </w:rPr>
      </w:pPr>
    </w:p>
    <w:p w14:paraId="679E7C60" w14:textId="186564D3" w:rsidR="0006220A" w:rsidRDefault="0006220A" w:rsidP="0006220A">
      <w:pPr>
        <w:pStyle w:val="Heading2"/>
        <w:rPr>
          <w:lang w:val="vi-VN"/>
        </w:rPr>
      </w:pPr>
      <w:bookmarkStart w:id="23" w:name="_Toc120727853"/>
      <w:r>
        <w:t xml:space="preserve">Use-case: </w:t>
      </w:r>
      <w:r>
        <w:t>Create</w:t>
      </w:r>
      <w:r>
        <w:rPr>
          <w:lang w:val="vi-VN"/>
        </w:rPr>
        <w:t xml:space="preserve"> note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8B1A18" w14:paraId="77248F78" w14:textId="77777777" w:rsidTr="006543F0">
        <w:tc>
          <w:tcPr>
            <w:tcW w:w="2057" w:type="dxa"/>
          </w:tcPr>
          <w:p w14:paraId="024EC09A" w14:textId="77777777" w:rsidR="008B1A18" w:rsidRDefault="008B1A18" w:rsidP="006543F0">
            <w:r>
              <w:t>Use case Name</w:t>
            </w:r>
          </w:p>
        </w:tc>
        <w:tc>
          <w:tcPr>
            <w:tcW w:w="7293" w:type="dxa"/>
          </w:tcPr>
          <w:p w14:paraId="223F72D1" w14:textId="32388454" w:rsidR="008B1A18" w:rsidRDefault="008B1A18" w:rsidP="006543F0">
            <w:r>
              <w:t>Create note.</w:t>
            </w:r>
          </w:p>
        </w:tc>
      </w:tr>
      <w:tr w:rsidR="008B1A18" w14:paraId="08DAD3B4" w14:textId="77777777" w:rsidTr="006543F0">
        <w:tc>
          <w:tcPr>
            <w:tcW w:w="2057" w:type="dxa"/>
          </w:tcPr>
          <w:p w14:paraId="50A0F3BE" w14:textId="77777777" w:rsidR="008B1A18" w:rsidRDefault="008B1A18" w:rsidP="006543F0">
            <w:r>
              <w:t>Brief description</w:t>
            </w:r>
          </w:p>
        </w:tc>
        <w:tc>
          <w:tcPr>
            <w:tcW w:w="7293" w:type="dxa"/>
          </w:tcPr>
          <w:p w14:paraId="49B39152" w14:textId="77777777" w:rsidR="008B1A18" w:rsidRDefault="008B1A18" w:rsidP="006543F0">
            <w:r w:rsidRPr="00253488">
              <w:t>This use case describes how the</w:t>
            </w:r>
            <w:r>
              <w:t xml:space="preserve"> user do with notes.</w:t>
            </w:r>
          </w:p>
        </w:tc>
      </w:tr>
      <w:tr w:rsidR="008B1A18" w14:paraId="7D5CEF0E" w14:textId="77777777" w:rsidTr="006543F0">
        <w:tc>
          <w:tcPr>
            <w:tcW w:w="2057" w:type="dxa"/>
          </w:tcPr>
          <w:p w14:paraId="4DF85CDB" w14:textId="77777777" w:rsidR="008B1A18" w:rsidRDefault="008B1A18" w:rsidP="006543F0">
            <w:r>
              <w:t>Actors</w:t>
            </w:r>
          </w:p>
        </w:tc>
        <w:tc>
          <w:tcPr>
            <w:tcW w:w="7293" w:type="dxa"/>
          </w:tcPr>
          <w:p w14:paraId="4C0F2DCD" w14:textId="77777777" w:rsidR="008B1A18" w:rsidRDefault="008B1A18" w:rsidP="006543F0">
            <w:r>
              <w:t>User</w:t>
            </w:r>
          </w:p>
        </w:tc>
      </w:tr>
      <w:tr w:rsidR="008B1A18" w:rsidRPr="00F02F9F" w14:paraId="76DDC87D" w14:textId="77777777" w:rsidTr="006543F0">
        <w:tc>
          <w:tcPr>
            <w:tcW w:w="2057" w:type="dxa"/>
          </w:tcPr>
          <w:p w14:paraId="714BE744" w14:textId="77777777" w:rsidR="008B1A18" w:rsidRDefault="008B1A18" w:rsidP="006543F0">
            <w:r>
              <w:t>Basic Flow</w:t>
            </w:r>
          </w:p>
        </w:tc>
        <w:tc>
          <w:tcPr>
            <w:tcW w:w="7293" w:type="dxa"/>
          </w:tcPr>
          <w:p w14:paraId="07F40D39" w14:textId="77777777" w:rsidR="008B1A18" w:rsidRDefault="008B1A18" w:rsidP="008B1A18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 xml:space="preserve">At the homepage, the user </w:t>
            </w:r>
            <w:proofErr w:type="gramStart"/>
            <w:r>
              <w:t>click</w:t>
            </w:r>
            <w:proofErr w:type="gramEnd"/>
            <w:r>
              <w:t xml:space="preserve"> to the “Notes” button.</w:t>
            </w:r>
          </w:p>
          <w:p w14:paraId="38ABFE60" w14:textId="77777777" w:rsidR="008B1A18" w:rsidRDefault="008B1A18" w:rsidP="008B1A18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System displays the place to write and edit note.</w:t>
            </w:r>
          </w:p>
          <w:p w14:paraId="394A8B55" w14:textId="77777777" w:rsidR="008B1A18" w:rsidRDefault="008B1A18" w:rsidP="008B1A18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User clicks ‘Done’ button to add new notes.</w:t>
            </w:r>
          </w:p>
          <w:p w14:paraId="7BD00947" w14:textId="77777777" w:rsidR="008B1A18" w:rsidRDefault="008B1A18" w:rsidP="008B1A18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Or clicks</w:t>
            </w:r>
            <w:r>
              <w:rPr>
                <w:lang w:val="vi-VN"/>
              </w:rPr>
              <w:t xml:space="preserve"> </w:t>
            </w:r>
            <w:r>
              <w:t>‘Edit’</w:t>
            </w:r>
            <w:r>
              <w:rPr>
                <w:lang w:val="vi-VN"/>
              </w:rPr>
              <w:t xml:space="preserve"> </w:t>
            </w:r>
            <w:r>
              <w:t>button to edit note.</w:t>
            </w:r>
          </w:p>
          <w:p w14:paraId="7700DAFB" w14:textId="77777777" w:rsidR="008B1A18" w:rsidRPr="00F02F9F" w:rsidRDefault="008B1A18" w:rsidP="008B1A18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System displays the result.</w:t>
            </w:r>
          </w:p>
        </w:tc>
      </w:tr>
      <w:tr w:rsidR="008B1A18" w:rsidRPr="00B43B8F" w14:paraId="5F80C7D1" w14:textId="77777777" w:rsidTr="006543F0">
        <w:tc>
          <w:tcPr>
            <w:tcW w:w="2057" w:type="dxa"/>
          </w:tcPr>
          <w:p w14:paraId="3561669C" w14:textId="77777777" w:rsidR="008B1A18" w:rsidRDefault="008B1A18" w:rsidP="006543F0">
            <w:r>
              <w:lastRenderedPageBreak/>
              <w:t>Alternative Flows</w:t>
            </w:r>
          </w:p>
        </w:tc>
        <w:tc>
          <w:tcPr>
            <w:tcW w:w="7293" w:type="dxa"/>
          </w:tcPr>
          <w:p w14:paraId="74AA4A9B" w14:textId="77777777" w:rsidR="008B1A18" w:rsidRDefault="008B1A18" w:rsidP="006543F0">
            <w:pPr>
              <w:rPr>
                <w:b/>
              </w:rPr>
            </w:pPr>
            <w:r>
              <w:rPr>
                <w:b/>
              </w:rPr>
              <w:t>Alternative flow 1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Users did not edit the note although they choose to edit</w:t>
            </w:r>
          </w:p>
          <w:p w14:paraId="43FD17A4" w14:textId="77777777" w:rsidR="008B1A18" w:rsidRPr="00B43B8F" w:rsidRDefault="008B1A18" w:rsidP="006543F0">
            <w:pPr>
              <w:rPr>
                <w:bCs/>
              </w:rPr>
            </w:pPr>
            <w:r>
              <w:rPr>
                <w:b/>
              </w:rPr>
              <w:t xml:space="preserve"> </w:t>
            </w:r>
            <w:r w:rsidRPr="00B43B8F">
              <w:rPr>
                <w:bCs/>
              </w:rPr>
              <w:t>Continue to save normally.</w:t>
            </w:r>
          </w:p>
        </w:tc>
      </w:tr>
      <w:tr w:rsidR="008B1A18" w14:paraId="6A133C11" w14:textId="77777777" w:rsidTr="006543F0">
        <w:tc>
          <w:tcPr>
            <w:tcW w:w="2057" w:type="dxa"/>
          </w:tcPr>
          <w:p w14:paraId="6A7E8393" w14:textId="77777777" w:rsidR="008B1A18" w:rsidRDefault="008B1A18" w:rsidP="006543F0">
            <w:r>
              <w:t>Pre-conditions</w:t>
            </w:r>
          </w:p>
        </w:tc>
        <w:tc>
          <w:tcPr>
            <w:tcW w:w="7293" w:type="dxa"/>
          </w:tcPr>
          <w:p w14:paraId="128A98C3" w14:textId="77777777" w:rsidR="008B1A18" w:rsidRDefault="008B1A18" w:rsidP="006543F0">
            <w:r>
              <w:t>User goes to the study web and have an account.</w:t>
            </w:r>
          </w:p>
        </w:tc>
      </w:tr>
      <w:tr w:rsidR="008B1A18" w14:paraId="2D2E899C" w14:textId="77777777" w:rsidTr="006543F0">
        <w:tc>
          <w:tcPr>
            <w:tcW w:w="2057" w:type="dxa"/>
          </w:tcPr>
          <w:p w14:paraId="7EF44019" w14:textId="77777777" w:rsidR="008B1A18" w:rsidRDefault="008B1A18" w:rsidP="006543F0">
            <w:r>
              <w:t>Post-conditions</w:t>
            </w:r>
          </w:p>
        </w:tc>
        <w:tc>
          <w:tcPr>
            <w:tcW w:w="7293" w:type="dxa"/>
          </w:tcPr>
          <w:p w14:paraId="7B4BFCCF" w14:textId="398E1B3E" w:rsidR="008B1A18" w:rsidRDefault="008B1A18" w:rsidP="006543F0">
            <w:r w:rsidRPr="004D14DB">
              <w:t xml:space="preserve">The user successfully </w:t>
            </w:r>
            <w:proofErr w:type="gramStart"/>
            <w:r>
              <w:t>add</w:t>
            </w:r>
            <w:proofErr w:type="gramEnd"/>
            <w:r>
              <w:t xml:space="preserve"> new notes</w:t>
            </w:r>
            <w:r w:rsidR="005C375F">
              <w:rPr>
                <w:lang w:val="vi-VN"/>
              </w:rPr>
              <w:t xml:space="preserve"> </w:t>
            </w:r>
            <w:r>
              <w:t>or edit</w:t>
            </w:r>
            <w:r w:rsidR="005C375F">
              <w:rPr>
                <w:lang w:val="vi-VN"/>
              </w:rPr>
              <w:t xml:space="preserve"> </w:t>
            </w:r>
            <w:r w:rsidR="00877857">
              <w:rPr>
                <w:lang w:val="vi-VN"/>
              </w:rPr>
              <w:t>notes</w:t>
            </w:r>
            <w:r>
              <w:t>.</w:t>
            </w:r>
          </w:p>
        </w:tc>
      </w:tr>
    </w:tbl>
    <w:p w14:paraId="04D9B292" w14:textId="77777777" w:rsidR="004F74CD" w:rsidRPr="004F74CD" w:rsidRDefault="004F74CD" w:rsidP="004F74CD">
      <w:pPr>
        <w:rPr>
          <w:lang w:val="vi-VN"/>
        </w:rPr>
      </w:pPr>
    </w:p>
    <w:p w14:paraId="2F65FC48" w14:textId="527175AC" w:rsidR="0006220A" w:rsidRDefault="0006220A" w:rsidP="0006220A">
      <w:pPr>
        <w:pStyle w:val="Heading2"/>
        <w:rPr>
          <w:lang w:val="vi-VN"/>
        </w:rPr>
      </w:pPr>
      <w:bookmarkStart w:id="24" w:name="_Toc120727854"/>
      <w:r>
        <w:t xml:space="preserve">Use-case: </w:t>
      </w:r>
      <w:r>
        <w:t>Delete</w:t>
      </w:r>
      <w:r>
        <w:rPr>
          <w:lang w:val="vi-VN"/>
        </w:rPr>
        <w:t xml:space="preserve"> note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3A0059" w:rsidRPr="00C8056F" w14:paraId="7BF71252" w14:textId="77777777" w:rsidTr="006543F0">
        <w:tc>
          <w:tcPr>
            <w:tcW w:w="2057" w:type="dxa"/>
          </w:tcPr>
          <w:p w14:paraId="401338AC" w14:textId="77777777" w:rsidR="003A0059" w:rsidRPr="00C8056F" w:rsidRDefault="003A0059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293" w:type="dxa"/>
          </w:tcPr>
          <w:p w14:paraId="3C71FCAB" w14:textId="70E2C4CE" w:rsidR="003A0059" w:rsidRPr="00C8056F" w:rsidRDefault="003A0059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Delete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note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A0059" w:rsidRPr="00C8056F" w14:paraId="509D1ABB" w14:textId="77777777" w:rsidTr="006543F0">
        <w:tc>
          <w:tcPr>
            <w:tcW w:w="2057" w:type="dxa"/>
          </w:tcPr>
          <w:p w14:paraId="5086CAB3" w14:textId="77777777" w:rsidR="003A0059" w:rsidRPr="00C8056F" w:rsidRDefault="003A0059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293" w:type="dxa"/>
          </w:tcPr>
          <w:p w14:paraId="5E1B190E" w14:textId="1048059C" w:rsidR="003A0059" w:rsidRPr="00C8056F" w:rsidRDefault="003A0059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use case describes how the user and administrator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F1DAF">
              <w:rPr>
                <w:rFonts w:ascii="Times New Roman" w:eastAsia="Times New Roman" w:hAnsi="Times New Roman" w:cs="Times New Roman"/>
                <w:sz w:val="20"/>
                <w:szCs w:val="20"/>
              </w:rPr>
              <w:t>note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A0059" w:rsidRPr="00C8056F" w14:paraId="77992E1F" w14:textId="77777777" w:rsidTr="006543F0">
        <w:tc>
          <w:tcPr>
            <w:tcW w:w="2057" w:type="dxa"/>
          </w:tcPr>
          <w:p w14:paraId="3617604F" w14:textId="77777777" w:rsidR="003A0059" w:rsidRPr="00C8056F" w:rsidRDefault="003A0059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293" w:type="dxa"/>
          </w:tcPr>
          <w:p w14:paraId="39D69183" w14:textId="77777777" w:rsidR="003A0059" w:rsidRPr="00C8056F" w:rsidRDefault="003A0059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User, Administrator</w:t>
            </w:r>
          </w:p>
        </w:tc>
      </w:tr>
      <w:tr w:rsidR="003A0059" w:rsidRPr="00C8056F" w14:paraId="4CAF5654" w14:textId="77777777" w:rsidTr="006543F0">
        <w:tc>
          <w:tcPr>
            <w:tcW w:w="2057" w:type="dxa"/>
          </w:tcPr>
          <w:p w14:paraId="4A8B4BCE" w14:textId="77777777" w:rsidR="003A0059" w:rsidRPr="00C8056F" w:rsidRDefault="003A0059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293" w:type="dxa"/>
          </w:tcPr>
          <w:p w14:paraId="5CE7F114" w14:textId="2FA86A1B" w:rsidR="003A0059" w:rsidRPr="00656C33" w:rsidRDefault="003A0059" w:rsidP="006543F0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 w:rsidRPr="00656C33">
              <w:t>Use case begins when admin/user clicks on “</w:t>
            </w:r>
            <w:r>
              <w:t>Delete</w:t>
            </w:r>
            <w:r>
              <w:rPr>
                <w:lang w:val="vi-VN"/>
              </w:rPr>
              <w:t xml:space="preserve"> </w:t>
            </w:r>
            <w:r w:rsidR="00CE685D">
              <w:rPr>
                <w:lang w:val="vi-VN"/>
              </w:rPr>
              <w:t>note</w:t>
            </w:r>
            <w:r w:rsidRPr="00656C33">
              <w:t xml:space="preserve">” </w:t>
            </w:r>
          </w:p>
          <w:p w14:paraId="491884E6" w14:textId="56BDF13D" w:rsidR="003A0059" w:rsidRPr="00C8056F" w:rsidRDefault="003A0059" w:rsidP="006543F0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6C33">
              <w:t xml:space="preserve">The system </w:t>
            </w:r>
            <w:r>
              <w:t>will</w:t>
            </w:r>
            <w:r>
              <w:rPr>
                <w:lang w:val="vi-VN"/>
              </w:rPr>
              <w:t xml:space="preserve"> delete </w:t>
            </w:r>
            <w:r w:rsidR="00D70617">
              <w:rPr>
                <w:lang w:val="vi-VN"/>
              </w:rPr>
              <w:t>note</w:t>
            </w:r>
            <w:r w:rsidR="003248C4">
              <w:rPr>
                <w:lang w:val="vi-VN"/>
              </w:rPr>
              <w:t xml:space="preserve"> from database</w:t>
            </w:r>
          </w:p>
        </w:tc>
      </w:tr>
      <w:tr w:rsidR="003A0059" w:rsidRPr="00C8056F" w14:paraId="71789A6A" w14:textId="77777777" w:rsidTr="006543F0">
        <w:tc>
          <w:tcPr>
            <w:tcW w:w="2057" w:type="dxa"/>
          </w:tcPr>
          <w:p w14:paraId="7D8FA822" w14:textId="77777777" w:rsidR="003A0059" w:rsidRPr="00C8056F" w:rsidRDefault="003A0059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293" w:type="dxa"/>
          </w:tcPr>
          <w:p w14:paraId="0B321578" w14:textId="77777777" w:rsidR="003A0059" w:rsidRPr="00C8056F" w:rsidRDefault="003A0059" w:rsidP="006543F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None</w:t>
            </w:r>
          </w:p>
          <w:p w14:paraId="1B6E4C7A" w14:textId="77777777" w:rsidR="003A0059" w:rsidRPr="00C8056F" w:rsidRDefault="003A0059" w:rsidP="006543F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A0059" w:rsidRPr="00C8056F" w14:paraId="64B5698D" w14:textId="77777777" w:rsidTr="006543F0">
        <w:tc>
          <w:tcPr>
            <w:tcW w:w="2057" w:type="dxa"/>
          </w:tcPr>
          <w:p w14:paraId="3AC8DA41" w14:textId="77777777" w:rsidR="003A0059" w:rsidRPr="00C8056F" w:rsidRDefault="003A0059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293" w:type="dxa"/>
          </w:tcPr>
          <w:p w14:paraId="4669D24B" w14:textId="3DD9F118" w:rsidR="003A0059" w:rsidRPr="00C8056F" w:rsidRDefault="003A0059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6C33">
              <w:rPr>
                <w:bCs/>
              </w:rPr>
              <w:t xml:space="preserve">Have </w:t>
            </w:r>
            <w:r w:rsidR="00280BC2">
              <w:rPr>
                <w:bCs/>
              </w:rPr>
              <w:t>note</w:t>
            </w:r>
            <w:r w:rsidRPr="00656C33">
              <w:rPr>
                <w:bCs/>
              </w:rPr>
              <w:t xml:space="preserve"> in database</w:t>
            </w:r>
          </w:p>
        </w:tc>
      </w:tr>
      <w:tr w:rsidR="003A0059" w:rsidRPr="00C8056F" w14:paraId="0362B7F2" w14:textId="77777777" w:rsidTr="006543F0">
        <w:tc>
          <w:tcPr>
            <w:tcW w:w="2057" w:type="dxa"/>
          </w:tcPr>
          <w:p w14:paraId="1E9F2C0D" w14:textId="77777777" w:rsidR="003A0059" w:rsidRPr="00C8056F" w:rsidRDefault="003A0059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293" w:type="dxa"/>
          </w:tcPr>
          <w:p w14:paraId="5B69C2CA" w14:textId="49E70114" w:rsidR="003A0059" w:rsidRPr="00C8056F" w:rsidRDefault="003A0059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user successfully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r w:rsidR="005359BB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note</w:t>
            </w:r>
            <w:r w:rsidR="003D6E9B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from database</w:t>
            </w:r>
          </w:p>
        </w:tc>
      </w:tr>
    </w:tbl>
    <w:p w14:paraId="65BC1EC6" w14:textId="77777777" w:rsidR="008B304E" w:rsidRPr="008B304E" w:rsidRDefault="008B304E" w:rsidP="008B304E">
      <w:pPr>
        <w:rPr>
          <w:lang w:val="vi-VN"/>
        </w:rPr>
      </w:pPr>
    </w:p>
    <w:p w14:paraId="7FC03B6B" w14:textId="1126206C" w:rsidR="0006220A" w:rsidRDefault="0006220A" w:rsidP="0006220A">
      <w:pPr>
        <w:pStyle w:val="Heading2"/>
        <w:rPr>
          <w:lang w:val="vi-VN"/>
        </w:rPr>
      </w:pPr>
      <w:bookmarkStart w:id="25" w:name="_Toc120727855"/>
      <w:r>
        <w:t xml:space="preserve">Use-case: </w:t>
      </w:r>
      <w:r>
        <w:t>Create</w:t>
      </w:r>
      <w:r>
        <w:rPr>
          <w:lang w:val="vi-VN"/>
        </w:rPr>
        <w:t xml:space="preserve"> Todo List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C4559D" w:rsidRPr="00C8056F" w14:paraId="0ACE7420" w14:textId="77777777" w:rsidTr="006543F0">
        <w:tc>
          <w:tcPr>
            <w:tcW w:w="2057" w:type="dxa"/>
          </w:tcPr>
          <w:p w14:paraId="1DC08FC8" w14:textId="77777777" w:rsidR="00C4559D" w:rsidRPr="00C8056F" w:rsidRDefault="00C4559D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6" w:name="_Hlk120726531"/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293" w:type="dxa"/>
          </w:tcPr>
          <w:p w14:paraId="7F58C019" w14:textId="79F4F10B" w:rsidR="00C4559D" w:rsidRPr="00C8056F" w:rsidRDefault="00C4559D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Create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TODO List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4559D" w:rsidRPr="00C8056F" w14:paraId="25F3E599" w14:textId="77777777" w:rsidTr="006543F0">
        <w:tc>
          <w:tcPr>
            <w:tcW w:w="2057" w:type="dxa"/>
          </w:tcPr>
          <w:p w14:paraId="2D49989D" w14:textId="77777777" w:rsidR="00C4559D" w:rsidRPr="00C8056F" w:rsidRDefault="00C4559D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293" w:type="dxa"/>
          </w:tcPr>
          <w:p w14:paraId="7B708038" w14:textId="77777777" w:rsidR="00C4559D" w:rsidRPr="00C8056F" w:rsidRDefault="00C4559D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This use case describes how the user and administrator do with TODO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lists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4559D" w:rsidRPr="00C8056F" w14:paraId="2A54DF11" w14:textId="77777777" w:rsidTr="006543F0">
        <w:tc>
          <w:tcPr>
            <w:tcW w:w="2057" w:type="dxa"/>
          </w:tcPr>
          <w:p w14:paraId="18BBDECC" w14:textId="77777777" w:rsidR="00C4559D" w:rsidRPr="00C8056F" w:rsidRDefault="00C4559D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293" w:type="dxa"/>
          </w:tcPr>
          <w:p w14:paraId="7A5F0522" w14:textId="77777777" w:rsidR="00C4559D" w:rsidRPr="00C8056F" w:rsidRDefault="00C4559D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User, Administrator</w:t>
            </w:r>
          </w:p>
        </w:tc>
      </w:tr>
      <w:tr w:rsidR="00C4559D" w:rsidRPr="00C8056F" w14:paraId="5A6A053B" w14:textId="77777777" w:rsidTr="006543F0">
        <w:tc>
          <w:tcPr>
            <w:tcW w:w="2057" w:type="dxa"/>
          </w:tcPr>
          <w:p w14:paraId="14FE5071" w14:textId="77777777" w:rsidR="00C4559D" w:rsidRPr="00C8056F" w:rsidRDefault="00C4559D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293" w:type="dxa"/>
          </w:tcPr>
          <w:p w14:paraId="7B60BA8A" w14:textId="77777777" w:rsidR="00C4559D" w:rsidRPr="00C8056F" w:rsidRDefault="00C4559D" w:rsidP="006543F0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 the homepage, the user </w:t>
            </w:r>
            <w:proofErr w:type="gramStart"/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click</w:t>
            </w:r>
            <w:proofErr w:type="gramEnd"/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the “List” button.</w:t>
            </w:r>
          </w:p>
          <w:p w14:paraId="48E148E0" w14:textId="77777777" w:rsidR="00C4559D" w:rsidRPr="00C8056F" w:rsidRDefault="00C4559D" w:rsidP="006543F0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System displays a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new list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5B5A640" w14:textId="77777777" w:rsidR="00C4559D" w:rsidRPr="00C8056F" w:rsidRDefault="00C4559D" w:rsidP="006543F0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User can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rename list and create tag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4B795CE" w14:textId="77777777" w:rsidR="00C4559D" w:rsidRPr="00C8056F" w:rsidRDefault="00C4559D" w:rsidP="006543F0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User clicks ‘Add’ button to create new note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or move old note to list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1FACE49" w14:textId="77777777" w:rsidR="00C4559D" w:rsidRPr="00C8056F" w:rsidRDefault="00C4559D" w:rsidP="006543F0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User clicks ‘Done’ button to final.</w:t>
            </w:r>
          </w:p>
          <w:p w14:paraId="15C24F54" w14:textId="77777777" w:rsidR="00C4559D" w:rsidRPr="00C8056F" w:rsidRDefault="00C4559D" w:rsidP="006543F0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System displays the result.</w:t>
            </w:r>
          </w:p>
        </w:tc>
      </w:tr>
      <w:tr w:rsidR="00C4559D" w:rsidRPr="00C8056F" w14:paraId="4437F2E3" w14:textId="77777777" w:rsidTr="006543F0">
        <w:tc>
          <w:tcPr>
            <w:tcW w:w="2057" w:type="dxa"/>
          </w:tcPr>
          <w:p w14:paraId="30579FB9" w14:textId="77777777" w:rsidR="00C4559D" w:rsidRPr="00C8056F" w:rsidRDefault="00C4559D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293" w:type="dxa"/>
          </w:tcPr>
          <w:p w14:paraId="2C973647" w14:textId="77777777" w:rsidR="00C4559D" w:rsidRPr="00C8056F" w:rsidRDefault="00C4559D" w:rsidP="006543F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Alternative flow 1: Users did not add note although they choose to add</w:t>
            </w:r>
          </w:p>
          <w:p w14:paraId="400A12DE" w14:textId="77777777" w:rsidR="00C4559D" w:rsidRPr="00C8056F" w:rsidRDefault="00C4559D" w:rsidP="006543F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8056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Continue to save normally.</w:t>
            </w:r>
            <w:r w:rsidRPr="00C805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D8296A7" w14:textId="77777777" w:rsidR="00C4559D" w:rsidRPr="00C8056F" w:rsidRDefault="00C4559D" w:rsidP="006543F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vi-VN"/>
              </w:rPr>
            </w:pPr>
            <w:r w:rsidRPr="00C805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Alternative flow 2: Users did not add note</w:t>
            </w:r>
            <w:r w:rsidRPr="00C8056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vi-VN"/>
              </w:rPr>
              <w:t xml:space="preserve"> after </w:t>
            </w:r>
            <w:proofErr w:type="gramStart"/>
            <w:r w:rsidRPr="00C8056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vi-VN"/>
              </w:rPr>
              <w:t>create</w:t>
            </w:r>
            <w:proofErr w:type="gramEnd"/>
            <w:r w:rsidRPr="00C8056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vi-VN"/>
              </w:rPr>
              <w:t xml:space="preserve"> new list</w:t>
            </w:r>
          </w:p>
          <w:p w14:paraId="75DA73DC" w14:textId="77777777" w:rsidR="00C4559D" w:rsidRPr="00C8056F" w:rsidRDefault="00C4559D" w:rsidP="006543F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8056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Continue to save normally.</w:t>
            </w:r>
          </w:p>
          <w:p w14:paraId="589BAE0A" w14:textId="77777777" w:rsidR="00C4559D" w:rsidRPr="00C8056F" w:rsidRDefault="00C4559D" w:rsidP="006543F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vi-VN"/>
              </w:rPr>
            </w:pPr>
            <w:r w:rsidRPr="00C805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Alternative flow 3: Users join</w:t>
            </w:r>
            <w:r w:rsidRPr="00C8056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vi-VN"/>
              </w:rPr>
              <w:t xml:space="preserve"> or move notes to new list</w:t>
            </w:r>
          </w:p>
          <w:p w14:paraId="67709DDB" w14:textId="77777777" w:rsidR="00C4559D" w:rsidRPr="00C8056F" w:rsidRDefault="00C4559D" w:rsidP="006543F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C8056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Move</w:t>
            </w:r>
            <w:r w:rsidRPr="00C8056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notes from old list to new list</w:t>
            </w:r>
          </w:p>
          <w:p w14:paraId="6664CDCC" w14:textId="77777777" w:rsidR="00C4559D" w:rsidRPr="00C8056F" w:rsidRDefault="00C4559D" w:rsidP="006543F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4559D" w:rsidRPr="00C8056F" w14:paraId="53DDD20F" w14:textId="77777777" w:rsidTr="006543F0">
        <w:tc>
          <w:tcPr>
            <w:tcW w:w="2057" w:type="dxa"/>
          </w:tcPr>
          <w:p w14:paraId="316DB7E5" w14:textId="77777777" w:rsidR="00C4559D" w:rsidRPr="00C8056F" w:rsidRDefault="00C4559D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293" w:type="dxa"/>
          </w:tcPr>
          <w:p w14:paraId="5934A654" w14:textId="77777777" w:rsidR="00C4559D" w:rsidRPr="00C8056F" w:rsidRDefault="00C4559D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User goes to the study web and have an account.</w:t>
            </w:r>
          </w:p>
        </w:tc>
      </w:tr>
      <w:tr w:rsidR="00C4559D" w:rsidRPr="00C8056F" w14:paraId="42A070B5" w14:textId="77777777" w:rsidTr="006543F0">
        <w:tc>
          <w:tcPr>
            <w:tcW w:w="2057" w:type="dxa"/>
          </w:tcPr>
          <w:p w14:paraId="7FD078B7" w14:textId="77777777" w:rsidR="00C4559D" w:rsidRPr="00C8056F" w:rsidRDefault="00C4559D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Post-conditions</w:t>
            </w:r>
          </w:p>
        </w:tc>
        <w:tc>
          <w:tcPr>
            <w:tcW w:w="7293" w:type="dxa"/>
          </w:tcPr>
          <w:p w14:paraId="7BB3FA90" w14:textId="6FB8FB88" w:rsidR="00C4559D" w:rsidRPr="00C8056F" w:rsidRDefault="00C4559D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user successfully </w:t>
            </w:r>
            <w:proofErr w:type="gramStart"/>
            <w:r w:rsidR="00F03D2F">
              <w:rPr>
                <w:rFonts w:ascii="Times New Roman" w:eastAsia="Times New Roman" w:hAnsi="Times New Roman" w:cs="Times New Roman"/>
                <w:sz w:val="20"/>
                <w:szCs w:val="20"/>
              </w:rPr>
              <w:t>create</w:t>
            </w:r>
            <w:proofErr w:type="gramEnd"/>
            <w:r w:rsidR="00F03D2F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(edit)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todo list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add/move notes to list or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update to the list of notes on account.</w:t>
            </w:r>
          </w:p>
        </w:tc>
      </w:tr>
      <w:bookmarkEnd w:id="26"/>
    </w:tbl>
    <w:p w14:paraId="7EB68388" w14:textId="77777777" w:rsidR="00C4559D" w:rsidRPr="00C4559D" w:rsidRDefault="00C4559D" w:rsidP="00C4559D">
      <w:pPr>
        <w:rPr>
          <w:lang w:val="vi-VN"/>
        </w:rPr>
      </w:pPr>
    </w:p>
    <w:p w14:paraId="797A3DBF" w14:textId="4B3E318F" w:rsidR="0006220A" w:rsidRDefault="0006220A" w:rsidP="0006220A">
      <w:pPr>
        <w:pStyle w:val="Heading2"/>
        <w:rPr>
          <w:lang w:val="vi-VN"/>
        </w:rPr>
      </w:pPr>
      <w:bookmarkStart w:id="27" w:name="_Toc120727856"/>
      <w:r>
        <w:t xml:space="preserve">Use-case: </w:t>
      </w:r>
      <w:r>
        <w:t>Delete</w:t>
      </w:r>
      <w:r>
        <w:rPr>
          <w:lang w:val="vi-VN"/>
        </w:rPr>
        <w:t xml:space="preserve"> Todo List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1C21BA" w:rsidRPr="00C8056F" w14:paraId="60E8506C" w14:textId="77777777" w:rsidTr="006543F0">
        <w:tc>
          <w:tcPr>
            <w:tcW w:w="2057" w:type="dxa"/>
          </w:tcPr>
          <w:p w14:paraId="28532DDA" w14:textId="77777777" w:rsidR="001C21BA" w:rsidRPr="00C8056F" w:rsidRDefault="001C21BA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8" w:name="_Hlk120726733"/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293" w:type="dxa"/>
          </w:tcPr>
          <w:p w14:paraId="1A12DE56" w14:textId="643FBF83" w:rsidR="001C21BA" w:rsidRPr="00C8056F" w:rsidRDefault="001C21BA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TODO List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C21BA" w:rsidRPr="00C8056F" w14:paraId="39349086" w14:textId="77777777" w:rsidTr="006543F0">
        <w:tc>
          <w:tcPr>
            <w:tcW w:w="2057" w:type="dxa"/>
          </w:tcPr>
          <w:p w14:paraId="4B622E81" w14:textId="77777777" w:rsidR="001C21BA" w:rsidRPr="00C8056F" w:rsidRDefault="001C21BA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7293" w:type="dxa"/>
          </w:tcPr>
          <w:p w14:paraId="109EDA97" w14:textId="43E22329" w:rsidR="001C21BA" w:rsidRPr="00C8056F" w:rsidRDefault="001C21BA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use case describes how the user and administrator </w:t>
            </w:r>
            <w:r w:rsidR="00BB09A6"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TODO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lists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C21BA" w:rsidRPr="00C8056F" w14:paraId="71BFDED5" w14:textId="77777777" w:rsidTr="006543F0">
        <w:tc>
          <w:tcPr>
            <w:tcW w:w="2057" w:type="dxa"/>
          </w:tcPr>
          <w:p w14:paraId="30992AF7" w14:textId="77777777" w:rsidR="001C21BA" w:rsidRPr="00C8056F" w:rsidRDefault="001C21BA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293" w:type="dxa"/>
          </w:tcPr>
          <w:p w14:paraId="7F1207BD" w14:textId="77777777" w:rsidR="001C21BA" w:rsidRPr="00C8056F" w:rsidRDefault="001C21BA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User, Administrator</w:t>
            </w:r>
          </w:p>
        </w:tc>
      </w:tr>
      <w:tr w:rsidR="001C21BA" w:rsidRPr="00C8056F" w14:paraId="77892FF0" w14:textId="77777777" w:rsidTr="006543F0">
        <w:tc>
          <w:tcPr>
            <w:tcW w:w="2057" w:type="dxa"/>
          </w:tcPr>
          <w:p w14:paraId="68D49746" w14:textId="77777777" w:rsidR="001C21BA" w:rsidRPr="00C8056F" w:rsidRDefault="001C21BA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Basic Flow</w:t>
            </w:r>
          </w:p>
        </w:tc>
        <w:tc>
          <w:tcPr>
            <w:tcW w:w="7293" w:type="dxa"/>
          </w:tcPr>
          <w:p w14:paraId="782138CC" w14:textId="28226656" w:rsidR="00853BF0" w:rsidRPr="00656C33" w:rsidRDefault="00853BF0" w:rsidP="00853BF0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 w:rsidRPr="00656C33">
              <w:t>Use case begins when admin/user clicks on “</w:t>
            </w:r>
            <w:r>
              <w:t>Delete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list</w:t>
            </w:r>
            <w:r w:rsidRPr="00656C33">
              <w:t xml:space="preserve">” </w:t>
            </w:r>
          </w:p>
          <w:p w14:paraId="4FD69E71" w14:textId="5CF65E59" w:rsidR="001C21BA" w:rsidRPr="00C8056F" w:rsidRDefault="00853BF0" w:rsidP="00853BF0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6C33">
              <w:t xml:space="preserve">The system </w:t>
            </w:r>
            <w:r>
              <w:t>will</w:t>
            </w:r>
            <w:r>
              <w:rPr>
                <w:lang w:val="vi-VN"/>
              </w:rPr>
              <w:t xml:space="preserve"> delete </w:t>
            </w:r>
            <w:r w:rsidR="00671860">
              <w:rPr>
                <w:lang w:val="vi-VN"/>
              </w:rPr>
              <w:t>l</w:t>
            </w:r>
            <w:r>
              <w:rPr>
                <w:lang w:val="vi-VN"/>
              </w:rPr>
              <w:t>ist</w:t>
            </w:r>
            <w:r w:rsidR="00FC166D">
              <w:rPr>
                <w:lang w:val="vi-VN"/>
              </w:rPr>
              <w:t xml:space="preserve"> (delete all notes </w:t>
            </w:r>
            <w:r w:rsidR="00671860">
              <w:rPr>
                <w:lang w:val="vi-VN"/>
              </w:rPr>
              <w:t xml:space="preserve">in </w:t>
            </w:r>
            <w:r w:rsidR="00FC166D">
              <w:rPr>
                <w:lang w:val="vi-VN"/>
              </w:rPr>
              <w:t>list)</w:t>
            </w:r>
            <w:r w:rsidRPr="00656C33">
              <w:t>.</w:t>
            </w:r>
          </w:p>
        </w:tc>
      </w:tr>
      <w:tr w:rsidR="001C21BA" w:rsidRPr="00C8056F" w14:paraId="6E7138A3" w14:textId="77777777" w:rsidTr="006543F0">
        <w:tc>
          <w:tcPr>
            <w:tcW w:w="2057" w:type="dxa"/>
          </w:tcPr>
          <w:p w14:paraId="6500F0B0" w14:textId="77777777" w:rsidR="001C21BA" w:rsidRPr="00C8056F" w:rsidRDefault="001C21BA" w:rsidP="006543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Alternative Flows</w:t>
            </w:r>
          </w:p>
        </w:tc>
        <w:tc>
          <w:tcPr>
            <w:tcW w:w="7293" w:type="dxa"/>
          </w:tcPr>
          <w:p w14:paraId="15233742" w14:textId="7EAA7F0F" w:rsidR="001C21BA" w:rsidRPr="00C8056F" w:rsidRDefault="00853BF0" w:rsidP="006543F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None</w:t>
            </w:r>
          </w:p>
          <w:p w14:paraId="030B9574" w14:textId="77777777" w:rsidR="001C21BA" w:rsidRPr="00C8056F" w:rsidRDefault="001C21BA" w:rsidP="006543F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426DF" w:rsidRPr="00C8056F" w14:paraId="39C7AA75" w14:textId="77777777" w:rsidTr="006543F0">
        <w:tc>
          <w:tcPr>
            <w:tcW w:w="2057" w:type="dxa"/>
          </w:tcPr>
          <w:p w14:paraId="0896B996" w14:textId="77777777" w:rsidR="009426DF" w:rsidRPr="00C8056F" w:rsidRDefault="009426DF" w:rsidP="009426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7293" w:type="dxa"/>
          </w:tcPr>
          <w:p w14:paraId="195A56FB" w14:textId="6075FDF3" w:rsidR="009426DF" w:rsidRPr="00C8056F" w:rsidRDefault="009426DF" w:rsidP="009426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6C33">
              <w:rPr>
                <w:bCs/>
              </w:rPr>
              <w:t xml:space="preserve">Have the </w:t>
            </w:r>
            <w:proofErr w:type="spellStart"/>
            <w:r>
              <w:rPr>
                <w:bCs/>
              </w:rPr>
              <w:t>todo</w:t>
            </w:r>
            <w:proofErr w:type="spellEnd"/>
            <w:r>
              <w:rPr>
                <w:bCs/>
                <w:lang w:val="vi-VN"/>
              </w:rPr>
              <w:t xml:space="preserve"> list</w:t>
            </w:r>
            <w:r w:rsidRPr="00656C33">
              <w:rPr>
                <w:bCs/>
              </w:rPr>
              <w:t xml:space="preserve"> in database</w:t>
            </w:r>
          </w:p>
        </w:tc>
      </w:tr>
      <w:tr w:rsidR="009426DF" w:rsidRPr="00C8056F" w14:paraId="276A4821" w14:textId="77777777" w:rsidTr="006543F0">
        <w:tc>
          <w:tcPr>
            <w:tcW w:w="2057" w:type="dxa"/>
          </w:tcPr>
          <w:p w14:paraId="3BE32B16" w14:textId="77777777" w:rsidR="009426DF" w:rsidRPr="00C8056F" w:rsidRDefault="009426DF" w:rsidP="009426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Post-conditions</w:t>
            </w:r>
          </w:p>
        </w:tc>
        <w:tc>
          <w:tcPr>
            <w:tcW w:w="7293" w:type="dxa"/>
          </w:tcPr>
          <w:p w14:paraId="14F8CA01" w14:textId="7B91BA53" w:rsidR="009426DF" w:rsidRPr="00C8056F" w:rsidRDefault="009426DF" w:rsidP="009426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user successfully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r w:rsidRPr="00C8056F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todo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list (delete all notes in list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) .</w:t>
            </w:r>
            <w:proofErr w:type="gramEnd"/>
          </w:p>
        </w:tc>
      </w:tr>
      <w:bookmarkEnd w:id="28"/>
    </w:tbl>
    <w:p w14:paraId="2C00116B" w14:textId="77777777" w:rsidR="001C21BA" w:rsidRPr="001C21BA" w:rsidRDefault="001C21BA" w:rsidP="001C21BA">
      <w:pPr>
        <w:rPr>
          <w:lang w:val="vi-VN"/>
        </w:rPr>
      </w:pPr>
    </w:p>
    <w:p w14:paraId="47A6542D" w14:textId="1FC244B0" w:rsidR="00607AE2" w:rsidRDefault="00607AE2" w:rsidP="00607AE2">
      <w:pPr>
        <w:pStyle w:val="Heading2"/>
        <w:rPr>
          <w:lang w:val="vi-VN"/>
        </w:rPr>
      </w:pPr>
      <w:bookmarkStart w:id="29" w:name="_Toc120727857"/>
      <w:r>
        <w:t xml:space="preserve">Use-case: </w:t>
      </w:r>
      <w:r>
        <w:t>Delete</w:t>
      </w:r>
      <w:r>
        <w:rPr>
          <w:lang w:val="vi-VN"/>
        </w:rPr>
        <w:t xml:space="preserve"> account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597E84" w14:paraId="2170CB7E" w14:textId="77777777" w:rsidTr="006543F0">
        <w:tc>
          <w:tcPr>
            <w:tcW w:w="2057" w:type="dxa"/>
          </w:tcPr>
          <w:p w14:paraId="3D9F4E5E" w14:textId="77777777" w:rsidR="00597E84" w:rsidRDefault="00597E84" w:rsidP="006543F0">
            <w:r>
              <w:t>Use case Name</w:t>
            </w:r>
          </w:p>
        </w:tc>
        <w:tc>
          <w:tcPr>
            <w:tcW w:w="7293" w:type="dxa"/>
          </w:tcPr>
          <w:p w14:paraId="238E3415" w14:textId="47A3A171" w:rsidR="00597E84" w:rsidRPr="00597E84" w:rsidRDefault="00597E84" w:rsidP="006543F0">
            <w:pPr>
              <w:rPr>
                <w:lang w:val="vi-VN"/>
              </w:rPr>
            </w:pPr>
            <w:r>
              <w:t>Delete</w:t>
            </w:r>
            <w:r>
              <w:rPr>
                <w:lang w:val="vi-VN"/>
              </w:rPr>
              <w:t xml:space="preserve"> account</w:t>
            </w:r>
          </w:p>
        </w:tc>
      </w:tr>
      <w:tr w:rsidR="00597E84" w:rsidRPr="00D076A8" w14:paraId="2B9B2C23" w14:textId="77777777" w:rsidTr="006543F0">
        <w:tc>
          <w:tcPr>
            <w:tcW w:w="2057" w:type="dxa"/>
          </w:tcPr>
          <w:p w14:paraId="7F3B6DA5" w14:textId="77777777" w:rsidR="00597E84" w:rsidRDefault="00597E84" w:rsidP="006543F0">
            <w:r>
              <w:t>Brief description</w:t>
            </w:r>
          </w:p>
        </w:tc>
        <w:tc>
          <w:tcPr>
            <w:tcW w:w="7293" w:type="dxa"/>
          </w:tcPr>
          <w:p w14:paraId="25EA6115" w14:textId="718614ED" w:rsidR="00597E84" w:rsidRPr="008B5A20" w:rsidRDefault="00597E84" w:rsidP="006543F0">
            <w:pPr>
              <w:rPr>
                <w:lang w:val="vi-VN"/>
              </w:rPr>
            </w:pPr>
            <w:r w:rsidRPr="00253488">
              <w:t>This use case describes how the</w:t>
            </w:r>
            <w:r>
              <w:t xml:space="preserve"> </w:t>
            </w:r>
            <w:r w:rsidR="008B5A20">
              <w:t>user</w:t>
            </w:r>
            <w:r w:rsidR="008B5A20">
              <w:rPr>
                <w:lang w:val="vi-VN"/>
              </w:rPr>
              <w:t>/admin can delete account</w:t>
            </w:r>
          </w:p>
        </w:tc>
      </w:tr>
      <w:tr w:rsidR="00597E84" w:rsidRPr="00317342" w14:paraId="1F5EDDD1" w14:textId="77777777" w:rsidTr="006543F0">
        <w:tc>
          <w:tcPr>
            <w:tcW w:w="2057" w:type="dxa"/>
          </w:tcPr>
          <w:p w14:paraId="7AF8F575" w14:textId="77777777" w:rsidR="00597E84" w:rsidRDefault="00597E84" w:rsidP="006543F0">
            <w:r>
              <w:t>Actors</w:t>
            </w:r>
          </w:p>
        </w:tc>
        <w:tc>
          <w:tcPr>
            <w:tcW w:w="7293" w:type="dxa"/>
          </w:tcPr>
          <w:p w14:paraId="3BED72EE" w14:textId="77777777" w:rsidR="00597E84" w:rsidRPr="00317342" w:rsidRDefault="00597E84" w:rsidP="006543F0">
            <w:pPr>
              <w:rPr>
                <w:lang w:val="vi-VN"/>
              </w:rPr>
            </w:pPr>
            <w:r>
              <w:t>User</w:t>
            </w:r>
            <w:r>
              <w:rPr>
                <w:lang w:val="vi-VN"/>
              </w:rPr>
              <w:t>, Administrator</w:t>
            </w:r>
          </w:p>
        </w:tc>
      </w:tr>
      <w:tr w:rsidR="00597E84" w:rsidRPr="0006220A" w14:paraId="324AE1B7" w14:textId="77777777" w:rsidTr="006543F0">
        <w:tc>
          <w:tcPr>
            <w:tcW w:w="2057" w:type="dxa"/>
          </w:tcPr>
          <w:p w14:paraId="15706E19" w14:textId="77777777" w:rsidR="00597E84" w:rsidRDefault="00597E84" w:rsidP="006543F0">
            <w:r>
              <w:t>Basic Flow</w:t>
            </w:r>
          </w:p>
        </w:tc>
        <w:tc>
          <w:tcPr>
            <w:tcW w:w="7293" w:type="dxa"/>
          </w:tcPr>
          <w:p w14:paraId="7BAFC794" w14:textId="4D35EF88" w:rsidR="008E55AD" w:rsidRDefault="008E55AD" w:rsidP="008E55AD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Use case begins when admin/user clicks on “</w:t>
            </w:r>
            <w:r>
              <w:t>Delete</w:t>
            </w:r>
            <w:r>
              <w:rPr>
                <w:lang w:val="vi-VN"/>
              </w:rPr>
              <w:t xml:space="preserve"> account</w:t>
            </w:r>
            <w:r>
              <w:t xml:space="preserve">” </w:t>
            </w:r>
          </w:p>
          <w:p w14:paraId="41E2BBC9" w14:textId="2ED1E3D6" w:rsidR="00597E84" w:rsidRPr="0006220A" w:rsidRDefault="008E55AD" w:rsidP="008E55AD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The system will move the user session and </w:t>
            </w:r>
            <w:r>
              <w:t>delete</w:t>
            </w:r>
            <w:r>
              <w:rPr>
                <w:lang w:val="vi-VN"/>
              </w:rPr>
              <w:t xml:space="preserve"> </w:t>
            </w:r>
            <w:r>
              <w:t>t</w:t>
            </w:r>
            <w:r>
              <w:t>he user’s details</w:t>
            </w:r>
            <w:r w:rsidR="00C0075F">
              <w:rPr>
                <w:lang w:val="vi-VN"/>
              </w:rPr>
              <w:t xml:space="preserve"> </w:t>
            </w:r>
            <w:r>
              <w:t>in the database.</w:t>
            </w:r>
          </w:p>
        </w:tc>
      </w:tr>
      <w:tr w:rsidR="00597E84" w:rsidRPr="00430708" w14:paraId="4D793044" w14:textId="77777777" w:rsidTr="006543F0">
        <w:tc>
          <w:tcPr>
            <w:tcW w:w="2057" w:type="dxa"/>
          </w:tcPr>
          <w:p w14:paraId="7DC1FF32" w14:textId="77777777" w:rsidR="00597E84" w:rsidRDefault="00597E84" w:rsidP="006543F0">
            <w:r>
              <w:rPr>
                <w:sz w:val="20"/>
                <w:szCs w:val="20"/>
              </w:rPr>
              <w:t>Alternative Flows</w:t>
            </w:r>
          </w:p>
        </w:tc>
        <w:tc>
          <w:tcPr>
            <w:tcW w:w="7293" w:type="dxa"/>
          </w:tcPr>
          <w:p w14:paraId="2007273E" w14:textId="0DB94A13" w:rsidR="00597E84" w:rsidRPr="00430708" w:rsidRDefault="008E55AD" w:rsidP="006543F0">
            <w:pPr>
              <w:rPr>
                <w:bCs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</w:rPr>
              <w:t>None</w:t>
            </w:r>
          </w:p>
        </w:tc>
      </w:tr>
      <w:tr w:rsidR="00597E84" w14:paraId="0C7D6C46" w14:textId="77777777" w:rsidTr="006543F0">
        <w:tc>
          <w:tcPr>
            <w:tcW w:w="2057" w:type="dxa"/>
          </w:tcPr>
          <w:p w14:paraId="3D3D8A21" w14:textId="77777777" w:rsidR="00597E84" w:rsidRDefault="00597E84" w:rsidP="006543F0">
            <w:proofErr w:type="gramStart"/>
            <w:r>
              <w:t>Pre Conditions</w:t>
            </w:r>
            <w:proofErr w:type="gramEnd"/>
            <w:r>
              <w:t xml:space="preserve"> </w:t>
            </w:r>
          </w:p>
        </w:tc>
        <w:tc>
          <w:tcPr>
            <w:tcW w:w="7293" w:type="dxa"/>
          </w:tcPr>
          <w:p w14:paraId="7CE8DD44" w14:textId="77777777" w:rsidR="00597E84" w:rsidRDefault="00597E84" w:rsidP="006543F0">
            <w:pPr>
              <w:pStyle w:val="ListParagraph"/>
              <w:spacing w:after="0" w:line="240" w:lineRule="auto"/>
            </w:pPr>
            <w:r>
              <w:t xml:space="preserve">The user’s account </w:t>
            </w:r>
            <w:proofErr w:type="gramStart"/>
            <w:r>
              <w:t>are</w:t>
            </w:r>
            <w:proofErr w:type="gramEnd"/>
            <w:r>
              <w:t xml:space="preserve"> stored in the database.</w:t>
            </w:r>
          </w:p>
        </w:tc>
      </w:tr>
      <w:tr w:rsidR="00597E84" w14:paraId="0C1B421F" w14:textId="77777777" w:rsidTr="006543F0">
        <w:tc>
          <w:tcPr>
            <w:tcW w:w="2057" w:type="dxa"/>
          </w:tcPr>
          <w:p w14:paraId="42AF6291" w14:textId="77777777" w:rsidR="00597E84" w:rsidRDefault="00597E84" w:rsidP="006543F0">
            <w:r>
              <w:t xml:space="preserve">Post Conditions </w:t>
            </w:r>
          </w:p>
        </w:tc>
        <w:tc>
          <w:tcPr>
            <w:tcW w:w="7293" w:type="dxa"/>
          </w:tcPr>
          <w:p w14:paraId="5D6523CC" w14:textId="4F2C36EC" w:rsidR="00597E84" w:rsidRDefault="00C0075F" w:rsidP="006543F0">
            <w:pPr>
              <w:pStyle w:val="ListParagraph"/>
              <w:spacing w:after="0" w:line="240" w:lineRule="auto"/>
            </w:pPr>
            <w:r>
              <w:t>The user’s account</w:t>
            </w:r>
            <w:r w:rsidR="00727E72">
              <w:rPr>
                <w:lang w:val="vi-VN"/>
              </w:rPr>
              <w:t xml:space="preserve"> and details in the database</w:t>
            </w:r>
            <w:r>
              <w:t xml:space="preserve"> </w:t>
            </w:r>
            <w:r w:rsidR="00727E72">
              <w:t>has</w:t>
            </w:r>
            <w:r w:rsidR="00727E72">
              <w:rPr>
                <w:lang w:val="vi-VN"/>
              </w:rPr>
              <w:t xml:space="preserve"> been deleted</w:t>
            </w:r>
            <w:r>
              <w:t>.</w:t>
            </w:r>
          </w:p>
        </w:tc>
      </w:tr>
    </w:tbl>
    <w:p w14:paraId="7AD1CD54" w14:textId="77777777" w:rsidR="00597E84" w:rsidRPr="00597E84" w:rsidRDefault="00597E84" w:rsidP="00597E84">
      <w:pPr>
        <w:rPr>
          <w:lang w:val="vi-VN"/>
        </w:rPr>
      </w:pPr>
    </w:p>
    <w:p w14:paraId="1B36DABE" w14:textId="77777777" w:rsidR="00597E84" w:rsidRPr="00597E84" w:rsidRDefault="00597E84" w:rsidP="00597E84">
      <w:pPr>
        <w:rPr>
          <w:lang w:val="vi-VN"/>
        </w:rPr>
      </w:pPr>
    </w:p>
    <w:p w14:paraId="1F34CD5F" w14:textId="625F68F2" w:rsidR="0006220A" w:rsidRPr="0006220A" w:rsidRDefault="0006220A" w:rsidP="0006220A">
      <w:pPr>
        <w:rPr>
          <w:lang w:val="vi-VN"/>
        </w:rPr>
      </w:pPr>
    </w:p>
    <w:p w14:paraId="111B5DF5" w14:textId="77777777" w:rsidR="0006220A" w:rsidRPr="0006220A" w:rsidRDefault="0006220A" w:rsidP="0006220A"/>
    <w:p w14:paraId="264E836E" w14:textId="77777777" w:rsidR="00707434" w:rsidRPr="002C788A" w:rsidRDefault="00707434" w:rsidP="002C788A">
      <w:pPr>
        <w:rPr>
          <w:lang w:val="vi-VN"/>
        </w:rPr>
      </w:pPr>
    </w:p>
    <w:sectPr w:rsidR="00707434" w:rsidRPr="002C788A">
      <w:headerReference w:type="default" r:id="rId24"/>
      <w:footerReference w:type="default" r:id="rId2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5DEEA" w14:textId="77777777" w:rsidR="00381BD8" w:rsidRDefault="00381BD8">
      <w:pPr>
        <w:spacing w:line="240" w:lineRule="auto"/>
      </w:pPr>
      <w:r>
        <w:separator/>
      </w:r>
    </w:p>
  </w:endnote>
  <w:endnote w:type="continuationSeparator" w:id="0">
    <w:p w14:paraId="10071238" w14:textId="77777777" w:rsidR="00381BD8" w:rsidRDefault="00381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9FAEA" w14:textId="77777777" w:rsidR="00542B63" w:rsidRDefault="00542B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F674E" w14:textId="77777777" w:rsidR="00542B63" w:rsidRDefault="00542B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858F" w14:textId="77777777" w:rsidR="00542B63" w:rsidRDefault="00542B6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27C2C5C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7D046C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1FA77C" w14:textId="789C01CF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00000">
            <w:fldChar w:fldCharType="begin"/>
          </w:r>
          <w:r w:rsidR="00000000">
            <w:instrText xml:space="preserve"> DOCPROPERTY "Company"  \* MERGEFORMAT </w:instrText>
          </w:r>
          <w:r w:rsidR="00000000">
            <w:fldChar w:fldCharType="separate"/>
          </w:r>
          <w:r w:rsidR="00512FAF">
            <w:t>&lt;</w:t>
          </w:r>
          <w:proofErr w:type="spellStart"/>
          <w:r w:rsidR="00EB7F18">
            <w:t>Nhom</w:t>
          </w:r>
          <w:proofErr w:type="spellEnd"/>
          <w:r w:rsidR="00EB7F18">
            <w:rPr>
              <w:lang w:val="vi-VN"/>
            </w:rPr>
            <w:t xml:space="preserve"> 2</w:t>
          </w:r>
          <w:r w:rsidR="00512FAF">
            <w:t>&gt;</w:t>
          </w:r>
          <w:r w:rsidR="00000000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1480C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690A74" w14:textId="77777777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485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62A41A0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42422" w14:textId="77777777" w:rsidR="00381BD8" w:rsidRDefault="00381BD8">
      <w:pPr>
        <w:spacing w:line="240" w:lineRule="auto"/>
      </w:pPr>
      <w:r>
        <w:separator/>
      </w:r>
    </w:p>
  </w:footnote>
  <w:footnote w:type="continuationSeparator" w:id="0">
    <w:p w14:paraId="014B538B" w14:textId="77777777" w:rsidR="00381BD8" w:rsidRDefault="00381B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AE79B" w14:textId="77777777" w:rsidR="00542B63" w:rsidRDefault="00542B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7DA0E" w14:textId="77777777" w:rsidR="009C307A" w:rsidRDefault="009C307A">
    <w:pPr>
      <w:rPr>
        <w:sz w:val="24"/>
      </w:rPr>
    </w:pPr>
  </w:p>
  <w:p w14:paraId="73653123" w14:textId="77777777" w:rsidR="009C307A" w:rsidRDefault="009C307A">
    <w:pPr>
      <w:pBdr>
        <w:top w:val="single" w:sz="6" w:space="1" w:color="auto"/>
      </w:pBdr>
      <w:rPr>
        <w:sz w:val="24"/>
      </w:rPr>
    </w:pPr>
  </w:p>
  <w:p w14:paraId="0C1AF4B1" w14:textId="25EDE680" w:rsidR="009C307A" w:rsidRDefault="0063007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D5F07">
      <w:rPr>
        <w:rFonts w:ascii="Arial" w:hAnsi="Arial"/>
        <w:b/>
        <w:sz w:val="36"/>
      </w:rPr>
      <w:t>&lt;</w:t>
    </w:r>
    <w:proofErr w:type="spellStart"/>
    <w:r w:rsidR="00D076A8">
      <w:rPr>
        <w:rFonts w:ascii="Arial" w:hAnsi="Arial"/>
        <w:b/>
        <w:sz w:val="36"/>
      </w:rPr>
      <w:t>Nhom</w:t>
    </w:r>
    <w:proofErr w:type="spellEnd"/>
    <w:r w:rsidR="00D076A8">
      <w:rPr>
        <w:rFonts w:ascii="Arial" w:hAnsi="Arial"/>
        <w:b/>
        <w:sz w:val="36"/>
        <w:lang w:val="vi-VN"/>
      </w:rPr>
      <w:t xml:space="preserve"> 02</w:t>
    </w:r>
    <w:r w:rsidR="00512FAF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129F037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40F10D27" w14:textId="77777777" w:rsidR="009C307A" w:rsidRDefault="009C30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5C80B" w14:textId="77777777" w:rsidR="00542B63" w:rsidRDefault="00542B6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6E9ADE5C" w14:textId="77777777">
      <w:tc>
        <w:tcPr>
          <w:tcW w:w="6379" w:type="dxa"/>
        </w:tcPr>
        <w:p w14:paraId="5B9C25D4" w14:textId="65498562" w:rsidR="009C307A" w:rsidRPr="00D076A8" w:rsidRDefault="00D076A8">
          <w:pPr>
            <w:rPr>
              <w:lang w:val="vi-VN"/>
            </w:rPr>
          </w:pPr>
          <w:r>
            <w:t>Website</w:t>
          </w:r>
          <w:r>
            <w:rPr>
              <w:lang w:val="vi-VN"/>
            </w:rPr>
            <w:t xml:space="preserve"> </w:t>
          </w:r>
          <w:r>
            <w:rPr>
              <w:lang w:val="vi-VN"/>
            </w:rPr>
            <w:t>for Study</w:t>
          </w:r>
        </w:p>
      </w:tc>
      <w:tc>
        <w:tcPr>
          <w:tcW w:w="3179" w:type="dxa"/>
        </w:tcPr>
        <w:p w14:paraId="1064303A" w14:textId="64CD65AA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 w:rsidR="00542B63">
            <w:t>2</w:t>
          </w:r>
          <w:r>
            <w:t>.0&gt;</w:t>
          </w:r>
        </w:p>
      </w:tc>
    </w:tr>
    <w:tr w:rsidR="009C307A" w14:paraId="64B4ACC4" w14:textId="77777777">
      <w:tc>
        <w:tcPr>
          <w:tcW w:w="6379" w:type="dxa"/>
        </w:tcPr>
        <w:p w14:paraId="46515F97" w14:textId="77777777" w:rsidR="009C307A" w:rsidRDefault="00000000" w:rsidP="002A16F7">
          <w:fldSimple w:instr="title  \* Mergeformat ">
            <w:r w:rsidR="00512FAF">
              <w:t>Use-Case Specification</w:t>
            </w:r>
          </w:fldSimple>
        </w:p>
      </w:tc>
      <w:tc>
        <w:tcPr>
          <w:tcW w:w="3179" w:type="dxa"/>
        </w:tcPr>
        <w:p w14:paraId="3ACCFA8C" w14:textId="69457C52" w:rsidR="009C307A" w:rsidRPr="00D076A8" w:rsidRDefault="00630073">
          <w:pPr>
            <w:rPr>
              <w:lang w:val="vi-VN"/>
            </w:rPr>
          </w:pPr>
          <w:r>
            <w:t xml:space="preserve">  Date:  </w:t>
          </w:r>
          <w:r w:rsidR="00542B63">
            <w:t>30</w:t>
          </w:r>
          <w:r w:rsidR="00D076A8">
            <w:rPr>
              <w:lang w:val="vi-VN"/>
            </w:rPr>
            <w:t>/11/2022</w:t>
          </w:r>
        </w:p>
      </w:tc>
    </w:tr>
    <w:tr w:rsidR="009C307A" w14:paraId="09921790" w14:textId="77777777">
      <w:tc>
        <w:tcPr>
          <w:tcW w:w="9558" w:type="dxa"/>
          <w:gridSpan w:val="2"/>
        </w:tcPr>
        <w:p w14:paraId="0254C83A" w14:textId="238AC886" w:rsidR="009C307A" w:rsidRDefault="009C307A"/>
      </w:tc>
    </w:tr>
  </w:tbl>
  <w:p w14:paraId="449EB586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F6650A"/>
    <w:multiLevelType w:val="hybridMultilevel"/>
    <w:tmpl w:val="95543B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8C46C7"/>
    <w:multiLevelType w:val="hybridMultilevel"/>
    <w:tmpl w:val="95543B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56F91"/>
    <w:multiLevelType w:val="hybridMultilevel"/>
    <w:tmpl w:val="95543B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94252"/>
    <w:multiLevelType w:val="hybridMultilevel"/>
    <w:tmpl w:val="E9E0E7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8406D"/>
    <w:multiLevelType w:val="hybridMultilevel"/>
    <w:tmpl w:val="95543B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B5151"/>
    <w:multiLevelType w:val="hybridMultilevel"/>
    <w:tmpl w:val="95543B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4D63A7"/>
    <w:multiLevelType w:val="hybridMultilevel"/>
    <w:tmpl w:val="8D941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5566864"/>
    <w:multiLevelType w:val="hybridMultilevel"/>
    <w:tmpl w:val="95543B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F780222"/>
    <w:multiLevelType w:val="hybridMultilevel"/>
    <w:tmpl w:val="95543B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78673D4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D87A67"/>
    <w:multiLevelType w:val="hybridMultilevel"/>
    <w:tmpl w:val="6206D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574C1"/>
    <w:multiLevelType w:val="hybridMultilevel"/>
    <w:tmpl w:val="95543B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E57DE"/>
    <w:multiLevelType w:val="hybridMultilevel"/>
    <w:tmpl w:val="95543B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6D2A3B18"/>
    <w:multiLevelType w:val="hybridMultilevel"/>
    <w:tmpl w:val="95543B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B397E0C"/>
    <w:multiLevelType w:val="hybridMultilevel"/>
    <w:tmpl w:val="E9E0E7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3090446">
    <w:abstractNumId w:val="0"/>
  </w:num>
  <w:num w:numId="2" w16cid:durableId="198654674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909268361">
    <w:abstractNumId w:val="18"/>
  </w:num>
  <w:num w:numId="4" w16cid:durableId="726731996">
    <w:abstractNumId w:val="39"/>
  </w:num>
  <w:num w:numId="5" w16cid:durableId="740759116">
    <w:abstractNumId w:val="26"/>
  </w:num>
  <w:num w:numId="6" w16cid:durableId="1385636574">
    <w:abstractNumId w:val="24"/>
  </w:num>
  <w:num w:numId="7" w16cid:durableId="17977954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369495631">
    <w:abstractNumId w:val="2"/>
  </w:num>
  <w:num w:numId="9" w16cid:durableId="504052645">
    <w:abstractNumId w:val="37"/>
  </w:num>
  <w:num w:numId="10" w16cid:durableId="1643922464">
    <w:abstractNumId w:val="4"/>
  </w:num>
  <w:num w:numId="11" w16cid:durableId="1205487728">
    <w:abstractNumId w:val="21"/>
  </w:num>
  <w:num w:numId="12" w16cid:durableId="229930796">
    <w:abstractNumId w:val="17"/>
  </w:num>
  <w:num w:numId="13" w16cid:durableId="1709448764">
    <w:abstractNumId w:val="36"/>
  </w:num>
  <w:num w:numId="14" w16cid:durableId="942882441">
    <w:abstractNumId w:val="15"/>
  </w:num>
  <w:num w:numId="15" w16cid:durableId="1910453636">
    <w:abstractNumId w:val="9"/>
  </w:num>
  <w:num w:numId="16" w16cid:durableId="40179544">
    <w:abstractNumId w:val="35"/>
  </w:num>
  <w:num w:numId="17" w16cid:durableId="742945542">
    <w:abstractNumId w:val="23"/>
  </w:num>
  <w:num w:numId="18" w16cid:durableId="1743334071">
    <w:abstractNumId w:val="13"/>
  </w:num>
  <w:num w:numId="19" w16cid:durableId="1939869000">
    <w:abstractNumId w:val="22"/>
  </w:num>
  <w:num w:numId="20" w16cid:durableId="32078160">
    <w:abstractNumId w:val="14"/>
  </w:num>
  <w:num w:numId="21" w16cid:durableId="1739325972">
    <w:abstractNumId w:val="34"/>
  </w:num>
  <w:num w:numId="22" w16cid:durableId="1377074802">
    <w:abstractNumId w:val="30"/>
  </w:num>
  <w:num w:numId="23" w16cid:durableId="1477840371">
    <w:abstractNumId w:val="12"/>
  </w:num>
  <w:num w:numId="24" w16cid:durableId="713820293">
    <w:abstractNumId w:val="10"/>
  </w:num>
  <w:num w:numId="25" w16cid:durableId="352264549">
    <w:abstractNumId w:val="20"/>
  </w:num>
  <w:num w:numId="26" w16cid:durableId="1638336590">
    <w:abstractNumId w:val="32"/>
  </w:num>
  <w:num w:numId="27" w16cid:durableId="1827091398">
    <w:abstractNumId w:val="27"/>
  </w:num>
  <w:num w:numId="28" w16cid:durableId="434911235">
    <w:abstractNumId w:val="31"/>
  </w:num>
  <w:num w:numId="29" w16cid:durableId="1170368214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349067945">
    <w:abstractNumId w:val="8"/>
  </w:num>
  <w:num w:numId="31" w16cid:durableId="233245127">
    <w:abstractNumId w:val="3"/>
  </w:num>
  <w:num w:numId="32" w16cid:durableId="967247288">
    <w:abstractNumId w:val="33"/>
  </w:num>
  <w:num w:numId="33" w16cid:durableId="1779178184">
    <w:abstractNumId w:val="11"/>
  </w:num>
  <w:num w:numId="34" w16cid:durableId="1527255707">
    <w:abstractNumId w:val="19"/>
  </w:num>
  <w:num w:numId="35" w16cid:durableId="1070998356">
    <w:abstractNumId w:val="38"/>
  </w:num>
  <w:num w:numId="36" w16cid:durableId="2031299050">
    <w:abstractNumId w:val="7"/>
  </w:num>
  <w:num w:numId="37" w16cid:durableId="723868051">
    <w:abstractNumId w:val="28"/>
  </w:num>
  <w:num w:numId="38" w16cid:durableId="260794219">
    <w:abstractNumId w:val="16"/>
  </w:num>
  <w:num w:numId="39" w16cid:durableId="1759668941">
    <w:abstractNumId w:val="6"/>
  </w:num>
  <w:num w:numId="40" w16cid:durableId="597373036">
    <w:abstractNumId w:val="5"/>
  </w:num>
  <w:num w:numId="41" w16cid:durableId="273446635">
    <w:abstractNumId w:val="25"/>
  </w:num>
  <w:num w:numId="42" w16cid:durableId="157385039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AF"/>
    <w:rsid w:val="00016409"/>
    <w:rsid w:val="000266C1"/>
    <w:rsid w:val="000322C9"/>
    <w:rsid w:val="00032C20"/>
    <w:rsid w:val="000379FC"/>
    <w:rsid w:val="00050E9F"/>
    <w:rsid w:val="0005448B"/>
    <w:rsid w:val="0006220A"/>
    <w:rsid w:val="000702C5"/>
    <w:rsid w:val="00070515"/>
    <w:rsid w:val="000A0E7B"/>
    <w:rsid w:val="000A4D5C"/>
    <w:rsid w:val="000C0AE6"/>
    <w:rsid w:val="000C3D66"/>
    <w:rsid w:val="000C5EAE"/>
    <w:rsid w:val="000C7E2A"/>
    <w:rsid w:val="000D02B5"/>
    <w:rsid w:val="000F6A6F"/>
    <w:rsid w:val="0011592C"/>
    <w:rsid w:val="00145797"/>
    <w:rsid w:val="00145DC4"/>
    <w:rsid w:val="00147291"/>
    <w:rsid w:val="00162100"/>
    <w:rsid w:val="001719CF"/>
    <w:rsid w:val="001926FD"/>
    <w:rsid w:val="001B1C0C"/>
    <w:rsid w:val="001B20EA"/>
    <w:rsid w:val="001C1F0A"/>
    <w:rsid w:val="001C21BA"/>
    <w:rsid w:val="001C21FD"/>
    <w:rsid w:val="001C7C93"/>
    <w:rsid w:val="001D3E55"/>
    <w:rsid w:val="001E597A"/>
    <w:rsid w:val="001E5E15"/>
    <w:rsid w:val="001F7DF6"/>
    <w:rsid w:val="00201F42"/>
    <w:rsid w:val="00203A10"/>
    <w:rsid w:val="00207217"/>
    <w:rsid w:val="002337B8"/>
    <w:rsid w:val="00240CB1"/>
    <w:rsid w:val="00241189"/>
    <w:rsid w:val="00253488"/>
    <w:rsid w:val="00255B17"/>
    <w:rsid w:val="00261EE2"/>
    <w:rsid w:val="00280BC2"/>
    <w:rsid w:val="00286BF7"/>
    <w:rsid w:val="002A16F7"/>
    <w:rsid w:val="002B37D6"/>
    <w:rsid w:val="002C788A"/>
    <w:rsid w:val="002C7CB2"/>
    <w:rsid w:val="002D5923"/>
    <w:rsid w:val="00303B75"/>
    <w:rsid w:val="00304703"/>
    <w:rsid w:val="00317342"/>
    <w:rsid w:val="003248C4"/>
    <w:rsid w:val="00366692"/>
    <w:rsid w:val="00381BD8"/>
    <w:rsid w:val="00382296"/>
    <w:rsid w:val="0038612B"/>
    <w:rsid w:val="003912F0"/>
    <w:rsid w:val="003A0059"/>
    <w:rsid w:val="003B55A1"/>
    <w:rsid w:val="003B6CC5"/>
    <w:rsid w:val="003D081E"/>
    <w:rsid w:val="003D3CCF"/>
    <w:rsid w:val="003D4F11"/>
    <w:rsid w:val="003D5F07"/>
    <w:rsid w:val="003D6E9B"/>
    <w:rsid w:val="003F0FD4"/>
    <w:rsid w:val="003F741E"/>
    <w:rsid w:val="0040596B"/>
    <w:rsid w:val="004078A2"/>
    <w:rsid w:val="004114C9"/>
    <w:rsid w:val="00430708"/>
    <w:rsid w:val="00455611"/>
    <w:rsid w:val="0047260F"/>
    <w:rsid w:val="00474199"/>
    <w:rsid w:val="00495F25"/>
    <w:rsid w:val="004A46CA"/>
    <w:rsid w:val="004D146C"/>
    <w:rsid w:val="004D14DB"/>
    <w:rsid w:val="004E3DCC"/>
    <w:rsid w:val="004F2985"/>
    <w:rsid w:val="004F74CD"/>
    <w:rsid w:val="00512D5C"/>
    <w:rsid w:val="00512FAF"/>
    <w:rsid w:val="00513D1B"/>
    <w:rsid w:val="005359BB"/>
    <w:rsid w:val="00542B63"/>
    <w:rsid w:val="00544054"/>
    <w:rsid w:val="0055743E"/>
    <w:rsid w:val="005835BF"/>
    <w:rsid w:val="00585C69"/>
    <w:rsid w:val="00591379"/>
    <w:rsid w:val="00597E84"/>
    <w:rsid w:val="005B2D99"/>
    <w:rsid w:val="005B6CA7"/>
    <w:rsid w:val="005C375F"/>
    <w:rsid w:val="005C51F3"/>
    <w:rsid w:val="005D4633"/>
    <w:rsid w:val="00601200"/>
    <w:rsid w:val="006029EE"/>
    <w:rsid w:val="00607AE2"/>
    <w:rsid w:val="00621BED"/>
    <w:rsid w:val="00630073"/>
    <w:rsid w:val="00656C33"/>
    <w:rsid w:val="00661C90"/>
    <w:rsid w:val="00671860"/>
    <w:rsid w:val="006873DE"/>
    <w:rsid w:val="006A4C3A"/>
    <w:rsid w:val="006D0A9A"/>
    <w:rsid w:val="006E03D4"/>
    <w:rsid w:val="006E14B8"/>
    <w:rsid w:val="00705E25"/>
    <w:rsid w:val="00707434"/>
    <w:rsid w:val="007201F3"/>
    <w:rsid w:val="00722628"/>
    <w:rsid w:val="00727D12"/>
    <w:rsid w:val="00727E72"/>
    <w:rsid w:val="00733C0C"/>
    <w:rsid w:val="00735E6A"/>
    <w:rsid w:val="007777A9"/>
    <w:rsid w:val="007A6D25"/>
    <w:rsid w:val="007C150D"/>
    <w:rsid w:val="00804E89"/>
    <w:rsid w:val="00810936"/>
    <w:rsid w:val="0081480C"/>
    <w:rsid w:val="008155AC"/>
    <w:rsid w:val="00817EB5"/>
    <w:rsid w:val="00823549"/>
    <w:rsid w:val="00853BF0"/>
    <w:rsid w:val="00872ABD"/>
    <w:rsid w:val="0087434E"/>
    <w:rsid w:val="00876F9C"/>
    <w:rsid w:val="00877857"/>
    <w:rsid w:val="00891AD3"/>
    <w:rsid w:val="00894BE2"/>
    <w:rsid w:val="008A0730"/>
    <w:rsid w:val="008A7F64"/>
    <w:rsid w:val="008B1A18"/>
    <w:rsid w:val="008B304E"/>
    <w:rsid w:val="008B5A20"/>
    <w:rsid w:val="008C235D"/>
    <w:rsid w:val="008D1A1D"/>
    <w:rsid w:val="008E55AD"/>
    <w:rsid w:val="0092485E"/>
    <w:rsid w:val="00930E23"/>
    <w:rsid w:val="00941ADF"/>
    <w:rsid w:val="00942423"/>
    <w:rsid w:val="009426DF"/>
    <w:rsid w:val="00951F3F"/>
    <w:rsid w:val="00952A04"/>
    <w:rsid w:val="00952E28"/>
    <w:rsid w:val="00962FFB"/>
    <w:rsid w:val="00970592"/>
    <w:rsid w:val="009751C0"/>
    <w:rsid w:val="0099736E"/>
    <w:rsid w:val="009B420A"/>
    <w:rsid w:val="009C307A"/>
    <w:rsid w:val="009C536C"/>
    <w:rsid w:val="009D00EE"/>
    <w:rsid w:val="009D033E"/>
    <w:rsid w:val="009E2FC8"/>
    <w:rsid w:val="009F55EC"/>
    <w:rsid w:val="00A013D1"/>
    <w:rsid w:val="00A045E9"/>
    <w:rsid w:val="00A10118"/>
    <w:rsid w:val="00A149F1"/>
    <w:rsid w:val="00A43CFC"/>
    <w:rsid w:val="00A4444A"/>
    <w:rsid w:val="00A5675A"/>
    <w:rsid w:val="00A6373E"/>
    <w:rsid w:val="00A734D9"/>
    <w:rsid w:val="00A76F3C"/>
    <w:rsid w:val="00A77F40"/>
    <w:rsid w:val="00A83A76"/>
    <w:rsid w:val="00A84310"/>
    <w:rsid w:val="00A95553"/>
    <w:rsid w:val="00A9740D"/>
    <w:rsid w:val="00AA2DFE"/>
    <w:rsid w:val="00AA7C3B"/>
    <w:rsid w:val="00AB1685"/>
    <w:rsid w:val="00AB2645"/>
    <w:rsid w:val="00AD5152"/>
    <w:rsid w:val="00AD7E06"/>
    <w:rsid w:val="00AF1DAF"/>
    <w:rsid w:val="00AF7300"/>
    <w:rsid w:val="00B27476"/>
    <w:rsid w:val="00B305DC"/>
    <w:rsid w:val="00B50DB6"/>
    <w:rsid w:val="00B808A1"/>
    <w:rsid w:val="00B84F54"/>
    <w:rsid w:val="00BA460E"/>
    <w:rsid w:val="00BB09A6"/>
    <w:rsid w:val="00BC1C72"/>
    <w:rsid w:val="00BC4099"/>
    <w:rsid w:val="00BD1A7F"/>
    <w:rsid w:val="00BE1F09"/>
    <w:rsid w:val="00BE7536"/>
    <w:rsid w:val="00BF2D2B"/>
    <w:rsid w:val="00BF554F"/>
    <w:rsid w:val="00BF7811"/>
    <w:rsid w:val="00C0075F"/>
    <w:rsid w:val="00C16D20"/>
    <w:rsid w:val="00C17EC5"/>
    <w:rsid w:val="00C21A55"/>
    <w:rsid w:val="00C224CD"/>
    <w:rsid w:val="00C4559D"/>
    <w:rsid w:val="00C458E5"/>
    <w:rsid w:val="00C55809"/>
    <w:rsid w:val="00C55CA7"/>
    <w:rsid w:val="00C63201"/>
    <w:rsid w:val="00C63672"/>
    <w:rsid w:val="00C71211"/>
    <w:rsid w:val="00C7769E"/>
    <w:rsid w:val="00C879C0"/>
    <w:rsid w:val="00C940E9"/>
    <w:rsid w:val="00C95372"/>
    <w:rsid w:val="00C975CC"/>
    <w:rsid w:val="00CC1AB1"/>
    <w:rsid w:val="00CC2636"/>
    <w:rsid w:val="00CC554D"/>
    <w:rsid w:val="00CD1ABC"/>
    <w:rsid w:val="00CD4E74"/>
    <w:rsid w:val="00CE05C2"/>
    <w:rsid w:val="00CE685D"/>
    <w:rsid w:val="00CF47BE"/>
    <w:rsid w:val="00D076A8"/>
    <w:rsid w:val="00D35282"/>
    <w:rsid w:val="00D4008C"/>
    <w:rsid w:val="00D62AB0"/>
    <w:rsid w:val="00D70617"/>
    <w:rsid w:val="00D8281D"/>
    <w:rsid w:val="00D931B6"/>
    <w:rsid w:val="00D95CAB"/>
    <w:rsid w:val="00DA03F0"/>
    <w:rsid w:val="00DB5B70"/>
    <w:rsid w:val="00DC26BC"/>
    <w:rsid w:val="00DC44DD"/>
    <w:rsid w:val="00DE2F23"/>
    <w:rsid w:val="00DE3412"/>
    <w:rsid w:val="00E03F5B"/>
    <w:rsid w:val="00E06BE7"/>
    <w:rsid w:val="00E15169"/>
    <w:rsid w:val="00E20170"/>
    <w:rsid w:val="00E27CBE"/>
    <w:rsid w:val="00E465F1"/>
    <w:rsid w:val="00E46B3F"/>
    <w:rsid w:val="00E9175C"/>
    <w:rsid w:val="00E91E3A"/>
    <w:rsid w:val="00EB566A"/>
    <w:rsid w:val="00EB7F18"/>
    <w:rsid w:val="00EC00CE"/>
    <w:rsid w:val="00EC45E3"/>
    <w:rsid w:val="00ED0CE8"/>
    <w:rsid w:val="00EF19C7"/>
    <w:rsid w:val="00F02F9F"/>
    <w:rsid w:val="00F03D2F"/>
    <w:rsid w:val="00F25C41"/>
    <w:rsid w:val="00F25D22"/>
    <w:rsid w:val="00F43F53"/>
    <w:rsid w:val="00F54DC2"/>
    <w:rsid w:val="00F77891"/>
    <w:rsid w:val="00F8035B"/>
    <w:rsid w:val="00F92264"/>
    <w:rsid w:val="00F94CDD"/>
    <w:rsid w:val="00FA6E01"/>
    <w:rsid w:val="00FC166D"/>
    <w:rsid w:val="00FC1E4D"/>
    <w:rsid w:val="00FC5C86"/>
    <w:rsid w:val="00FE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E83386"/>
  <w15:docId w15:val="{8D6D6C74-960B-45DE-99A1-818CF8AA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804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5028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395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590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80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9384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869C7-CFF7-4753-86B1-5FD8BBF4F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206</TotalTime>
  <Pages>13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TÀO KHÁNH DUY</cp:lastModifiedBy>
  <cp:revision>134</cp:revision>
  <cp:lastPrinted>1900-12-31T17:00:00Z</cp:lastPrinted>
  <dcterms:created xsi:type="dcterms:W3CDTF">2022-11-09T08:57:00Z</dcterms:created>
  <dcterms:modified xsi:type="dcterms:W3CDTF">2022-11-30T12:10:00Z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4c97eae3a80a88406dce45ebe51f53e442328f4c9de9ff5daca87b0a50ef6ea9</vt:lpwstr>
  </property>
</Properties>
</file>