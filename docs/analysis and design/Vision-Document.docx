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3B6F" w14:textId="74CC1074" w:rsidR="00F81399" w:rsidRPr="001077E7" w:rsidRDefault="00FC0CE9">
      <w:pPr>
        <w:pStyle w:val="Title"/>
        <w:jc w:val="right"/>
        <w:rPr>
          <w:lang w:val="fr-FR"/>
        </w:rPr>
      </w:pPr>
      <w:r>
        <w:fldChar w:fldCharType="begin"/>
      </w:r>
      <w:r w:rsidRPr="001077E7">
        <w:rPr>
          <w:lang w:val="fr-FR"/>
        </w:rPr>
        <w:instrText xml:space="preserve"> SUBJECT  \* MERGEFORMAT </w:instrText>
      </w:r>
      <w:r>
        <w:fldChar w:fldCharType="separate"/>
      </w:r>
      <w:r w:rsidR="00A51EEE">
        <w:rPr>
          <w:lang w:val="fr-FR"/>
        </w:rPr>
        <w:t>Website for study</w:t>
      </w:r>
      <w:r>
        <w:fldChar w:fldCharType="end"/>
      </w:r>
    </w:p>
    <w:p w14:paraId="0127ED91" w14:textId="77777777" w:rsidR="00F81399" w:rsidRPr="001077E7" w:rsidRDefault="002069F8">
      <w:pPr>
        <w:pStyle w:val="Title"/>
        <w:jc w:val="right"/>
        <w:rPr>
          <w:lang w:val="fr-FR"/>
        </w:rPr>
      </w:pPr>
      <w:r>
        <w:fldChar w:fldCharType="begin"/>
      </w:r>
      <w:r w:rsidRPr="001077E7">
        <w:rPr>
          <w:lang w:val="fr-FR"/>
        </w:rPr>
        <w:instrText xml:space="preserve"> TITLE  \* MERGEFORMAT </w:instrText>
      </w:r>
      <w:r>
        <w:fldChar w:fldCharType="separate"/>
      </w:r>
      <w:r w:rsidR="00A240EE" w:rsidRPr="001077E7">
        <w:rPr>
          <w:lang w:val="fr-FR"/>
        </w:rPr>
        <w:t>Vision</w:t>
      </w:r>
      <w:r w:rsidR="00E71F4D" w:rsidRPr="001077E7">
        <w:rPr>
          <w:lang w:val="fr-FR"/>
        </w:rPr>
        <w:t xml:space="preserve"> Document</w:t>
      </w:r>
      <w:r>
        <w:fldChar w:fldCharType="end"/>
      </w:r>
    </w:p>
    <w:p w14:paraId="73D177CA" w14:textId="77777777" w:rsidR="00F81399" w:rsidRPr="001077E7" w:rsidRDefault="00F81399">
      <w:pPr>
        <w:pStyle w:val="Title"/>
        <w:jc w:val="right"/>
        <w:rPr>
          <w:lang w:val="fr-FR"/>
        </w:rPr>
      </w:pPr>
    </w:p>
    <w:p w14:paraId="45ED6F5A" w14:textId="77777777" w:rsidR="00F81399" w:rsidRPr="001077E7" w:rsidRDefault="000439F1">
      <w:pPr>
        <w:pStyle w:val="Title"/>
        <w:jc w:val="right"/>
        <w:rPr>
          <w:sz w:val="28"/>
          <w:lang w:val="fr-FR"/>
        </w:rPr>
      </w:pPr>
      <w:r w:rsidRPr="001077E7">
        <w:rPr>
          <w:sz w:val="28"/>
          <w:lang w:val="fr-FR"/>
        </w:rPr>
        <w:t>Version &lt;1.0&gt;</w:t>
      </w:r>
    </w:p>
    <w:p w14:paraId="40D5B586" w14:textId="77777777" w:rsidR="00F81399" w:rsidRPr="001077E7" w:rsidRDefault="00F81399">
      <w:pPr>
        <w:pStyle w:val="Title"/>
        <w:rPr>
          <w:sz w:val="28"/>
          <w:lang w:val="fr-FR"/>
        </w:rPr>
      </w:pPr>
    </w:p>
    <w:p w14:paraId="61A1A9BF" w14:textId="77777777" w:rsidR="00F81399" w:rsidRPr="001077E7" w:rsidRDefault="00F81399">
      <w:pPr>
        <w:rPr>
          <w:lang w:val="fr-FR"/>
        </w:rPr>
      </w:pPr>
    </w:p>
    <w:p w14:paraId="3E69B3B8" w14:textId="153EDECA" w:rsidR="00F81399" w:rsidRPr="001077E7" w:rsidRDefault="000439F1" w:rsidP="00E55EFB">
      <w:pPr>
        <w:pStyle w:val="InfoBlue"/>
        <w:rPr>
          <w:lang w:val="vi-VN"/>
        </w:rPr>
      </w:pPr>
      <w:r w:rsidRPr="001077E7">
        <w:rPr>
          <w:lang w:val="vi-VN"/>
        </w:rPr>
        <w:t xml:space="preserve"> </w:t>
      </w:r>
    </w:p>
    <w:p w14:paraId="78207195" w14:textId="77777777" w:rsidR="00F81399" w:rsidRPr="001077E7" w:rsidRDefault="00F81399">
      <w:pPr>
        <w:rPr>
          <w:lang w:val="vi-VN"/>
        </w:rPr>
        <w:sectPr w:rsidR="00F81399" w:rsidRPr="001077E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B255DF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69E42EBF" w14:textId="77777777">
        <w:tc>
          <w:tcPr>
            <w:tcW w:w="2304" w:type="dxa"/>
          </w:tcPr>
          <w:p w14:paraId="4794FF7D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A1A3015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9B36F05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3B6E10B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74F6B699" w14:textId="77777777">
        <w:tc>
          <w:tcPr>
            <w:tcW w:w="2304" w:type="dxa"/>
          </w:tcPr>
          <w:p w14:paraId="71E247B9" w14:textId="7A309311" w:rsidR="00F81399" w:rsidRDefault="00B9450A">
            <w:pPr>
              <w:pStyle w:val="Tabletext"/>
            </w:pPr>
            <w:r>
              <w:t>28</w:t>
            </w:r>
            <w:r w:rsidR="000439F1">
              <w:t>/</w:t>
            </w:r>
            <w:r>
              <w:t>10</w:t>
            </w:r>
            <w:r w:rsidR="000439F1">
              <w:t>/</w:t>
            </w:r>
            <w:r>
              <w:t>2022</w:t>
            </w:r>
          </w:p>
        </w:tc>
        <w:tc>
          <w:tcPr>
            <w:tcW w:w="1152" w:type="dxa"/>
          </w:tcPr>
          <w:p w14:paraId="10E68B75" w14:textId="28064F17" w:rsidR="000A0CDE" w:rsidRDefault="000A0CD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780B5BB" w14:textId="69491197" w:rsidR="00F81399" w:rsidRDefault="002455C3">
            <w:pPr>
              <w:pStyle w:val="Tabletext"/>
            </w:pPr>
            <w:r>
              <w:t>Overview about website</w:t>
            </w:r>
          </w:p>
        </w:tc>
        <w:tc>
          <w:tcPr>
            <w:tcW w:w="2304" w:type="dxa"/>
          </w:tcPr>
          <w:p w14:paraId="1FC8C9E9" w14:textId="04EF5644" w:rsidR="00F81399" w:rsidRDefault="004F39F4">
            <w:pPr>
              <w:pStyle w:val="Tabletext"/>
            </w:pPr>
            <w:r>
              <w:t>Nguyen Thi Bich Ha</w:t>
            </w:r>
          </w:p>
        </w:tc>
      </w:tr>
      <w:tr w:rsidR="00F81399" w14:paraId="120250C9" w14:textId="77777777">
        <w:tc>
          <w:tcPr>
            <w:tcW w:w="2304" w:type="dxa"/>
          </w:tcPr>
          <w:p w14:paraId="37C80C4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108D0EF0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0E82D7A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4C9883BA" w14:textId="77777777" w:rsidR="00F81399" w:rsidRDefault="00F81399">
            <w:pPr>
              <w:pStyle w:val="Tabletext"/>
            </w:pPr>
          </w:p>
        </w:tc>
      </w:tr>
      <w:tr w:rsidR="00F81399" w14:paraId="5377A486" w14:textId="77777777">
        <w:tc>
          <w:tcPr>
            <w:tcW w:w="2304" w:type="dxa"/>
          </w:tcPr>
          <w:p w14:paraId="7DE1FD2B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61BA45C4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421366D1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D5C2801" w14:textId="77777777" w:rsidR="00F81399" w:rsidRDefault="00F81399">
            <w:pPr>
              <w:pStyle w:val="Tabletext"/>
            </w:pPr>
          </w:p>
        </w:tc>
      </w:tr>
      <w:tr w:rsidR="00F81399" w14:paraId="2002DF27" w14:textId="77777777">
        <w:tc>
          <w:tcPr>
            <w:tcW w:w="2304" w:type="dxa"/>
          </w:tcPr>
          <w:p w14:paraId="2FEF93C1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15041C3F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59BC5B27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2A01BED6" w14:textId="77777777" w:rsidR="00F81399" w:rsidRDefault="00F81399">
            <w:pPr>
              <w:pStyle w:val="Tabletext"/>
            </w:pPr>
          </w:p>
        </w:tc>
      </w:tr>
    </w:tbl>
    <w:p w14:paraId="2937929E" w14:textId="77777777" w:rsidR="00F81399" w:rsidRDefault="00F81399"/>
    <w:p w14:paraId="54007AC2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0DC63DD9" w14:textId="77777777" w:rsidR="00405275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05275">
        <w:rPr>
          <w:noProof/>
        </w:rPr>
        <w:t>1.</w:t>
      </w:r>
      <w:r w:rsidR="00405275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405275">
        <w:rPr>
          <w:noProof/>
        </w:rPr>
        <w:t>Introduction</w:t>
      </w:r>
      <w:r w:rsidR="00405275">
        <w:rPr>
          <w:noProof/>
        </w:rPr>
        <w:tab/>
      </w:r>
      <w:r w:rsidR="00405275">
        <w:rPr>
          <w:noProof/>
        </w:rPr>
        <w:fldChar w:fldCharType="begin"/>
      </w:r>
      <w:r w:rsidR="00405275">
        <w:rPr>
          <w:noProof/>
        </w:rPr>
        <w:instrText xml:space="preserve"> PAGEREF _Toc477214786 \h </w:instrText>
      </w:r>
      <w:r w:rsidR="00405275">
        <w:rPr>
          <w:noProof/>
        </w:rPr>
      </w:r>
      <w:r w:rsidR="00405275">
        <w:rPr>
          <w:noProof/>
        </w:rPr>
        <w:fldChar w:fldCharType="separate"/>
      </w:r>
      <w:r w:rsidR="00405275">
        <w:rPr>
          <w:noProof/>
        </w:rPr>
        <w:t>4</w:t>
      </w:r>
      <w:r w:rsidR="00405275">
        <w:rPr>
          <w:noProof/>
        </w:rPr>
        <w:fldChar w:fldCharType="end"/>
      </w:r>
    </w:p>
    <w:p w14:paraId="093F5FF6" w14:textId="77777777" w:rsidR="00405275" w:rsidRDefault="004052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5127B3" w14:textId="77777777" w:rsidR="00405275" w:rsidRDefault="00405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6CD4DE" w14:textId="77777777" w:rsidR="00405275" w:rsidRDefault="00405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2F367F" w14:textId="77777777" w:rsidR="00405275" w:rsidRDefault="004052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4A648D" w14:textId="77777777" w:rsidR="00405275" w:rsidRDefault="00405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005AD4" w14:textId="77777777" w:rsidR="00405275" w:rsidRDefault="00405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User Task and 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A9362E" w14:textId="77777777" w:rsidR="00405275" w:rsidRDefault="00405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906146" w14:textId="77777777" w:rsidR="00405275" w:rsidRDefault="004052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076E5" w14:textId="77777777" w:rsidR="00405275" w:rsidRDefault="004052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967EB7" w14:textId="77777777" w:rsidR="00F81399" w:rsidRDefault="000439F1">
      <w:pPr>
        <w:pStyle w:val="Title"/>
      </w:pPr>
      <w:r>
        <w:fldChar w:fldCharType="end"/>
      </w:r>
      <w:r>
        <w:br w:type="page"/>
      </w:r>
      <w:fldSimple w:instr=" TITLE  \* MERGEFORMAT ">
        <w:r w:rsidR="00A240EE">
          <w:t>Vision (Small Project)</w:t>
        </w:r>
      </w:fldSimple>
    </w:p>
    <w:p w14:paraId="1B87EF66" w14:textId="5557CDFB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477214786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24860C7F" w14:textId="77777777" w:rsidR="00B45F6B" w:rsidRPr="00B45F6B" w:rsidRDefault="00B45F6B" w:rsidP="00B45F6B"/>
    <w:p w14:paraId="77CDD1A8" w14:textId="228E31F0" w:rsidR="0048438F" w:rsidRPr="0048438F" w:rsidRDefault="003645E6" w:rsidP="0048438F">
      <w:pPr>
        <w:pStyle w:val="InfoBlue"/>
      </w:pPr>
      <w:r w:rsidRPr="00E55EFB">
        <w:t xml:space="preserve">The purpose of this document is to collect, analyze, and define high-level needs and features of the </w:t>
      </w:r>
      <w:r w:rsidRPr="00E55EFB">
        <w:t>website for study</w:t>
      </w:r>
      <w:r w:rsidRPr="00E55EFB">
        <w:t xml:space="preserve">. It focuses on the capabilities needed by the stakeholders and the target users, and </w:t>
      </w:r>
      <w:r w:rsidRPr="00E55EFB">
        <w:rPr>
          <w:b/>
          <w:bCs/>
        </w:rPr>
        <w:t>why</w:t>
      </w:r>
      <w:r w:rsidRPr="00E55EFB">
        <w:t xml:space="preserve"> these needs exist. The details of how the </w:t>
      </w:r>
      <w:r w:rsidRPr="00E55EFB">
        <w:t>website for study</w:t>
      </w:r>
      <w:r w:rsidRPr="00E55EFB">
        <w:t xml:space="preserve"> fulfills these needs are detailed in the use-case and supplementary </w:t>
      </w:r>
      <w:r w:rsidR="00E55EFB" w:rsidRPr="00E55EFB">
        <w:t>specifications</w:t>
      </w:r>
      <w:r w:rsidRPr="00E55EFB">
        <w:t>.</w:t>
      </w:r>
    </w:p>
    <w:p w14:paraId="29C23315" w14:textId="77777777" w:rsidR="003645E6" w:rsidRPr="0048438F" w:rsidRDefault="003645E6" w:rsidP="003645E6">
      <w:pPr>
        <w:pStyle w:val="BodyText"/>
        <w:rPr>
          <w:lang w:val="vi-VN"/>
        </w:rPr>
      </w:pPr>
    </w:p>
    <w:p w14:paraId="4AE6B308" w14:textId="696EB60A" w:rsidR="00F81399" w:rsidRDefault="000439F1">
      <w:pPr>
        <w:pStyle w:val="Heading1"/>
      </w:pPr>
      <w:bookmarkStart w:id="6" w:name="_Toc512930906"/>
      <w:bookmarkStart w:id="7" w:name="_Toc477214787"/>
      <w:r>
        <w:t>Positioning</w:t>
      </w:r>
      <w:bookmarkEnd w:id="4"/>
      <w:bookmarkEnd w:id="5"/>
      <w:bookmarkEnd w:id="6"/>
      <w:bookmarkEnd w:id="7"/>
    </w:p>
    <w:p w14:paraId="0F6F20A3" w14:textId="6B016BBD" w:rsidR="00F81399" w:rsidRDefault="000439F1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477214788"/>
      <w:r>
        <w:t>Problem Statement</w:t>
      </w:r>
      <w:bookmarkEnd w:id="8"/>
      <w:bookmarkEnd w:id="9"/>
      <w:bookmarkEnd w:id="10"/>
      <w:bookmarkEnd w:id="11"/>
      <w:r w:rsidR="004A5397">
        <w:rPr>
          <w:lang w:val="vi-VN"/>
        </w:rPr>
        <w:t xml:space="preserve"> (Phát biểu bài toán)</w:t>
      </w:r>
    </w:p>
    <w:p w14:paraId="3543C1D1" w14:textId="49558C8F" w:rsidR="00F81399" w:rsidRDefault="00F81399" w:rsidP="00E55EF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1E65FA1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BD7713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  <w:p w14:paraId="036F3609" w14:textId="3D592A14" w:rsidR="000E5FD6" w:rsidRDefault="000E5FD6">
            <w:pPr>
              <w:pStyle w:val="BodyText"/>
              <w:keepNext/>
              <w:ind w:left="72"/>
            </w:pPr>
            <w:r>
              <w:t>(vấn đề về)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78B934" w14:textId="4EA5577B" w:rsidR="00F81399" w:rsidRPr="0048438F" w:rsidRDefault="0048438F" w:rsidP="00E55EFB">
            <w:pPr>
              <w:pStyle w:val="InfoBlue"/>
            </w:pPr>
            <w:r>
              <w:t>providing a</w:t>
            </w:r>
            <w:r w:rsidR="00C75978">
              <w:t xml:space="preserve"> place</w:t>
            </w:r>
            <w:r>
              <w:t xml:space="preserve"> to </w:t>
            </w:r>
            <w:r w:rsidR="00C84BA5">
              <w:t>store</w:t>
            </w:r>
            <w:r w:rsidR="00C75978">
              <w:t xml:space="preserve"> materials, take notes, </w:t>
            </w:r>
            <w:r w:rsidR="00996199">
              <w:t xml:space="preserve">and </w:t>
            </w:r>
            <w:r w:rsidR="00C75978">
              <w:t>set deadlines for study.</w:t>
            </w:r>
          </w:p>
        </w:tc>
      </w:tr>
      <w:tr w:rsidR="00F81399" w14:paraId="4A2CEBD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0B01018" w14:textId="4E567B7E" w:rsidR="00F81399" w:rsidRDefault="000E5FD6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  <w:p w14:paraId="493874BD" w14:textId="4D6EB111" w:rsidR="000E5FD6" w:rsidRDefault="000E5FD6">
            <w:pPr>
              <w:pStyle w:val="BodyText"/>
              <w:keepNext/>
              <w:ind w:left="72"/>
            </w:pPr>
            <w:r>
              <w:t>(ảnh hưởng đến)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34078" w14:textId="2F76A947" w:rsidR="00F81399" w:rsidRPr="000A0CDE" w:rsidRDefault="0048438F" w:rsidP="00E55EFB">
            <w:pPr>
              <w:pStyle w:val="InfoBlue"/>
              <w:rPr>
                <w:i/>
              </w:rPr>
            </w:pPr>
            <w:r>
              <w:t>users</w:t>
            </w:r>
          </w:p>
        </w:tc>
      </w:tr>
      <w:tr w:rsidR="00F81399" w14:paraId="39D87E3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CC71E1" w14:textId="77777777"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  <w:p w14:paraId="3860BCC6" w14:textId="0005D63D" w:rsidR="000E5FD6" w:rsidRDefault="000E5FD6">
            <w:pPr>
              <w:pStyle w:val="BodyText"/>
              <w:keepNext/>
              <w:ind w:left="72"/>
            </w:pPr>
            <w:r>
              <w:t>(ảnh hưởng là)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6C2B5" w14:textId="5DF293EC" w:rsidR="00F81399" w:rsidRPr="00996199" w:rsidRDefault="00996199" w:rsidP="00E55EFB">
            <w:pPr>
              <w:pStyle w:val="InfoBlue"/>
              <w:rPr>
                <w:iCs w:val="0"/>
              </w:rPr>
            </w:pPr>
            <w:r>
              <w:rPr>
                <w:iCs w:val="0"/>
              </w:rPr>
              <w:t>u</w:t>
            </w:r>
            <w:r w:rsidRPr="00996199">
              <w:rPr>
                <w:iCs w:val="0"/>
              </w:rPr>
              <w:t xml:space="preserve">sers </w:t>
            </w:r>
            <w:r>
              <w:rPr>
                <w:iCs w:val="0"/>
              </w:rPr>
              <w:t>are confused about how to manage all of their materials and deadlines. So they w</w:t>
            </w:r>
            <w:r w:rsidRPr="00996199">
              <w:rPr>
                <w:iCs w:val="0"/>
              </w:rPr>
              <w:t xml:space="preserve">ant a place that manages </w:t>
            </w:r>
            <w:r>
              <w:rPr>
                <w:iCs w:val="0"/>
              </w:rPr>
              <w:t>their self-study</w:t>
            </w:r>
          </w:p>
        </w:tc>
      </w:tr>
      <w:tr w:rsidR="00F81399" w14:paraId="3A99244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AF87FC1" w14:textId="77777777"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  <w:p w14:paraId="416F8D9A" w14:textId="23A0ED86" w:rsidR="000E5FD6" w:rsidRDefault="000E5FD6">
            <w:pPr>
              <w:pStyle w:val="BodyText"/>
              <w:ind w:left="72"/>
            </w:pPr>
            <w:r>
              <w:t>(giải pháp thành công sẽ là)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238F" w14:textId="1F26607F" w:rsidR="00F81399" w:rsidRPr="000A0CDE" w:rsidRDefault="00C84BA5" w:rsidP="00E55EFB">
            <w:pPr>
              <w:pStyle w:val="InfoBlue"/>
              <w:rPr>
                <w:i/>
              </w:rPr>
            </w:pPr>
            <w:r>
              <w:t>users can have a place to self-study</w:t>
            </w:r>
          </w:p>
        </w:tc>
      </w:tr>
    </w:tbl>
    <w:p w14:paraId="20109C78" w14:textId="2ABFD689" w:rsidR="00F81399" w:rsidRDefault="000439F1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477214789"/>
      <w:r>
        <w:t>Product Position Statement</w:t>
      </w:r>
      <w:bookmarkEnd w:id="12"/>
      <w:bookmarkEnd w:id="13"/>
      <w:bookmarkEnd w:id="14"/>
      <w:bookmarkEnd w:id="15"/>
      <w:bookmarkEnd w:id="16"/>
      <w:bookmarkEnd w:id="17"/>
      <w:r w:rsidR="004A5397">
        <w:rPr>
          <w:lang w:val="vi-VN"/>
        </w:rPr>
        <w:t xml:space="preserve"> (Phát biểu giải pháp)</w:t>
      </w:r>
    </w:p>
    <w:p w14:paraId="384F6CAE" w14:textId="2D961F01" w:rsidR="00F81399" w:rsidRDefault="00F81399" w:rsidP="00E55EF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5DC3B29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C4E6B3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  <w:p w14:paraId="5A0914D1" w14:textId="78FF8800" w:rsidR="000E5FD6" w:rsidRDefault="000E5FD6">
            <w:pPr>
              <w:pStyle w:val="BodyText"/>
              <w:keepNext/>
              <w:ind w:left="72"/>
            </w:pPr>
            <w:r>
              <w:t>(sản phẩm cho ai)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708C50" w14:textId="43A4E9FF" w:rsidR="00F81399" w:rsidRPr="000A0CDE" w:rsidRDefault="00780449" w:rsidP="00E55EFB">
            <w:pPr>
              <w:pStyle w:val="InfoBlue"/>
              <w:rPr>
                <w:i/>
              </w:rPr>
            </w:pPr>
            <w:r>
              <w:t>u</w:t>
            </w:r>
            <w:r w:rsidR="00E614A4">
              <w:t xml:space="preserve">sers </w:t>
            </w:r>
          </w:p>
        </w:tc>
      </w:tr>
      <w:tr w:rsidR="00F81399" w14:paraId="49F7F14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1160DB" w14:textId="77777777" w:rsidR="00F81399" w:rsidRDefault="000439F1">
            <w:pPr>
              <w:pStyle w:val="BodyText"/>
              <w:keepNext/>
              <w:ind w:left="72"/>
            </w:pPr>
            <w:r>
              <w:t>Who</w:t>
            </w:r>
          </w:p>
          <w:p w14:paraId="37A79A1C" w14:textId="63DB7A94" w:rsidR="000E5FD6" w:rsidRDefault="000E5FD6">
            <w:pPr>
              <w:pStyle w:val="BodyText"/>
              <w:keepNext/>
              <w:ind w:left="72"/>
            </w:pPr>
            <w:r>
              <w:t>(làm gì)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CFE7AF" w14:textId="2E978337" w:rsidR="00F81399" w:rsidRPr="000A0CDE" w:rsidRDefault="00EF5EC1" w:rsidP="00E55EFB">
            <w:pPr>
              <w:pStyle w:val="InfoBlue"/>
              <w:rPr>
                <w:i/>
              </w:rPr>
            </w:pPr>
            <w:r>
              <w:t>self-study</w:t>
            </w:r>
          </w:p>
        </w:tc>
      </w:tr>
      <w:tr w:rsidR="00F81399" w14:paraId="6EFB30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FA74F3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  <w:p w14:paraId="47F0F0D0" w14:textId="163E4ED1" w:rsidR="000E5FD6" w:rsidRDefault="000E5FD6">
            <w:pPr>
              <w:pStyle w:val="BodyText"/>
              <w:keepNext/>
              <w:ind w:left="72"/>
            </w:pPr>
            <w:r>
              <w:t>(tên sản phẩm)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32D3D" w14:textId="371241EB" w:rsidR="00F81399" w:rsidRPr="000A0CDE" w:rsidRDefault="00EF5EC1" w:rsidP="00E55EFB">
            <w:pPr>
              <w:pStyle w:val="InfoBlue"/>
              <w:rPr>
                <w:i/>
              </w:rPr>
            </w:pPr>
            <w:r>
              <w:t>Website for study</w:t>
            </w:r>
          </w:p>
        </w:tc>
      </w:tr>
      <w:tr w:rsidR="00F81399" w14:paraId="675E51A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62728D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  <w:p w14:paraId="35746FAA" w14:textId="37602C09" w:rsidR="000E5FD6" w:rsidRDefault="000E5FD6">
            <w:pPr>
              <w:pStyle w:val="BodyText"/>
              <w:keepNext/>
              <w:ind w:left="72"/>
            </w:pPr>
            <w:r>
              <w:t>(sẽ)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CF2016" w14:textId="2EB07ACE" w:rsidR="009F5852" w:rsidRDefault="000A0CDE" w:rsidP="009F5852">
            <w:pPr>
              <w:widowControl/>
              <w:spacing w:line="240" w:lineRule="auto"/>
              <w:rPr>
                <w:rStyle w:val="Hyperlink"/>
                <w:rFonts w:ascii="Arial" w:hAnsi="Arial" w:cs="Arial"/>
                <w:color w:val="1A0DAB"/>
                <w:shd w:val="clear" w:color="auto" w:fill="FFFFFF"/>
              </w:rPr>
            </w:pPr>
            <w:r>
              <w:t xml:space="preserve">allows </w:t>
            </w:r>
            <w:r w:rsidR="00EF5EC1">
              <w:t xml:space="preserve">users to have a place that manages materials and deadlines. Set </w:t>
            </w:r>
            <w:r w:rsidR="009F5852">
              <w:t xml:space="preserve">an </w:t>
            </w:r>
            <w:r w:rsidR="00EF5EC1">
              <w:t xml:space="preserve">alarm </w:t>
            </w:r>
            <w:r w:rsidR="009F5852">
              <w:t>to remind users of to</w:t>
            </w:r>
            <w:r w:rsidR="00174621">
              <w:t>-</w:t>
            </w:r>
            <w:r w:rsidR="009F5852">
              <w:t>do items.</w:t>
            </w:r>
            <w:r w:rsidR="00EF5EC1">
              <w:t xml:space="preserve"> </w:t>
            </w:r>
            <w:r w:rsidR="009F5852">
              <w:fldChar w:fldCharType="begin"/>
            </w:r>
            <w:r w:rsidR="009F5852">
              <w:instrText xml:space="preserve"> HYPERLINK "https://help.hcltechsw.com/notes/11.0.0/tasks_set_alarm_t.html" </w:instrText>
            </w:r>
            <w:r w:rsidR="009F5852">
              <w:fldChar w:fldCharType="separate"/>
            </w:r>
          </w:p>
          <w:p w14:paraId="4EECA40C" w14:textId="25C7A003" w:rsidR="00F81399" w:rsidRPr="000A0CDE" w:rsidRDefault="009F5852" w:rsidP="009F5852">
            <w:pPr>
              <w:pStyle w:val="InfoBlue"/>
              <w:rPr>
                <w:i/>
              </w:rPr>
            </w:pPr>
            <w:r>
              <w:fldChar w:fldCharType="end"/>
            </w:r>
          </w:p>
        </w:tc>
      </w:tr>
      <w:tr w:rsidR="00F81399" w14:paraId="5CD3461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862B22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  <w:p w14:paraId="286F3FB9" w14:textId="1DE44C46" w:rsidR="000E5FD6" w:rsidRDefault="000E5FD6">
            <w:pPr>
              <w:pStyle w:val="BodyText"/>
              <w:keepNext/>
              <w:ind w:left="72"/>
            </w:pPr>
            <w:r>
              <w:t>(khác với)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C5DB2" w14:textId="4546699C" w:rsidR="00F81399" w:rsidRPr="000A0CDE" w:rsidRDefault="00F81399" w:rsidP="00E55EFB">
            <w:pPr>
              <w:pStyle w:val="InfoBlue"/>
              <w:rPr>
                <w:i/>
              </w:rPr>
            </w:pPr>
          </w:p>
        </w:tc>
      </w:tr>
      <w:tr w:rsidR="00F81399" w14:paraId="302E179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A4EDBE4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  <w:p w14:paraId="3033A9D5" w14:textId="00BFB54D" w:rsidR="000E5FD6" w:rsidRDefault="000E5FD6">
            <w:pPr>
              <w:pStyle w:val="BodyText"/>
              <w:ind w:left="72"/>
            </w:pPr>
            <w:r>
              <w:t>(sản phẩm của chúng tôi)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0717EF" w14:textId="57430E69" w:rsidR="00F81399" w:rsidRPr="00174621" w:rsidRDefault="00174621" w:rsidP="00E55EFB">
            <w:pPr>
              <w:pStyle w:val="InfoBlue"/>
              <w:rPr>
                <w:iCs w:val="0"/>
              </w:rPr>
            </w:pPr>
            <w:r w:rsidRPr="00174621">
              <w:rPr>
                <w:iCs w:val="0"/>
              </w:rPr>
              <w:t>Can</w:t>
            </w:r>
            <w:r>
              <w:rPr>
                <w:i/>
              </w:rPr>
              <w:t xml:space="preserve"> </w:t>
            </w:r>
            <w:r>
              <w:rPr>
                <w:iCs w:val="0"/>
              </w:rPr>
              <w:t>support for users who want to self-study</w:t>
            </w:r>
          </w:p>
        </w:tc>
      </w:tr>
    </w:tbl>
    <w:p w14:paraId="23B85D39" w14:textId="77777777" w:rsidR="00F81399" w:rsidRDefault="000439F1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477214790"/>
      <w:bookmarkStart w:id="22" w:name="_Toc436203381"/>
      <w:r>
        <w:lastRenderedPageBreak/>
        <w:t>User Descriptions</w:t>
      </w:r>
      <w:bookmarkEnd w:id="18"/>
      <w:bookmarkEnd w:id="19"/>
      <w:bookmarkEnd w:id="20"/>
      <w:bookmarkEnd w:id="21"/>
    </w:p>
    <w:p w14:paraId="72DD0861" w14:textId="77777777" w:rsidR="00F81399" w:rsidRDefault="000439F1">
      <w:pPr>
        <w:pStyle w:val="Heading2"/>
      </w:pPr>
      <w:bookmarkStart w:id="23" w:name="_Toc452813584"/>
      <w:bookmarkStart w:id="24" w:name="_Toc512930911"/>
      <w:bookmarkStart w:id="25" w:name="_Toc477214791"/>
      <w:r>
        <w:t xml:space="preserve">User </w:t>
      </w:r>
      <w:bookmarkEnd w:id="23"/>
      <w:bookmarkEnd w:id="24"/>
      <w:r w:rsidR="008F4175">
        <w:t>Profiles</w:t>
      </w:r>
      <w:bookmarkEnd w:id="25"/>
    </w:p>
    <w:p w14:paraId="668D2E99" w14:textId="376F644E" w:rsidR="004A5397" w:rsidRDefault="00A67C40" w:rsidP="00E55EFB">
      <w:pPr>
        <w:pStyle w:val="InfoBlue"/>
        <w:numPr>
          <w:ilvl w:val="0"/>
          <w:numId w:val="30"/>
        </w:numPr>
      </w:pPr>
      <w:r>
        <w:t>Avatar (optional)</w:t>
      </w:r>
    </w:p>
    <w:p w14:paraId="4C373EAB" w14:textId="1FD3D3D1" w:rsidR="00D04831" w:rsidRDefault="00A67C40" w:rsidP="00E55EFB">
      <w:pPr>
        <w:pStyle w:val="InfoBlue"/>
        <w:numPr>
          <w:ilvl w:val="0"/>
          <w:numId w:val="30"/>
        </w:numPr>
      </w:pPr>
      <w:r>
        <w:t>User name</w:t>
      </w:r>
    </w:p>
    <w:p w14:paraId="78468128" w14:textId="0A45E081" w:rsidR="00D04831" w:rsidRDefault="00A67C40" w:rsidP="00E55EFB">
      <w:pPr>
        <w:pStyle w:val="InfoBlue"/>
        <w:numPr>
          <w:ilvl w:val="0"/>
          <w:numId w:val="30"/>
        </w:numPr>
      </w:pPr>
      <w:r>
        <w:t>Responsibilty</w:t>
      </w:r>
    </w:p>
    <w:p w14:paraId="58228F0B" w14:textId="65B6010C" w:rsidR="004A5397" w:rsidRDefault="00A67C40" w:rsidP="00E55EFB">
      <w:pPr>
        <w:pStyle w:val="InfoBlue"/>
        <w:numPr>
          <w:ilvl w:val="0"/>
          <w:numId w:val="30"/>
        </w:numPr>
      </w:pPr>
      <w:r>
        <w:t>Expectation</w:t>
      </w:r>
    </w:p>
    <w:p w14:paraId="1D7E5A3B" w14:textId="149F63B7" w:rsidR="00F81399" w:rsidRDefault="00F81399" w:rsidP="00E55EFB">
      <w:pPr>
        <w:pStyle w:val="InfoBlue"/>
      </w:pPr>
    </w:p>
    <w:p w14:paraId="135859AF" w14:textId="7E505FFA" w:rsidR="00F81399" w:rsidRDefault="008F4175">
      <w:pPr>
        <w:pStyle w:val="Heading2"/>
      </w:pPr>
      <w:bookmarkStart w:id="26" w:name="_Toc425054386"/>
      <w:bookmarkStart w:id="27" w:name="_Toc342757864"/>
      <w:bookmarkStart w:id="28" w:name="_Toc346297773"/>
      <w:bookmarkStart w:id="29" w:name="_Toc422186479"/>
      <w:bookmarkStart w:id="30" w:name="_Toc436203384"/>
      <w:bookmarkStart w:id="31" w:name="_Toc452813585"/>
      <w:bookmarkStart w:id="32" w:name="_Toc512930912"/>
      <w:bookmarkStart w:id="33" w:name="_Toc477214792"/>
      <w:r>
        <w:t xml:space="preserve">User Task and </w:t>
      </w:r>
      <w:r w:rsidR="000439F1">
        <w:t>Environment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402F3EA" w14:textId="3C2D9805" w:rsidR="00F81399" w:rsidRDefault="000439F1">
      <w:pPr>
        <w:pStyle w:val="Heading2"/>
      </w:pPr>
      <w:bookmarkStart w:id="34" w:name="_Toc452813589"/>
      <w:bookmarkStart w:id="35" w:name="_Toc512930914"/>
      <w:bookmarkStart w:id="36" w:name="_Toc477214793"/>
      <w:r>
        <w:t>Alternatives and Competition</w:t>
      </w:r>
      <w:bookmarkEnd w:id="34"/>
      <w:bookmarkEnd w:id="35"/>
      <w:bookmarkEnd w:id="36"/>
    </w:p>
    <w:p w14:paraId="3C2DCAB0" w14:textId="52DD7862" w:rsidR="003B77E5" w:rsidRPr="003B77E5" w:rsidRDefault="003B77E5" w:rsidP="003B77E5"/>
    <w:p w14:paraId="121230E2" w14:textId="030DABF3" w:rsidR="00F81399" w:rsidRDefault="000439F1">
      <w:pPr>
        <w:pStyle w:val="Heading1"/>
      </w:pPr>
      <w:bookmarkStart w:id="37" w:name="_Toc436203402"/>
      <w:bookmarkStart w:id="38" w:name="_Toc452813596"/>
      <w:bookmarkStart w:id="39" w:name="_Toc512930918"/>
      <w:bookmarkStart w:id="40" w:name="_Toc477214794"/>
      <w:bookmarkEnd w:id="22"/>
      <w:r>
        <w:t>Product Features</w:t>
      </w:r>
      <w:bookmarkEnd w:id="37"/>
      <w:bookmarkEnd w:id="38"/>
      <w:bookmarkEnd w:id="39"/>
      <w:bookmarkEnd w:id="40"/>
      <w:r w:rsidR="000368D3">
        <w:t xml:space="preserve"> </w:t>
      </w:r>
      <w:r w:rsidR="000368D3">
        <w:sym w:font="Wingdings" w:char="F0E0"/>
      </w:r>
      <w:r w:rsidR="000368D3">
        <w:t xml:space="preserve"> functional user requirements</w:t>
      </w:r>
    </w:p>
    <w:p w14:paraId="60A7B997" w14:textId="4BDDCFB5" w:rsidR="00A21B0F" w:rsidRDefault="00A21B0F" w:rsidP="00A21B0F">
      <w:pPr>
        <w:pStyle w:val="InfoBlue"/>
        <w:numPr>
          <w:ilvl w:val="0"/>
          <w:numId w:val="30"/>
        </w:numPr>
      </w:pPr>
      <w:r>
        <w:t>Account management: create an account, log in, edit information</w:t>
      </w:r>
    </w:p>
    <w:p w14:paraId="3D82C9F0" w14:textId="77777777" w:rsidR="00A21B0F" w:rsidRDefault="00A21B0F" w:rsidP="00A21B0F">
      <w:pPr>
        <w:pStyle w:val="InfoBlue"/>
        <w:numPr>
          <w:ilvl w:val="0"/>
          <w:numId w:val="30"/>
        </w:numPr>
      </w:pPr>
      <w:r>
        <w:t>Create and manage to-do lists.</w:t>
      </w:r>
    </w:p>
    <w:p w14:paraId="53B7217B" w14:textId="77777777" w:rsidR="00A21B0F" w:rsidRDefault="00A21B0F" w:rsidP="00A21B0F">
      <w:pPr>
        <w:pStyle w:val="InfoBlue"/>
        <w:numPr>
          <w:ilvl w:val="0"/>
          <w:numId w:val="30"/>
        </w:numPr>
      </w:pPr>
      <w:r>
        <w:t>Create and store notes.</w:t>
      </w:r>
    </w:p>
    <w:p w14:paraId="1F100A9D" w14:textId="77777777" w:rsidR="00A21B0F" w:rsidRDefault="00A21B0F" w:rsidP="00A21B0F">
      <w:pPr>
        <w:pStyle w:val="InfoBlue"/>
        <w:numPr>
          <w:ilvl w:val="0"/>
          <w:numId w:val="30"/>
        </w:numPr>
      </w:pPr>
      <w:r>
        <w:t>Create reminders</w:t>
      </w:r>
    </w:p>
    <w:p w14:paraId="09731597" w14:textId="061D5047" w:rsidR="00A21B0F" w:rsidRDefault="00A21B0F" w:rsidP="00A21B0F">
      <w:pPr>
        <w:pStyle w:val="InfoBlue"/>
        <w:numPr>
          <w:ilvl w:val="0"/>
          <w:numId w:val="30"/>
        </w:numPr>
      </w:pPr>
      <w:r>
        <w:t>Pomodoro: a stopwatch that divides the study time into small sections interspersed with breaks.</w:t>
      </w:r>
    </w:p>
    <w:p w14:paraId="2D9D5B0F" w14:textId="77777777" w:rsidR="00C556B4" w:rsidRPr="00C556B4" w:rsidRDefault="00C556B4" w:rsidP="00C556B4">
      <w:pPr>
        <w:pStyle w:val="BodyText"/>
      </w:pPr>
    </w:p>
    <w:p w14:paraId="72AAB807" w14:textId="67E74D71" w:rsidR="00F81399" w:rsidRDefault="00396EAE">
      <w:pPr>
        <w:pStyle w:val="Heading1"/>
      </w:pPr>
      <w:bookmarkStart w:id="41" w:name="_Toc436203408"/>
      <w:bookmarkStart w:id="42" w:name="_Toc452813602"/>
      <w:bookmarkStart w:id="43" w:name="_Toc512930919"/>
      <w:bookmarkStart w:id="44" w:name="_Toc477214795"/>
      <w:r>
        <w:t>Non-Functional</w:t>
      </w:r>
      <w:r w:rsidR="000439F1">
        <w:t xml:space="preserve"> Requirements</w:t>
      </w:r>
      <w:bookmarkEnd w:id="41"/>
      <w:bookmarkEnd w:id="42"/>
      <w:bookmarkEnd w:id="43"/>
      <w:bookmarkEnd w:id="44"/>
      <w:r w:rsidR="000368D3">
        <w:t xml:space="preserve"> </w:t>
      </w:r>
      <w:r w:rsidR="000368D3">
        <w:sym w:font="Wingdings" w:char="F0E0"/>
      </w:r>
      <w:r w:rsidR="000368D3">
        <w:t xml:space="preserve"> non-functional user </w:t>
      </w:r>
      <w:r w:rsidR="008A318C">
        <w:t>requirements</w:t>
      </w:r>
    </w:p>
    <w:p w14:paraId="5190EDE2" w14:textId="68BAD985" w:rsidR="00637514" w:rsidRDefault="00637514" w:rsidP="00637514">
      <w:pPr>
        <w:pStyle w:val="InfoBlue"/>
        <w:numPr>
          <w:ilvl w:val="0"/>
          <w:numId w:val="30"/>
        </w:numPr>
      </w:pPr>
      <w:r>
        <w:t>Security</w:t>
      </w:r>
    </w:p>
    <w:p w14:paraId="4002C973" w14:textId="49FFC72D" w:rsidR="00637514" w:rsidRDefault="00637514" w:rsidP="00637514">
      <w:pPr>
        <w:pStyle w:val="InfoBlue"/>
        <w:numPr>
          <w:ilvl w:val="0"/>
          <w:numId w:val="30"/>
        </w:numPr>
      </w:pPr>
      <w:r>
        <w:t>Speed</w:t>
      </w:r>
    </w:p>
    <w:p w14:paraId="45F70C28" w14:textId="72BD7A9D" w:rsidR="00637514" w:rsidRDefault="00637514" w:rsidP="00637514">
      <w:pPr>
        <w:pStyle w:val="InfoBlue"/>
        <w:numPr>
          <w:ilvl w:val="0"/>
          <w:numId w:val="30"/>
        </w:numPr>
      </w:pPr>
      <w:r>
        <w:t>Maintainability</w:t>
      </w:r>
    </w:p>
    <w:p w14:paraId="319A2A08" w14:textId="2FC3DB1E" w:rsidR="00637514" w:rsidRDefault="00637514" w:rsidP="00637514">
      <w:pPr>
        <w:pStyle w:val="InfoBlue"/>
        <w:numPr>
          <w:ilvl w:val="0"/>
          <w:numId w:val="30"/>
        </w:numPr>
      </w:pPr>
      <w:r>
        <w:t>Scalability</w:t>
      </w:r>
    </w:p>
    <w:p w14:paraId="024B4409" w14:textId="02552B54" w:rsidR="00637514" w:rsidRDefault="00637514" w:rsidP="00637514">
      <w:pPr>
        <w:pStyle w:val="InfoBlue"/>
        <w:ind w:left="720"/>
      </w:pPr>
    </w:p>
    <w:p w14:paraId="1CD925EE" w14:textId="77777777" w:rsidR="00637514" w:rsidRPr="00637514" w:rsidRDefault="00637514" w:rsidP="00637514">
      <w:pPr>
        <w:pStyle w:val="BodyText"/>
        <w:ind w:left="0"/>
      </w:pPr>
    </w:p>
    <w:p w14:paraId="0130E526" w14:textId="77777777" w:rsidR="008A318C" w:rsidRPr="008A318C" w:rsidRDefault="008A318C" w:rsidP="008A318C">
      <w:pPr>
        <w:pStyle w:val="BodyText"/>
      </w:pPr>
    </w:p>
    <w:sectPr w:rsidR="008A318C" w:rsidRPr="008A318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3BB7" w14:textId="77777777" w:rsidR="009E2BE0" w:rsidRDefault="009E2BE0">
      <w:pPr>
        <w:spacing w:line="240" w:lineRule="auto"/>
      </w:pPr>
      <w:r>
        <w:separator/>
      </w:r>
    </w:p>
  </w:endnote>
  <w:endnote w:type="continuationSeparator" w:id="0">
    <w:p w14:paraId="50BF2819" w14:textId="77777777" w:rsidR="009E2BE0" w:rsidRDefault="009E2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626541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3071C8" w14:textId="77777777"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89E8A4" w14:textId="45CAD94F" w:rsidR="00F81399" w:rsidRDefault="000439F1" w:rsidP="0006309C">
          <w:pPr>
            <w:jc w:val="center"/>
          </w:pPr>
          <w:r>
            <w:sym w:font="Symbol" w:char="F0D3"/>
          </w:r>
          <w:r w:rsidR="002C678C">
            <w:t>Group 02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77E7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AE8D08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5FD6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18509D1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BF54" w14:textId="77777777" w:rsidR="009E2BE0" w:rsidRDefault="009E2BE0">
      <w:pPr>
        <w:spacing w:line="240" w:lineRule="auto"/>
      </w:pPr>
      <w:r>
        <w:separator/>
      </w:r>
    </w:p>
  </w:footnote>
  <w:footnote w:type="continuationSeparator" w:id="0">
    <w:p w14:paraId="56F6C2A4" w14:textId="77777777" w:rsidR="009E2BE0" w:rsidRDefault="009E2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2FD0" w14:textId="77777777" w:rsidR="00F81399" w:rsidRDefault="00F81399">
    <w:pPr>
      <w:rPr>
        <w:sz w:val="24"/>
      </w:rPr>
    </w:pPr>
  </w:p>
  <w:p w14:paraId="0795E12F" w14:textId="77777777" w:rsidR="00F81399" w:rsidRDefault="00F81399">
    <w:pPr>
      <w:pBdr>
        <w:top w:val="single" w:sz="6" w:space="1" w:color="auto"/>
      </w:pBdr>
      <w:rPr>
        <w:sz w:val="24"/>
      </w:rPr>
    </w:pPr>
  </w:p>
  <w:p w14:paraId="1BEC7868" w14:textId="49426F94" w:rsidR="00F81399" w:rsidRDefault="00CA48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</w:t>
    </w:r>
    <w:r w:rsidR="001077E7">
      <w:rPr>
        <w:rFonts w:ascii="Arial" w:hAnsi="Arial"/>
        <w:b/>
        <w:sz w:val="36"/>
      </w:rPr>
      <w:t xml:space="preserve"> 02</w:t>
    </w:r>
  </w:p>
  <w:p w14:paraId="59D3E753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315E482D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65272287" w14:textId="77777777">
      <w:tc>
        <w:tcPr>
          <w:tcW w:w="6379" w:type="dxa"/>
        </w:tcPr>
        <w:p w14:paraId="6BD79250" w14:textId="3A7A0478" w:rsidR="00F81399" w:rsidRPr="00EA7DB6" w:rsidRDefault="00A828A8">
          <w:pPr>
            <w:rPr>
              <w:bCs/>
            </w:rPr>
          </w:pPr>
          <w:r>
            <w:rPr>
              <w:bCs/>
            </w:rPr>
            <w:t>Group</w:t>
          </w:r>
          <w:r w:rsidR="00EA7DB6" w:rsidRPr="00EA7DB6">
            <w:rPr>
              <w:bCs/>
            </w:rPr>
            <w:t xml:space="preserve"> 02</w:t>
          </w:r>
        </w:p>
      </w:tc>
      <w:tc>
        <w:tcPr>
          <w:tcW w:w="3179" w:type="dxa"/>
        </w:tcPr>
        <w:p w14:paraId="4814E878" w14:textId="43F02EBA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81399" w14:paraId="35B1D48F" w14:textId="77777777">
      <w:tc>
        <w:tcPr>
          <w:tcW w:w="6379" w:type="dxa"/>
        </w:tcPr>
        <w:p w14:paraId="29647434" w14:textId="77777777" w:rsidR="00F81399" w:rsidRDefault="002069F8" w:rsidP="00B243D1">
          <w:fldSimple w:instr=" TITLE  \* MERGEFORMAT ">
            <w:r w:rsidR="00A240EE">
              <w:t xml:space="preserve">Vision </w:t>
            </w:r>
            <w:r w:rsidR="00B243D1">
              <w:t>Document</w:t>
            </w:r>
          </w:fldSimple>
        </w:p>
      </w:tc>
      <w:tc>
        <w:tcPr>
          <w:tcW w:w="3179" w:type="dxa"/>
        </w:tcPr>
        <w:p w14:paraId="0DCABC98" w14:textId="1DC45642" w:rsidR="00F81399" w:rsidRDefault="000439F1">
          <w:r>
            <w:t xml:space="preserve">  Date:  </w:t>
          </w:r>
          <w:r w:rsidR="00EA7DB6">
            <w:t>28</w:t>
          </w:r>
          <w:r>
            <w:t>/</w:t>
          </w:r>
          <w:r w:rsidR="00EA7DB6">
            <w:t>10</w:t>
          </w:r>
          <w:r>
            <w:t>/</w:t>
          </w:r>
          <w:r w:rsidR="00EA7DB6">
            <w:t>2022</w:t>
          </w:r>
        </w:p>
      </w:tc>
    </w:tr>
    <w:tr w:rsidR="00F81399" w14:paraId="27CB7E68" w14:textId="77777777">
      <w:tc>
        <w:tcPr>
          <w:tcW w:w="9558" w:type="dxa"/>
          <w:gridSpan w:val="2"/>
        </w:tcPr>
        <w:p w14:paraId="0234346A" w14:textId="1613F674" w:rsidR="00F81399" w:rsidRDefault="00B63FA3">
          <w:r>
            <w:t>Revision PA1</w:t>
          </w:r>
        </w:p>
      </w:tc>
    </w:tr>
  </w:tbl>
  <w:p w14:paraId="44BD2297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7B3B3A"/>
    <w:multiLevelType w:val="hybridMultilevel"/>
    <w:tmpl w:val="B2DC35B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4A1587"/>
    <w:multiLevelType w:val="hybridMultilevel"/>
    <w:tmpl w:val="419C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6578793">
    <w:abstractNumId w:val="0"/>
  </w:num>
  <w:num w:numId="2" w16cid:durableId="22256713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2619039">
    <w:abstractNumId w:val="3"/>
  </w:num>
  <w:num w:numId="4" w16cid:durableId="1264994339">
    <w:abstractNumId w:val="13"/>
  </w:num>
  <w:num w:numId="5" w16cid:durableId="1182285330">
    <w:abstractNumId w:val="28"/>
  </w:num>
  <w:num w:numId="6" w16cid:durableId="1370447872">
    <w:abstractNumId w:val="20"/>
  </w:num>
  <w:num w:numId="7" w16cid:durableId="1474908771">
    <w:abstractNumId w:val="19"/>
  </w:num>
  <w:num w:numId="8" w16cid:durableId="56756997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779829201">
    <w:abstractNumId w:val="2"/>
  </w:num>
  <w:num w:numId="10" w16cid:durableId="843402782">
    <w:abstractNumId w:val="27"/>
  </w:num>
  <w:num w:numId="11" w16cid:durableId="337973430">
    <w:abstractNumId w:val="4"/>
  </w:num>
  <w:num w:numId="12" w16cid:durableId="533226329">
    <w:abstractNumId w:val="14"/>
  </w:num>
  <w:num w:numId="13" w16cid:durableId="105858278">
    <w:abstractNumId w:val="12"/>
  </w:num>
  <w:num w:numId="14" w16cid:durableId="1724057450">
    <w:abstractNumId w:val="26"/>
  </w:num>
  <w:num w:numId="15" w16cid:durableId="552424839">
    <w:abstractNumId w:val="11"/>
  </w:num>
  <w:num w:numId="16" w16cid:durableId="1970282547">
    <w:abstractNumId w:val="5"/>
  </w:num>
  <w:num w:numId="17" w16cid:durableId="524097917">
    <w:abstractNumId w:val="25"/>
  </w:num>
  <w:num w:numId="18" w16cid:durableId="1407411124">
    <w:abstractNumId w:val="18"/>
  </w:num>
  <w:num w:numId="19" w16cid:durableId="291399981">
    <w:abstractNumId w:val="6"/>
  </w:num>
  <w:num w:numId="20" w16cid:durableId="38625995">
    <w:abstractNumId w:val="16"/>
  </w:num>
  <w:num w:numId="21" w16cid:durableId="909776976">
    <w:abstractNumId w:val="10"/>
  </w:num>
  <w:num w:numId="22" w16cid:durableId="285936360">
    <w:abstractNumId w:val="24"/>
  </w:num>
  <w:num w:numId="23" w16cid:durableId="222108296">
    <w:abstractNumId w:val="9"/>
  </w:num>
  <w:num w:numId="24" w16cid:durableId="1419059974">
    <w:abstractNumId w:val="8"/>
  </w:num>
  <w:num w:numId="25" w16cid:durableId="691999798">
    <w:abstractNumId w:val="7"/>
  </w:num>
  <w:num w:numId="26" w16cid:durableId="1289705220">
    <w:abstractNumId w:val="22"/>
  </w:num>
  <w:num w:numId="27" w16cid:durableId="471288096">
    <w:abstractNumId w:val="23"/>
  </w:num>
  <w:num w:numId="28" w16cid:durableId="2055805836">
    <w:abstractNumId w:val="29"/>
  </w:num>
  <w:num w:numId="29" w16cid:durableId="1602033555">
    <w:abstractNumId w:val="15"/>
  </w:num>
  <w:num w:numId="30" w16cid:durableId="1857190393">
    <w:abstractNumId w:val="17"/>
  </w:num>
  <w:num w:numId="31" w16cid:durableId="13787472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EE"/>
    <w:rsid w:val="000368D3"/>
    <w:rsid w:val="000439F1"/>
    <w:rsid w:val="0006309C"/>
    <w:rsid w:val="000A0CDE"/>
    <w:rsid w:val="000E5FD6"/>
    <w:rsid w:val="001077E7"/>
    <w:rsid w:val="00174621"/>
    <w:rsid w:val="002069F8"/>
    <w:rsid w:val="002455C3"/>
    <w:rsid w:val="002461A6"/>
    <w:rsid w:val="00281575"/>
    <w:rsid w:val="002A2D58"/>
    <w:rsid w:val="002C678C"/>
    <w:rsid w:val="003645E6"/>
    <w:rsid w:val="003722E8"/>
    <w:rsid w:val="00396EAE"/>
    <w:rsid w:val="003A79C5"/>
    <w:rsid w:val="003B77E5"/>
    <w:rsid w:val="003F7AB9"/>
    <w:rsid w:val="00405275"/>
    <w:rsid w:val="0048438F"/>
    <w:rsid w:val="004A2973"/>
    <w:rsid w:val="004A5397"/>
    <w:rsid w:val="004F39F4"/>
    <w:rsid w:val="00536DFF"/>
    <w:rsid w:val="005B61B0"/>
    <w:rsid w:val="005B72BB"/>
    <w:rsid w:val="00637514"/>
    <w:rsid w:val="006417CD"/>
    <w:rsid w:val="006C0028"/>
    <w:rsid w:val="00732FCF"/>
    <w:rsid w:val="00780449"/>
    <w:rsid w:val="008A318C"/>
    <w:rsid w:val="008F4175"/>
    <w:rsid w:val="00916188"/>
    <w:rsid w:val="00954721"/>
    <w:rsid w:val="00954E66"/>
    <w:rsid w:val="00967865"/>
    <w:rsid w:val="00971ABA"/>
    <w:rsid w:val="00996199"/>
    <w:rsid w:val="009E2BE0"/>
    <w:rsid w:val="009F5852"/>
    <w:rsid w:val="00A21B0F"/>
    <w:rsid w:val="00A240EE"/>
    <w:rsid w:val="00A33A41"/>
    <w:rsid w:val="00A51EEE"/>
    <w:rsid w:val="00A67C40"/>
    <w:rsid w:val="00A828A8"/>
    <w:rsid w:val="00AC443A"/>
    <w:rsid w:val="00B121D8"/>
    <w:rsid w:val="00B21F3C"/>
    <w:rsid w:val="00B243D1"/>
    <w:rsid w:val="00B45F6B"/>
    <w:rsid w:val="00B61BD6"/>
    <w:rsid w:val="00B63FA3"/>
    <w:rsid w:val="00B655BD"/>
    <w:rsid w:val="00B9450A"/>
    <w:rsid w:val="00C556B4"/>
    <w:rsid w:val="00C75978"/>
    <w:rsid w:val="00C84BA5"/>
    <w:rsid w:val="00CA486E"/>
    <w:rsid w:val="00CE0008"/>
    <w:rsid w:val="00D04831"/>
    <w:rsid w:val="00D17477"/>
    <w:rsid w:val="00D72773"/>
    <w:rsid w:val="00D8761C"/>
    <w:rsid w:val="00D918D5"/>
    <w:rsid w:val="00D921DE"/>
    <w:rsid w:val="00E55EFB"/>
    <w:rsid w:val="00E614A4"/>
    <w:rsid w:val="00E71F4D"/>
    <w:rsid w:val="00EA7DB6"/>
    <w:rsid w:val="00EF5EC1"/>
    <w:rsid w:val="00F81399"/>
    <w:rsid w:val="00FB530F"/>
    <w:rsid w:val="00FC0CE9"/>
    <w:rsid w:val="00FD1EEC"/>
    <w:rsid w:val="00FD7D15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01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55EFB"/>
    <w:pPr>
      <w:widowControl/>
      <w:tabs>
        <w:tab w:val="left" w:pos="540"/>
        <w:tab w:val="left" w:pos="1260"/>
      </w:tabs>
      <w:spacing w:after="120"/>
      <w:jc w:val="both"/>
    </w:pPr>
    <w:rPr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38F"/>
    <w:rPr>
      <w:rFonts w:ascii="Courier New" w:hAnsi="Courier New" w:cs="Courier New"/>
      <w:lang w:val="en-US" w:eastAsia="en-US"/>
    </w:rPr>
  </w:style>
  <w:style w:type="character" w:customStyle="1" w:styleId="y2iqfc">
    <w:name w:val="y2iqfc"/>
    <w:basedOn w:val="DefaultParagraphFont"/>
    <w:rsid w:val="0048438F"/>
  </w:style>
  <w:style w:type="paragraph" w:styleId="ListParagraph">
    <w:name w:val="List Paragraph"/>
    <w:basedOn w:val="Normal"/>
    <w:uiPriority w:val="34"/>
    <w:qFormat/>
    <w:rsid w:val="00A2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9408-D62C-41A3-B04B-7EEEF6A7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</TotalTime>
  <Pages>5</Pages>
  <Words>447</Words>
  <Characters>2253</Characters>
  <Application>Microsoft Office Word</Application>
  <DocSecurity>0</DocSecurity>
  <Lines>70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lastModifiedBy>Ha</cp:lastModifiedBy>
  <cp:revision>2</cp:revision>
  <cp:lastPrinted>2001-03-15T07:26:00Z</cp:lastPrinted>
  <dcterms:created xsi:type="dcterms:W3CDTF">2022-11-01T12:52:00Z</dcterms:created>
  <dcterms:modified xsi:type="dcterms:W3CDTF">2022-11-01T12:52:00Z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83f72858cba13a16bba76af5ac7543cabf86f229aef340cc950866d4fedb9d66</vt:lpwstr>
  </property>
</Properties>
</file>