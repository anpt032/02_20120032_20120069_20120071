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6398AED" w:rsidR="007C47A5" w:rsidRPr="00815AD3" w:rsidRDefault="00815AD3">
      <w:pPr>
        <w:pStyle w:val="Title"/>
        <w:jc w:val="right"/>
        <w:rPr>
          <w:lang w:val="vi-VN"/>
        </w:rPr>
      </w:pPr>
      <w:r>
        <w:t>Website</w:t>
      </w:r>
      <w:r>
        <w:rPr>
          <w:lang w:val="vi-VN"/>
        </w:rPr>
        <w:t xml:space="preserve"> for Study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2598352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78FB">
        <w:rPr>
          <w:sz w:val="28"/>
        </w:rPr>
        <w:t>5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00311A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 w:rsidTr="0000311A">
        <w:tc>
          <w:tcPr>
            <w:tcW w:w="2304" w:type="dxa"/>
          </w:tcPr>
          <w:p w14:paraId="4DE0A43B" w14:textId="0120F380" w:rsidR="007C47A5" w:rsidRDefault="007C47A5">
            <w:pPr>
              <w:pStyle w:val="Tabletext"/>
            </w:pPr>
            <w:r>
              <w:t>&lt;</w:t>
            </w:r>
            <w:r w:rsidR="00A77357">
              <w:t>01</w:t>
            </w:r>
            <w:r>
              <w:t>/</w:t>
            </w:r>
            <w:r w:rsidR="00A77357">
              <w:t>11</w:t>
            </w:r>
            <w:r>
              <w:t>/</w:t>
            </w:r>
            <w:r w:rsidR="00A77357">
              <w:t>22</w:t>
            </w:r>
            <w:r>
              <w:t>&gt;</w:t>
            </w:r>
          </w:p>
        </w:tc>
        <w:tc>
          <w:tcPr>
            <w:tcW w:w="1152" w:type="dxa"/>
          </w:tcPr>
          <w:p w14:paraId="3E094E6B" w14:textId="2EA5FAD4" w:rsidR="007C47A5" w:rsidRDefault="007C47A5">
            <w:pPr>
              <w:pStyle w:val="Tabletext"/>
            </w:pPr>
            <w:r>
              <w:t>&lt;</w:t>
            </w:r>
            <w:r w:rsidR="00A77357">
              <w:t>1</w:t>
            </w:r>
            <w:r>
              <w:t>.</w:t>
            </w:r>
            <w:r w:rsidR="00A77357">
              <w:t>0</w:t>
            </w:r>
            <w:r>
              <w:t>&gt;</w:t>
            </w:r>
          </w:p>
        </w:tc>
        <w:tc>
          <w:tcPr>
            <w:tcW w:w="3744" w:type="dxa"/>
          </w:tcPr>
          <w:p w14:paraId="06122755" w14:textId="38A9C3D3" w:rsidR="007C47A5" w:rsidRDefault="007C47A5">
            <w:pPr>
              <w:pStyle w:val="Tabletext"/>
            </w:pPr>
            <w:r>
              <w:t>&lt;</w:t>
            </w:r>
            <w:r w:rsidR="00A77357">
              <w:t>PA1</w:t>
            </w:r>
            <w:r>
              <w:t>&gt;</w:t>
            </w:r>
          </w:p>
        </w:tc>
        <w:tc>
          <w:tcPr>
            <w:tcW w:w="2304" w:type="dxa"/>
          </w:tcPr>
          <w:p w14:paraId="017B8DCC" w14:textId="190790A1" w:rsidR="007C47A5" w:rsidRDefault="007C47A5">
            <w:pPr>
              <w:pStyle w:val="Tabletext"/>
            </w:pPr>
            <w:r>
              <w:t>&lt;</w:t>
            </w:r>
            <w:r w:rsidR="00A77357">
              <w:t>PTA</w:t>
            </w:r>
            <w:r w:rsidR="00A77357">
              <w:rPr>
                <w:lang w:val="vi-VN"/>
              </w:rPr>
              <w:t>,TKD</w:t>
            </w:r>
            <w:r>
              <w:t>&gt;</w:t>
            </w:r>
          </w:p>
        </w:tc>
      </w:tr>
      <w:tr w:rsidR="0000311A" w14:paraId="5DE8F14A" w14:textId="77777777" w:rsidTr="0000311A">
        <w:tc>
          <w:tcPr>
            <w:tcW w:w="2304" w:type="dxa"/>
          </w:tcPr>
          <w:p w14:paraId="79AFD81C" w14:textId="18439DB8" w:rsidR="0000311A" w:rsidRDefault="0000311A" w:rsidP="0000311A">
            <w:pPr>
              <w:pStyle w:val="Tabletext"/>
            </w:pPr>
            <w:r>
              <w:t>&lt;16/11/22&gt;</w:t>
            </w:r>
          </w:p>
        </w:tc>
        <w:tc>
          <w:tcPr>
            <w:tcW w:w="1152" w:type="dxa"/>
          </w:tcPr>
          <w:p w14:paraId="6A02B337" w14:textId="273B1CE3" w:rsidR="0000311A" w:rsidRDefault="0000311A" w:rsidP="0000311A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14:paraId="04A2275E" w14:textId="51238B06" w:rsidR="0000311A" w:rsidRDefault="0000311A" w:rsidP="0000311A">
            <w:pPr>
              <w:pStyle w:val="Tabletext"/>
            </w:pPr>
            <w:r>
              <w:t>&lt;PA2&gt;</w:t>
            </w:r>
          </w:p>
        </w:tc>
        <w:tc>
          <w:tcPr>
            <w:tcW w:w="2304" w:type="dxa"/>
          </w:tcPr>
          <w:p w14:paraId="5BCCE137" w14:textId="58E20177" w:rsidR="0000311A" w:rsidRDefault="0000311A" w:rsidP="0000311A">
            <w:pPr>
              <w:pStyle w:val="Tabletext"/>
            </w:pPr>
            <w:r>
              <w:t>&lt;PTA</w:t>
            </w:r>
            <w:r>
              <w:rPr>
                <w:lang w:val="vi-VN"/>
              </w:rPr>
              <w:t>,TKD</w:t>
            </w:r>
            <w:r>
              <w:t>&gt;</w:t>
            </w:r>
          </w:p>
        </w:tc>
      </w:tr>
      <w:tr w:rsidR="0000311A" w14:paraId="3ABA83DE" w14:textId="77777777" w:rsidTr="0000311A">
        <w:tc>
          <w:tcPr>
            <w:tcW w:w="2304" w:type="dxa"/>
          </w:tcPr>
          <w:p w14:paraId="4C7D9CD1" w14:textId="2E8FDE79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&lt;30/11/22&gt;</w:t>
            </w:r>
          </w:p>
        </w:tc>
        <w:tc>
          <w:tcPr>
            <w:tcW w:w="1152" w:type="dxa"/>
          </w:tcPr>
          <w:p w14:paraId="09F5DE36" w14:textId="5BC3AA96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&lt;3.0&gt;</w:t>
            </w:r>
          </w:p>
        </w:tc>
        <w:tc>
          <w:tcPr>
            <w:tcW w:w="3744" w:type="dxa"/>
          </w:tcPr>
          <w:p w14:paraId="385A80C1" w14:textId="7652629B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&lt;PA3&gt;</w:t>
            </w:r>
          </w:p>
        </w:tc>
        <w:tc>
          <w:tcPr>
            <w:tcW w:w="2304" w:type="dxa"/>
          </w:tcPr>
          <w:p w14:paraId="030A3C5E" w14:textId="3F71C0CA" w:rsidR="0000311A" w:rsidRDefault="00037B4F" w:rsidP="0000311A">
            <w:pPr>
              <w:pStyle w:val="Tabletext"/>
            </w:pPr>
            <w:r>
              <w:t>&lt;</w:t>
            </w:r>
            <w:r>
              <w:rPr>
                <w:lang w:val="vi-VN"/>
              </w:rPr>
              <w:t>TKD</w:t>
            </w:r>
            <w:r>
              <w:t>&gt;</w:t>
            </w:r>
          </w:p>
        </w:tc>
      </w:tr>
      <w:tr w:rsidR="0000311A" w14:paraId="0292378E" w14:textId="77777777" w:rsidTr="0000311A">
        <w:tc>
          <w:tcPr>
            <w:tcW w:w="2304" w:type="dxa"/>
          </w:tcPr>
          <w:p w14:paraId="2061AB74" w14:textId="4B5FE30E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&lt;14/12/22&gt;</w:t>
            </w:r>
          </w:p>
        </w:tc>
        <w:tc>
          <w:tcPr>
            <w:tcW w:w="1152" w:type="dxa"/>
          </w:tcPr>
          <w:p w14:paraId="5DFB366A" w14:textId="077CB36B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&lt;4.0&gt;</w:t>
            </w:r>
          </w:p>
        </w:tc>
        <w:tc>
          <w:tcPr>
            <w:tcW w:w="3744" w:type="dxa"/>
          </w:tcPr>
          <w:p w14:paraId="09635FF8" w14:textId="4AA6D258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&lt;PA4&gt;</w:t>
            </w:r>
          </w:p>
        </w:tc>
        <w:tc>
          <w:tcPr>
            <w:tcW w:w="2304" w:type="dxa"/>
          </w:tcPr>
          <w:p w14:paraId="4465704E" w14:textId="101E6368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&lt;TKD&gt;</w:t>
            </w:r>
          </w:p>
        </w:tc>
      </w:tr>
      <w:tr w:rsidR="006B4732" w14:paraId="6C6A806C" w14:textId="77777777" w:rsidTr="0000311A">
        <w:tc>
          <w:tcPr>
            <w:tcW w:w="2304" w:type="dxa"/>
          </w:tcPr>
          <w:p w14:paraId="27F0C876" w14:textId="77D14492" w:rsidR="006B4732" w:rsidRDefault="006B4732" w:rsidP="006B473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vi-VN"/>
              </w:rPr>
              <w:t>11</w:t>
            </w:r>
            <w:r>
              <w:rPr>
                <w:lang w:val="vi-VN"/>
              </w:rPr>
              <w:t>/</w:t>
            </w:r>
            <w:r>
              <w:rPr>
                <w:lang w:val="vi-VN"/>
              </w:rPr>
              <w:t>01</w:t>
            </w:r>
            <w:r>
              <w:rPr>
                <w:lang w:val="vi-VN"/>
              </w:rPr>
              <w:t>/</w:t>
            </w:r>
            <w:r>
              <w:rPr>
                <w:lang w:val="vi-VN"/>
              </w:rPr>
              <w:t>23</w:t>
            </w:r>
            <w:r>
              <w:rPr>
                <w:lang w:val="vi-VN"/>
              </w:rPr>
              <w:t>&gt;</w:t>
            </w:r>
          </w:p>
        </w:tc>
        <w:tc>
          <w:tcPr>
            <w:tcW w:w="1152" w:type="dxa"/>
          </w:tcPr>
          <w:p w14:paraId="5B472850" w14:textId="3F347E7F" w:rsidR="006B4732" w:rsidRDefault="006B4732" w:rsidP="006B473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.0&gt;</w:t>
            </w:r>
          </w:p>
        </w:tc>
        <w:tc>
          <w:tcPr>
            <w:tcW w:w="3744" w:type="dxa"/>
          </w:tcPr>
          <w:p w14:paraId="53E26FE9" w14:textId="77ED34F2" w:rsidR="006B4732" w:rsidRDefault="006B4732" w:rsidP="006B473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</w:t>
            </w:r>
            <w:r>
              <w:rPr>
                <w:lang w:val="vi-VN"/>
              </w:rPr>
              <w:t>FINAL</w:t>
            </w:r>
            <w:r>
              <w:rPr>
                <w:lang w:val="vi-VN"/>
              </w:rPr>
              <w:t>&gt;</w:t>
            </w:r>
          </w:p>
        </w:tc>
        <w:tc>
          <w:tcPr>
            <w:tcW w:w="2304" w:type="dxa"/>
          </w:tcPr>
          <w:p w14:paraId="30EC183C" w14:textId="2A276353" w:rsidR="006B4732" w:rsidRDefault="006B4732" w:rsidP="006B4732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&lt;TKD&gt;</w:t>
            </w: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2D0E4DAF" w:rsidR="007C47A5" w:rsidRDefault="007C47A5" w:rsidP="00530E5E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8C6FD95" w14:textId="6AFADE0F" w:rsidR="0063531E" w:rsidRDefault="0063531E" w:rsidP="0063531E">
      <w:pPr>
        <w:rPr>
          <w:lang w:val="vi-VN"/>
        </w:rPr>
      </w:pPr>
      <w:r>
        <w:tab/>
        <w:t>Mục</w:t>
      </w:r>
      <w:r>
        <w:rPr>
          <w:lang w:val="vi-VN"/>
        </w:rPr>
        <w:t xml:space="preserve"> đích của Software Development Plan là để tổng hợp thông tin cần thiết để vận hanh dự án. Nó mô tả </w:t>
      </w:r>
      <w:r>
        <w:rPr>
          <w:lang w:val="vi-VN"/>
        </w:rPr>
        <w:tab/>
        <w:t>cách tiếp cận, kế hoạch dự án,…</w:t>
      </w:r>
    </w:p>
    <w:p w14:paraId="75DAEE18" w14:textId="3525D70B" w:rsidR="0063531E" w:rsidRDefault="0063531E" w:rsidP="0063531E">
      <w:pPr>
        <w:rPr>
          <w:lang w:val="vi-VN"/>
        </w:rPr>
      </w:pPr>
      <w:r>
        <w:rPr>
          <w:lang w:val="vi-VN"/>
        </w:rPr>
        <w:tab/>
        <w:t>Software Development Plan được dùng bởi:</w:t>
      </w:r>
    </w:p>
    <w:p w14:paraId="018C6376" w14:textId="5F0F7308" w:rsidR="0063531E" w:rsidRPr="0063531E" w:rsidRDefault="0063531E" w:rsidP="0063531E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Project manager dùng để lập kế hoạch, kiểm tra tiến độ</w:t>
      </w:r>
    </w:p>
    <w:p w14:paraId="254EB2AF" w14:textId="3502596C" w:rsidR="00275A70" w:rsidRDefault="0063531E" w:rsidP="00275A70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Thành viên khác của dự án dùng để xem các công việc cần làm, thời hạn,…</w:t>
      </w:r>
    </w:p>
    <w:p w14:paraId="362D5ED3" w14:textId="7261083F" w:rsidR="00275A70" w:rsidRPr="00275A70" w:rsidRDefault="00275A70" w:rsidP="00275A70">
      <w:pPr>
        <w:pStyle w:val="Heading1"/>
        <w:ind w:left="720" w:hanging="720"/>
      </w:pPr>
      <w:r w:rsidRPr="00275A70">
        <w:t>Project Overview</w:t>
      </w:r>
    </w:p>
    <w:p w14:paraId="0675BEBC" w14:textId="5EFAE36B" w:rsidR="007C47A5" w:rsidRDefault="007C47A5">
      <w:pPr>
        <w:pStyle w:val="Heading2"/>
      </w:pPr>
      <w:bookmarkStart w:id="6" w:name="_Toc524312833"/>
      <w:bookmarkStart w:id="7" w:name="_Toc307271016"/>
      <w:bookmarkStart w:id="8" w:name="_Toc413446307"/>
      <w:r>
        <w:t>Project Purpose, Scope, and Objectives</w:t>
      </w:r>
      <w:bookmarkEnd w:id="6"/>
      <w:bookmarkEnd w:id="7"/>
      <w:bookmarkEnd w:id="8"/>
    </w:p>
    <w:p w14:paraId="59F37A9A" w14:textId="01354A29" w:rsidR="0063531E" w:rsidRPr="0063531E" w:rsidRDefault="0063531E" w:rsidP="0063531E">
      <w:pPr>
        <w:rPr>
          <w:lang w:val="vi-VN"/>
        </w:rPr>
      </w:pPr>
      <w:r>
        <w:tab/>
      </w:r>
      <w:r w:rsidRPr="0063531E">
        <w:t>Mục</w:t>
      </w:r>
      <w:r>
        <w:rPr>
          <w:lang w:val="vi-VN"/>
        </w:rPr>
        <w:t xml:space="preserve"> tiêu của Project là tạo được sản phẩm.</w:t>
      </w:r>
    </w:p>
    <w:p w14:paraId="4B687384" w14:textId="77777777" w:rsidR="007C47A5" w:rsidRDefault="007C47A5">
      <w:pPr>
        <w:pStyle w:val="Heading2"/>
      </w:pPr>
      <w:bookmarkStart w:id="9" w:name="_Toc524312834"/>
      <w:bookmarkStart w:id="10" w:name="_Toc307271017"/>
      <w:bookmarkStart w:id="11" w:name="_Toc413446308"/>
      <w:r>
        <w:t>Assumptions and Constraints</w:t>
      </w:r>
      <w:bookmarkEnd w:id="9"/>
      <w:bookmarkEnd w:id="10"/>
      <w:bookmarkEnd w:id="11"/>
    </w:p>
    <w:p w14:paraId="52802478" w14:textId="73141546" w:rsidR="00530E5E" w:rsidRDefault="00530E5E" w:rsidP="00530E5E">
      <w:pPr>
        <w:pStyle w:val="BodyText"/>
        <w:rPr>
          <w:lang w:val="vi-VN"/>
        </w:rPr>
      </w:pPr>
      <w:r>
        <w:t>Project</w:t>
      </w:r>
      <w:r>
        <w:rPr>
          <w:lang w:val="vi-VN"/>
        </w:rPr>
        <w:t xml:space="preserve"> được thực hiện trong 11 tuần</w:t>
      </w:r>
    </w:p>
    <w:p w14:paraId="64810B99" w14:textId="2FBD3271" w:rsid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>Project không có chi phí</w:t>
      </w:r>
    </w:p>
    <w:p w14:paraId="0844F54B" w14:textId="672C4E3F" w:rsidR="00530E5E" w:rsidRP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 xml:space="preserve">Project có 3 thành </w:t>
      </w:r>
      <w:r w:rsidR="0063531E">
        <w:rPr>
          <w:lang w:val="vi-VN"/>
        </w:rPr>
        <w:t>viên</w:t>
      </w:r>
    </w:p>
    <w:p w14:paraId="6103929F" w14:textId="77777777" w:rsidR="007C47A5" w:rsidRDefault="007C47A5">
      <w:pPr>
        <w:pStyle w:val="Heading2"/>
      </w:pPr>
      <w:bookmarkStart w:id="12" w:name="_Toc524312835"/>
      <w:bookmarkStart w:id="13" w:name="_Toc307271018"/>
      <w:bookmarkStart w:id="14" w:name="_Toc413446309"/>
      <w:r>
        <w:t>Project Deliverables</w:t>
      </w:r>
      <w:bookmarkEnd w:id="12"/>
      <w:bookmarkEnd w:id="13"/>
      <w:bookmarkEnd w:id="14"/>
    </w:p>
    <w:p w14:paraId="3AE49E0F" w14:textId="20DEC8A0" w:rsidR="0063531E" w:rsidRDefault="0063531E" w:rsidP="00530E5E">
      <w:pPr>
        <w:pStyle w:val="BodyText"/>
        <w:rPr>
          <w:color w:val="000000"/>
          <w:lang w:val="vi-VN"/>
        </w:rPr>
      </w:pPr>
      <w:r>
        <w:rPr>
          <w:color w:val="000000"/>
        </w:rPr>
        <w:t>Các</w:t>
      </w:r>
      <w:r>
        <w:rPr>
          <w:color w:val="000000"/>
          <w:lang w:val="vi-VN"/>
        </w:rPr>
        <w:t xml:space="preserve"> phần chuyển giao được của mỗi giai đoạn trong dự án được xác định trong Development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EB4FBF" w14:paraId="5E585CDE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8F1BF01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Sản</w:t>
            </w:r>
            <w:r>
              <w:rPr>
                <w:b/>
                <w:bCs/>
                <w:lang w:val="vi-VN"/>
              </w:rPr>
              <w:t xml:space="preserve"> phẩm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D395C3C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Ngày</w:t>
            </w:r>
            <w:r>
              <w:rPr>
                <w:b/>
                <w:bCs/>
                <w:lang w:val="vi-VN"/>
              </w:rPr>
              <w:t xml:space="preserve"> bàn giao lần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C943F96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Ngày</w:t>
            </w:r>
            <w:r>
              <w:rPr>
                <w:b/>
                <w:bCs/>
                <w:lang w:val="vi-VN"/>
              </w:rPr>
              <w:t xml:space="preserve"> bàn giao lần 2</w:t>
            </w:r>
          </w:p>
        </w:tc>
      </w:tr>
      <w:tr w:rsidR="00EB4FBF" w14:paraId="2A87E9B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A8C1" w14:textId="77777777" w:rsidR="00EB4FBF" w:rsidRDefault="00EB4FBF">
            <w:pPr>
              <w:spacing w:line="240" w:lineRule="auto"/>
            </w:pPr>
            <w:r>
              <w:t xml:space="preserve">Software Development Plan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FAD6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AE00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5C877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E9B" w14:textId="77777777" w:rsidR="00EB4FBF" w:rsidRDefault="00EB4FBF">
            <w:pPr>
              <w:spacing w:line="240" w:lineRule="auto"/>
            </w:pPr>
            <w:r>
              <w:t>Vision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2D55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B98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31E6B1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5B8B" w14:textId="77777777" w:rsidR="00EB4FBF" w:rsidRDefault="00EB4FBF">
            <w:pPr>
              <w:spacing w:line="240" w:lineRule="auto"/>
            </w:pPr>
            <w:r>
              <w:t>Use-case Model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9FAA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112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6E44E2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0E10" w14:textId="77777777" w:rsidR="00EB4FBF" w:rsidRDefault="00EB4FBF">
            <w:pPr>
              <w:spacing w:line="240" w:lineRule="auto"/>
            </w:pPr>
            <w:r>
              <w:t>Use-case Specification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35BC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3070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30</w:t>
            </w:r>
            <w:r>
              <w:rPr>
                <w:lang w:val="vi-VN"/>
              </w:rPr>
              <w:t>/11/2022</w:t>
            </w:r>
          </w:p>
        </w:tc>
      </w:tr>
      <w:tr w:rsidR="00EB4FBF" w14:paraId="77FF2789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E97B" w14:textId="77777777" w:rsidR="00EB4FBF" w:rsidRDefault="00EB4FBF">
            <w:pPr>
              <w:spacing w:line="240" w:lineRule="auto"/>
            </w:pPr>
            <w:r>
              <w:t>Software Architecture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09FF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4E35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14</w:t>
            </w:r>
            <w:r>
              <w:rPr>
                <w:lang w:val="vi-VN"/>
              </w:rPr>
              <w:t>/12/2022</w:t>
            </w:r>
          </w:p>
        </w:tc>
      </w:tr>
      <w:tr w:rsidR="00EB4FBF" w14:paraId="66F75506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9C46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Class</w:t>
            </w:r>
            <w:r>
              <w:rPr>
                <w:lang w:val="vi-VN"/>
              </w:rPr>
              <w:t xml:space="preserve"> Diagrams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D351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283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6903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B22E" w14:textId="77777777" w:rsidR="00EB4FBF" w:rsidRDefault="00EB4FBF">
            <w:pPr>
              <w:spacing w:line="240" w:lineRule="auto"/>
            </w:pPr>
            <w:r>
              <w:t>UI Prototype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67E0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DC1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5F26F3C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9C87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Test plan</w:t>
            </w:r>
            <w:r>
              <w:rPr>
                <w:lang w:val="vi-VN"/>
              </w:rPr>
              <w:t xml:space="preserve"> and test cases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D27E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FFC4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35A6D06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9AAB" w14:textId="77777777" w:rsidR="00EB4FBF" w:rsidRDefault="00EB4FBF">
            <w:pPr>
              <w:spacing w:line="240" w:lineRule="auto"/>
            </w:pPr>
            <w:r>
              <w:t>Source code 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FDA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703F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1FCC831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6C4F" w14:textId="77777777" w:rsidR="00EB4FBF" w:rsidRDefault="00EB4FBF">
            <w:pPr>
              <w:spacing w:line="240" w:lineRule="auto"/>
            </w:pPr>
            <w:r>
              <w:t>Release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06B1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6EAB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01D6D80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0137" w14:textId="77777777" w:rsidR="00EB4FBF" w:rsidRDefault="00EB4FBF">
            <w:pPr>
              <w:spacing w:line="240" w:lineRule="auto"/>
            </w:pPr>
            <w:r>
              <w:t>Demo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4CE1" w14:textId="77777777" w:rsidR="00EB4FBF" w:rsidRDefault="00EB4FBF">
            <w:pPr>
              <w:spacing w:line="240" w:lineRule="auto"/>
              <w:jc w:val="center"/>
            </w:pPr>
            <w:r>
              <w:t>28/12/2022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52E5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B576B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97A1" w14:textId="77777777" w:rsidR="00EB4FBF" w:rsidRDefault="00EB4FBF">
            <w:pPr>
              <w:spacing w:line="240" w:lineRule="auto"/>
            </w:pPr>
            <w:r>
              <w:t>Weekly report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C479" w14:textId="77777777" w:rsidR="00EB4FBF" w:rsidRDefault="00EB4FBF">
            <w:pPr>
              <w:spacing w:line="240" w:lineRule="auto"/>
              <w:jc w:val="center"/>
            </w:pPr>
            <w:r>
              <w:t>26/10/2020, 02/11/2022, 09/11/2022, 16/11/2022, 23/11/2022, 30/11/2022, 07/12/2022, 14/12/2022, 21/12/2022, 28/12/2022.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1D4A" w14:textId="77777777" w:rsidR="00EB4FBF" w:rsidRDefault="00EB4FBF">
            <w:pPr>
              <w:spacing w:line="240" w:lineRule="auto"/>
              <w:jc w:val="center"/>
            </w:pPr>
          </w:p>
        </w:tc>
      </w:tr>
    </w:tbl>
    <w:p w14:paraId="1DC36E54" w14:textId="77777777" w:rsidR="00EB4FBF" w:rsidRPr="0063531E" w:rsidRDefault="00EB4FBF" w:rsidP="00EB4FBF">
      <w:pPr>
        <w:pStyle w:val="BodyText"/>
        <w:ind w:left="0"/>
        <w:rPr>
          <w:lang w:val="vi-VN"/>
        </w:rPr>
      </w:pPr>
    </w:p>
    <w:p w14:paraId="285A227C" w14:textId="77777777" w:rsidR="007C47A5" w:rsidRDefault="007C47A5">
      <w:pPr>
        <w:pStyle w:val="Heading1"/>
      </w:pPr>
      <w:bookmarkStart w:id="15" w:name="_Toc524312837"/>
      <w:bookmarkStart w:id="16" w:name="_Toc307271019"/>
      <w:bookmarkStart w:id="17" w:name="_Toc413446310"/>
      <w:r>
        <w:lastRenderedPageBreak/>
        <w:t>Project Organization</w:t>
      </w:r>
      <w:bookmarkEnd w:id="15"/>
      <w:bookmarkEnd w:id="16"/>
      <w:bookmarkEnd w:id="17"/>
    </w:p>
    <w:p w14:paraId="24E9C750" w14:textId="77777777" w:rsidR="007C47A5" w:rsidRDefault="007C47A5">
      <w:pPr>
        <w:pStyle w:val="Heading2"/>
      </w:pPr>
      <w:bookmarkStart w:id="18" w:name="_Toc524312838"/>
      <w:bookmarkStart w:id="19" w:name="_Toc307271020"/>
      <w:bookmarkStart w:id="20" w:name="_Toc413446311"/>
      <w:r>
        <w:t>Organizational Structure</w:t>
      </w:r>
      <w:bookmarkEnd w:id="18"/>
      <w:bookmarkEnd w:id="19"/>
      <w:bookmarkEnd w:id="20"/>
    </w:p>
    <w:p w14:paraId="1DB2FA47" w14:textId="53B0FBCD" w:rsidR="007C47A5" w:rsidRDefault="00E61278" w:rsidP="00F9593E">
      <w:pPr>
        <w:pStyle w:val="BodyText"/>
      </w:pPr>
      <w:r>
        <w:rPr>
          <w:noProof/>
        </w:rPr>
        <w:drawing>
          <wp:inline distT="0" distB="0" distL="0" distR="0" wp14:anchorId="278312FA" wp14:editId="465E8257">
            <wp:extent cx="4514850" cy="1600200"/>
            <wp:effectExtent l="38100" t="0" r="952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59499759" w:rsidR="007C47A5" w:rsidRDefault="007C47A5" w:rsidP="00530E5E">
      <w:pPr>
        <w:pStyle w:val="Heading2"/>
      </w:pPr>
      <w:bookmarkStart w:id="21" w:name="_Toc524312840"/>
      <w:bookmarkStart w:id="22" w:name="_Toc307271021"/>
      <w:bookmarkStart w:id="23" w:name="_Toc413446312"/>
      <w:r>
        <w:t>Roles and Responsibilities</w:t>
      </w:r>
      <w:bookmarkEnd w:id="21"/>
      <w:bookmarkEnd w:id="22"/>
      <w:bookmarkEnd w:id="23"/>
    </w:p>
    <w:tbl>
      <w:tblPr>
        <w:tblStyle w:val="TableGrid"/>
        <w:tblW w:w="3841" w:type="pct"/>
        <w:tblLook w:val="0000" w:firstRow="0" w:lastRow="0" w:firstColumn="0" w:lastColumn="0" w:noHBand="0" w:noVBand="0"/>
      </w:tblPr>
      <w:tblGrid>
        <w:gridCol w:w="3205"/>
        <w:gridCol w:w="3978"/>
      </w:tblGrid>
      <w:tr w:rsidR="007C47A5" w14:paraId="14489980" w14:textId="77777777" w:rsidTr="0063531E">
        <w:tc>
          <w:tcPr>
            <w:tcW w:w="2203" w:type="pct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 w:rsidTr="0063531E">
        <w:trPr>
          <w:trHeight w:val="708"/>
        </w:trPr>
        <w:tc>
          <w:tcPr>
            <w:tcW w:w="2203" w:type="pct"/>
          </w:tcPr>
          <w:p w14:paraId="0E641CE2" w14:textId="12754C43" w:rsidR="0063531E" w:rsidRPr="0063531E" w:rsidRDefault="0063531E" w:rsidP="00275A70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Trường An</w:t>
            </w:r>
          </w:p>
        </w:tc>
        <w:tc>
          <w:tcPr>
            <w:tcW w:w="2735" w:type="pct"/>
          </w:tcPr>
          <w:p w14:paraId="31B4C213" w14:textId="2CA8D4F7" w:rsidR="007C47A5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Team</w:t>
            </w:r>
            <w:r>
              <w:rPr>
                <w:lang w:val="vi-VN"/>
              </w:rPr>
              <w:t xml:space="preserve"> Lead, Developer, Tester</w:t>
            </w:r>
          </w:p>
        </w:tc>
      </w:tr>
      <w:tr w:rsidR="0063531E" w14:paraId="5F406950" w14:textId="77777777" w:rsidTr="0063531E">
        <w:trPr>
          <w:trHeight w:val="660"/>
        </w:trPr>
        <w:tc>
          <w:tcPr>
            <w:tcW w:w="2203" w:type="pct"/>
          </w:tcPr>
          <w:p w14:paraId="281FCBCD" w14:textId="091E9A74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Tào</w:t>
            </w:r>
            <w:r>
              <w:rPr>
                <w:lang w:val="vi-VN"/>
              </w:rPr>
              <w:t xml:space="preserve"> Khánh Duy</w:t>
            </w:r>
          </w:p>
        </w:tc>
        <w:tc>
          <w:tcPr>
            <w:tcW w:w="2735" w:type="pct"/>
          </w:tcPr>
          <w:p w14:paraId="66DA4971" w14:textId="24A996B0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Project</w:t>
            </w:r>
            <w:r>
              <w:rPr>
                <w:lang w:val="vi-VN"/>
              </w:rPr>
              <w:t xml:space="preserve"> Manager, Developer,  Tester</w:t>
            </w:r>
          </w:p>
        </w:tc>
      </w:tr>
      <w:tr w:rsidR="0063531E" w14:paraId="1C4328D8" w14:textId="77777777" w:rsidTr="0063531E">
        <w:trPr>
          <w:trHeight w:val="698"/>
        </w:trPr>
        <w:tc>
          <w:tcPr>
            <w:tcW w:w="2203" w:type="pct"/>
          </w:tcPr>
          <w:p w14:paraId="094F8B45" w14:textId="7C261D66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Thị Bích Hà</w:t>
            </w:r>
          </w:p>
        </w:tc>
        <w:tc>
          <w:tcPr>
            <w:tcW w:w="2735" w:type="pct"/>
          </w:tcPr>
          <w:p w14:paraId="4B9E8AE4" w14:textId="6380511A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Business</w:t>
            </w:r>
            <w:r>
              <w:rPr>
                <w:lang w:val="vi-VN"/>
              </w:rPr>
              <w:t xml:space="preserve"> Analyst, Developer, 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4" w:name="_Toc524312841"/>
      <w:bookmarkStart w:id="25" w:name="_Toc307271022"/>
      <w:bookmarkStart w:id="26" w:name="_Toc413446313"/>
      <w:r>
        <w:t>Management Process</w:t>
      </w:r>
      <w:bookmarkEnd w:id="24"/>
      <w:bookmarkEnd w:id="25"/>
      <w:bookmarkEnd w:id="26"/>
    </w:p>
    <w:p w14:paraId="575EFA9C" w14:textId="77777777" w:rsidR="007C47A5" w:rsidRDefault="007C47A5">
      <w:pPr>
        <w:pStyle w:val="Heading2"/>
      </w:pPr>
      <w:bookmarkStart w:id="27" w:name="_Toc524312842"/>
      <w:bookmarkStart w:id="28" w:name="_Toc307271023"/>
      <w:bookmarkStart w:id="29" w:name="_Toc413446314"/>
      <w:r>
        <w:t>Project Estimates</w:t>
      </w:r>
      <w:bookmarkEnd w:id="27"/>
      <w:bookmarkEnd w:id="28"/>
      <w:bookmarkEnd w:id="29"/>
    </w:p>
    <w:p w14:paraId="48580EF6" w14:textId="77777777" w:rsidR="00530E5E" w:rsidRDefault="00530E5E">
      <w:pPr>
        <w:pStyle w:val="infoblue0"/>
      </w:pPr>
    </w:p>
    <w:p w14:paraId="18D86EEF" w14:textId="77777777" w:rsidR="007C47A5" w:rsidRDefault="007C47A5">
      <w:pPr>
        <w:pStyle w:val="Heading2"/>
      </w:pPr>
      <w:bookmarkStart w:id="30" w:name="_Toc524312843"/>
      <w:bookmarkStart w:id="31" w:name="_Toc307271024"/>
      <w:bookmarkStart w:id="32" w:name="_Toc413446315"/>
      <w:r>
        <w:t>Project Plan</w:t>
      </w:r>
      <w:bookmarkEnd w:id="30"/>
      <w:bookmarkEnd w:id="31"/>
      <w:bookmarkEnd w:id="32"/>
    </w:p>
    <w:p w14:paraId="59A9C288" w14:textId="10041549" w:rsidR="00CC091C" w:rsidRPr="00CC091C" w:rsidRDefault="007C47A5" w:rsidP="00064D55">
      <w:pPr>
        <w:pStyle w:val="Heading3"/>
      </w:pPr>
      <w:bookmarkStart w:id="33" w:name="_Toc524312844"/>
      <w:bookmarkStart w:id="34" w:name="_Toc307271025"/>
      <w:bookmarkStart w:id="35" w:name="_Toc413446316"/>
      <w:r>
        <w:t xml:space="preserve">Phase </w:t>
      </w:r>
      <w:r w:rsidR="00D45597">
        <w:t xml:space="preserve">and Iteration </w:t>
      </w:r>
      <w:bookmarkEnd w:id="33"/>
      <w:bookmarkEnd w:id="34"/>
      <w:bookmarkEnd w:id="35"/>
      <w:r w:rsidR="00C336D2">
        <w:t>Plan</w:t>
      </w:r>
      <w:r w:rsidR="00383655">
        <w:rPr>
          <w:lang w:val="vi-VN"/>
        </w:rPr>
        <w:t xml:space="preserve"> (</w:t>
      </w:r>
      <w:r w:rsidR="00310D52">
        <w:rPr>
          <w:lang w:val="vi-VN"/>
        </w:rPr>
        <w:t>Gantt chart và file exel sẽ được đính kèm vào thư mục nộp</w:t>
      </w:r>
      <w:r w:rsidR="00383655">
        <w:rPr>
          <w:lang w:val="vi-VN"/>
        </w:rPr>
        <w:t>)</w:t>
      </w:r>
    </w:p>
    <w:p w14:paraId="3DEA8CE5" w14:textId="1A773836" w:rsidR="007C47A5" w:rsidRDefault="00CC091C" w:rsidP="00CC091C">
      <w:pPr>
        <w:pStyle w:val="Heading3"/>
        <w:numPr>
          <w:ilvl w:val="0"/>
          <w:numId w:val="0"/>
        </w:numPr>
        <w:rPr>
          <w:lang w:val="vi-VN"/>
        </w:rPr>
      </w:pPr>
      <w:r w:rsidRPr="00CC091C">
        <w:rPr>
          <w:i w:val="0"/>
          <w:iCs/>
          <w:u w:val="single"/>
          <w:lang w:val="vi-VN"/>
        </w:rPr>
        <w:t>WBS:</w:t>
      </w:r>
      <w:r w:rsidR="005115C7" w:rsidRPr="005115C7">
        <w:t xml:space="preserve"> </w:t>
      </w:r>
      <w:r w:rsidR="00C336D2">
        <w:rPr>
          <w:lang w:val="vi-VN"/>
        </w:rPr>
        <w:t xml:space="preserve"> Hình ảnh WBS sẽ được đính kèm trong thư mục </w:t>
      </w:r>
      <w:r w:rsidR="004F2D37">
        <w:rPr>
          <w:lang w:val="vi-VN"/>
        </w:rPr>
        <w:t>nộp</w:t>
      </w:r>
      <w:r w:rsidR="00C80B57">
        <w:rPr>
          <w:lang w:val="vi-VN"/>
        </w:rPr>
        <w:t xml:space="preserve"> để dễ xem hơn</w:t>
      </w:r>
      <w:r w:rsidR="00C336D2">
        <w:rPr>
          <w:noProof/>
        </w:rPr>
        <w:drawing>
          <wp:inline distT="0" distB="0" distL="0" distR="0" wp14:anchorId="690C1EE9" wp14:editId="29DF4A13">
            <wp:extent cx="6816090" cy="1524000"/>
            <wp:effectExtent l="0" t="0" r="381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681" cy="15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244F" w14:textId="4A98536A" w:rsidR="005F3A63" w:rsidRPr="005F3A63" w:rsidRDefault="005F3A63" w:rsidP="005F3A63">
      <w:pPr>
        <w:jc w:val="center"/>
        <w:rPr>
          <w:i/>
          <w:iCs/>
          <w:sz w:val="18"/>
          <w:szCs w:val="18"/>
          <w:lang w:val="vi-VN"/>
        </w:rPr>
      </w:pPr>
      <w:r w:rsidRPr="005F3A63">
        <w:rPr>
          <w:i/>
          <w:iCs/>
          <w:sz w:val="18"/>
          <w:szCs w:val="18"/>
          <w:lang w:val="vi-VN"/>
        </w:rPr>
        <w:t>Hình: WBS</w:t>
      </w:r>
    </w:p>
    <w:p w14:paraId="326CCBE8" w14:textId="77777777" w:rsidR="00DA4A51" w:rsidRPr="00DA4A51" w:rsidRDefault="00DA4A51" w:rsidP="00DA4A51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1223"/>
        <w:gridCol w:w="1276"/>
        <w:gridCol w:w="1376"/>
      </w:tblGrid>
      <w:tr w:rsidR="00135725" w14:paraId="52CBDEC4" w14:textId="77777777" w:rsidTr="00F84681">
        <w:trPr>
          <w:jc w:val="center"/>
        </w:trPr>
        <w:tc>
          <w:tcPr>
            <w:tcW w:w="3420" w:type="dxa"/>
          </w:tcPr>
          <w:p w14:paraId="4DF633F1" w14:textId="77777777" w:rsidR="00135725" w:rsidRPr="00836C1D" w:rsidRDefault="00135725" w:rsidP="005933BC">
            <w:pPr>
              <w:pStyle w:val="infoblue0"/>
              <w:ind w:left="0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7933917E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4A61930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376" w:type="dxa"/>
          </w:tcPr>
          <w:p w14:paraId="1C52179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</w:tr>
      <w:tr w:rsidR="005933BC" w14:paraId="79194BD7" w14:textId="77777777" w:rsidTr="00F84681">
        <w:trPr>
          <w:jc w:val="center"/>
        </w:trPr>
        <w:tc>
          <w:tcPr>
            <w:tcW w:w="3420" w:type="dxa"/>
          </w:tcPr>
          <w:p w14:paraId="0549A325" w14:textId="6BCCB352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1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Inception Phase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(1 sprint)</w:t>
            </w:r>
          </w:p>
        </w:tc>
        <w:tc>
          <w:tcPr>
            <w:tcW w:w="1223" w:type="dxa"/>
          </w:tcPr>
          <w:p w14:paraId="75046E1F" w14:textId="0528E65E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13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601977E" w14:textId="0D1A5C59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21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461D9CE8" w14:textId="47557EA6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02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3631C4C" w14:textId="77777777" w:rsidTr="00F84681">
        <w:trPr>
          <w:jc w:val="center"/>
        </w:trPr>
        <w:tc>
          <w:tcPr>
            <w:tcW w:w="3420" w:type="dxa"/>
          </w:tcPr>
          <w:p w14:paraId="579395F5" w14:textId="775ACFDD" w:rsidR="005933BC" w:rsidRPr="004109F6" w:rsidRDefault="005933BC" w:rsidP="005933BC">
            <w:pPr>
              <w:pStyle w:val="infoblue0"/>
              <w:ind w:left="252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lastRenderedPageBreak/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53ECACF9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9B4A58C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23FC493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46615AB3" w14:textId="77777777" w:rsidTr="00F84681">
        <w:trPr>
          <w:jc w:val="center"/>
        </w:trPr>
        <w:tc>
          <w:tcPr>
            <w:tcW w:w="3420" w:type="dxa"/>
          </w:tcPr>
          <w:p w14:paraId="3C41842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876847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5C5601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700514E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0BCD6DC6" w14:textId="77777777" w:rsidTr="00F84681">
        <w:trPr>
          <w:jc w:val="center"/>
        </w:trPr>
        <w:tc>
          <w:tcPr>
            <w:tcW w:w="3420" w:type="dxa"/>
          </w:tcPr>
          <w:p w14:paraId="1FE158E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231B46A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872D7E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8D275B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33E6EF9C" w14:textId="77777777" w:rsidTr="00F84681">
        <w:trPr>
          <w:jc w:val="center"/>
        </w:trPr>
        <w:tc>
          <w:tcPr>
            <w:tcW w:w="3420" w:type="dxa"/>
          </w:tcPr>
          <w:p w14:paraId="62F8EE37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2D7910C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2E41D67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448BA0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516A06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5725D96A" w14:textId="77777777" w:rsidTr="00F84681">
        <w:trPr>
          <w:jc w:val="center"/>
        </w:trPr>
        <w:tc>
          <w:tcPr>
            <w:tcW w:w="3420" w:type="dxa"/>
          </w:tcPr>
          <w:p w14:paraId="3D82FB14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64E70C13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0EC71EA1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7EEC54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E1316D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1AA61E3D" w14:textId="77777777" w:rsidTr="00F84681">
        <w:trPr>
          <w:jc w:val="center"/>
        </w:trPr>
        <w:tc>
          <w:tcPr>
            <w:tcW w:w="3420" w:type="dxa"/>
          </w:tcPr>
          <w:p w14:paraId="6212A2BA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7FF9B6F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29EE5763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79B4975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:rsidRPr="00102C65" w14:paraId="61C3F004" w14:textId="77777777" w:rsidTr="00F84681">
        <w:trPr>
          <w:jc w:val="center"/>
        </w:trPr>
        <w:tc>
          <w:tcPr>
            <w:tcW w:w="3420" w:type="dxa"/>
          </w:tcPr>
          <w:p w14:paraId="58ED82CB" w14:textId="0488F8ED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2. Elaboration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Phase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ABF81FC" w14:textId="0A3441CC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FEA6B07" w14:textId="21B699E1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03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F18B426" w14:textId="1A30DA0E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30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10F1ADA" w14:textId="77777777" w:rsidTr="00F84681">
        <w:trPr>
          <w:jc w:val="center"/>
        </w:trPr>
        <w:tc>
          <w:tcPr>
            <w:tcW w:w="3420" w:type="dxa"/>
          </w:tcPr>
          <w:p w14:paraId="73A8B9C3" w14:textId="77777777" w:rsidR="005933BC" w:rsidRPr="004109F6" w:rsidRDefault="005933BC" w:rsidP="00B3561F">
            <w:pPr>
              <w:pStyle w:val="infoblue0"/>
              <w:ind w:left="252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2AEB577E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218834BF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15C512B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7813C0E9" w14:textId="77777777" w:rsidTr="00F84681">
        <w:trPr>
          <w:jc w:val="center"/>
        </w:trPr>
        <w:tc>
          <w:tcPr>
            <w:tcW w:w="3420" w:type="dxa"/>
          </w:tcPr>
          <w:p w14:paraId="6B86110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1148649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1485C2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04602B" w14:textId="596CBCBB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1B47A785" w14:textId="77777777" w:rsidTr="00F84681">
        <w:trPr>
          <w:jc w:val="center"/>
        </w:trPr>
        <w:tc>
          <w:tcPr>
            <w:tcW w:w="3420" w:type="dxa"/>
          </w:tcPr>
          <w:p w14:paraId="28DCB55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3625867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58A4AED1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3601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81B30B9" w14:textId="0E57E439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3F53622C" w14:textId="77777777" w:rsidTr="00F84681">
        <w:trPr>
          <w:jc w:val="center"/>
        </w:trPr>
        <w:tc>
          <w:tcPr>
            <w:tcW w:w="3420" w:type="dxa"/>
          </w:tcPr>
          <w:p w14:paraId="26F250FE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3919E92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213597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B5ADB5B" w14:textId="267F046E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DE4018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07E91870" w14:textId="77777777" w:rsidTr="00F84681">
        <w:trPr>
          <w:jc w:val="center"/>
        </w:trPr>
        <w:tc>
          <w:tcPr>
            <w:tcW w:w="3420" w:type="dxa"/>
          </w:tcPr>
          <w:p w14:paraId="7CE9FC2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377BAA5B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E43297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19AB43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DEA2E96" w14:textId="77777777" w:rsidTr="00F84681">
        <w:trPr>
          <w:jc w:val="center"/>
        </w:trPr>
        <w:tc>
          <w:tcPr>
            <w:tcW w:w="3420" w:type="dxa"/>
          </w:tcPr>
          <w:p w14:paraId="145B3451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09F2C0AD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657A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9ECB0D3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C1C58AE" w14:textId="77777777" w:rsidTr="00F84681">
        <w:trPr>
          <w:jc w:val="center"/>
        </w:trPr>
        <w:tc>
          <w:tcPr>
            <w:tcW w:w="3420" w:type="dxa"/>
          </w:tcPr>
          <w:p w14:paraId="1C0A1EA4" w14:textId="77777777" w:rsidR="005933BC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4B462DA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5E5242B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4D691FF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6AB8E8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5C80CAB" w14:textId="77777777" w:rsidTr="00F84681">
        <w:trPr>
          <w:jc w:val="center"/>
        </w:trPr>
        <w:tc>
          <w:tcPr>
            <w:tcW w:w="3420" w:type="dxa"/>
          </w:tcPr>
          <w:p w14:paraId="7682EC8A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17B9687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3EE95A4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939F0E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301DEBAC" w14:textId="77777777" w:rsidTr="00F84681">
        <w:trPr>
          <w:jc w:val="center"/>
        </w:trPr>
        <w:tc>
          <w:tcPr>
            <w:tcW w:w="3420" w:type="dxa"/>
          </w:tcPr>
          <w:p w14:paraId="169AED91" w14:textId="77777777" w:rsidR="005933BC" w:rsidRPr="00135725" w:rsidRDefault="005933BC" w:rsidP="00B3561F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50988773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06913454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B911D10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24B0EA8A" w14:textId="77777777" w:rsidTr="00F84681">
        <w:trPr>
          <w:jc w:val="center"/>
        </w:trPr>
        <w:tc>
          <w:tcPr>
            <w:tcW w:w="3420" w:type="dxa"/>
          </w:tcPr>
          <w:p w14:paraId="06E7004D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67034324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333ACA0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7222DB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25A1B69F" w14:textId="77777777" w:rsidTr="00F84681">
        <w:trPr>
          <w:jc w:val="center"/>
        </w:trPr>
        <w:tc>
          <w:tcPr>
            <w:tcW w:w="3420" w:type="dxa"/>
          </w:tcPr>
          <w:p w14:paraId="32228973" w14:textId="77777777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1FFC808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7CA9D12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9C9443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5949FE3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6719744" w14:textId="77777777" w:rsidTr="00F84681">
        <w:trPr>
          <w:jc w:val="center"/>
        </w:trPr>
        <w:tc>
          <w:tcPr>
            <w:tcW w:w="3420" w:type="dxa"/>
          </w:tcPr>
          <w:p w14:paraId="47E7B738" w14:textId="2EB8F643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1F6CC7CC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2B399887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B9D4E7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CD7A90F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0609DA95" w14:textId="77777777" w:rsidTr="00F84681">
        <w:trPr>
          <w:jc w:val="center"/>
        </w:trPr>
        <w:tc>
          <w:tcPr>
            <w:tcW w:w="3420" w:type="dxa"/>
          </w:tcPr>
          <w:p w14:paraId="0EC4EDA3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3DD49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B4E12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D1D2538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65D537D0" w14:textId="77777777" w:rsidTr="00F84681">
        <w:trPr>
          <w:jc w:val="center"/>
        </w:trPr>
        <w:tc>
          <w:tcPr>
            <w:tcW w:w="3420" w:type="dxa"/>
          </w:tcPr>
          <w:p w14:paraId="43133AE1" w14:textId="77777777" w:rsidR="005933BC" w:rsidRPr="00DA5954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53C69EC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5C63EB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160C71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450375" w14:paraId="41A3117B" w14:textId="77777777" w:rsidTr="00F84681">
        <w:trPr>
          <w:jc w:val="center"/>
        </w:trPr>
        <w:tc>
          <w:tcPr>
            <w:tcW w:w="3420" w:type="dxa"/>
          </w:tcPr>
          <w:p w14:paraId="64D727B6" w14:textId="5966A03F" w:rsidR="00450375" w:rsidRPr="004109F6" w:rsidRDefault="00450375" w:rsidP="00450375">
            <w:pPr>
              <w:pStyle w:val="infoblue0"/>
              <w:ind w:left="0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lastRenderedPageBreak/>
              <w:t>3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450375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Construction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Phase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D1B4D95" w14:textId="60C55878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B7C0627" w14:textId="25A1001A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01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004C269" w14:textId="45F3F7FD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32483154" w14:textId="77777777" w:rsidTr="00F84681">
        <w:trPr>
          <w:jc w:val="center"/>
        </w:trPr>
        <w:tc>
          <w:tcPr>
            <w:tcW w:w="3420" w:type="dxa"/>
          </w:tcPr>
          <w:p w14:paraId="28EB5F68" w14:textId="77777777" w:rsidR="00450375" w:rsidRPr="004109F6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4 : PA4</w:t>
            </w:r>
          </w:p>
        </w:tc>
        <w:tc>
          <w:tcPr>
            <w:tcW w:w="1223" w:type="dxa"/>
          </w:tcPr>
          <w:p w14:paraId="68B7EE6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34296A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C9B44D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B018A0A" w14:textId="77777777" w:rsidTr="00F84681">
        <w:trPr>
          <w:jc w:val="center"/>
        </w:trPr>
        <w:tc>
          <w:tcPr>
            <w:tcW w:w="3420" w:type="dxa"/>
          </w:tcPr>
          <w:p w14:paraId="16992920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0CCB80A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61339D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A9EEFA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5306BFBD" w14:textId="77777777" w:rsidTr="00F84681">
        <w:trPr>
          <w:jc w:val="center"/>
        </w:trPr>
        <w:tc>
          <w:tcPr>
            <w:tcW w:w="3420" w:type="dxa"/>
          </w:tcPr>
          <w:p w14:paraId="251973FB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5C832F8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2FC476D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F0ED8B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79BAA9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F131602" w14:textId="77777777" w:rsidTr="00F84681">
        <w:trPr>
          <w:jc w:val="center"/>
        </w:trPr>
        <w:tc>
          <w:tcPr>
            <w:tcW w:w="3420" w:type="dxa"/>
          </w:tcPr>
          <w:p w14:paraId="44F69738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31405DA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31531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94E4DF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8787098" w14:textId="77777777" w:rsidTr="00F84681">
        <w:trPr>
          <w:jc w:val="center"/>
        </w:trPr>
        <w:tc>
          <w:tcPr>
            <w:tcW w:w="3420" w:type="dxa"/>
          </w:tcPr>
          <w:p w14:paraId="6A40041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34EAF859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546351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16E92A2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FAB05B4" w14:textId="77777777" w:rsidTr="00F84681">
        <w:trPr>
          <w:jc w:val="center"/>
        </w:trPr>
        <w:tc>
          <w:tcPr>
            <w:tcW w:w="3420" w:type="dxa"/>
          </w:tcPr>
          <w:p w14:paraId="6F846D27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465C6DA0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2E661B9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B3FE4C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40B2B170" w14:textId="77777777" w:rsidTr="00F84681">
        <w:trPr>
          <w:jc w:val="center"/>
        </w:trPr>
        <w:tc>
          <w:tcPr>
            <w:tcW w:w="3420" w:type="dxa"/>
          </w:tcPr>
          <w:p w14:paraId="5F06C532" w14:textId="77777777" w:rsidR="00450375" w:rsidRPr="00DA5954" w:rsidRDefault="00450375" w:rsidP="002412D9">
            <w:pPr>
              <w:pStyle w:val="infoblue0"/>
              <w:ind w:left="252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1C8044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158EDF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BADCBD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9D40EF1" w14:textId="77777777" w:rsidTr="00F84681">
        <w:trPr>
          <w:jc w:val="center"/>
        </w:trPr>
        <w:tc>
          <w:tcPr>
            <w:tcW w:w="3420" w:type="dxa"/>
          </w:tcPr>
          <w:p w14:paraId="224DE364" w14:textId="77777777" w:rsidR="00450375" w:rsidRPr="00410967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211934AB" w14:textId="77777777" w:rsidR="00450375" w:rsidRPr="00410967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F064695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0ECEA064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4BF7C7E3" w14:textId="77777777" w:rsidTr="00F84681">
        <w:trPr>
          <w:jc w:val="center"/>
        </w:trPr>
        <w:tc>
          <w:tcPr>
            <w:tcW w:w="3420" w:type="dxa"/>
          </w:tcPr>
          <w:p w14:paraId="774DE53A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025FCC53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02E2F25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6D3719C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A460DD1" w14:textId="77777777" w:rsidTr="00F84681">
        <w:trPr>
          <w:jc w:val="center"/>
        </w:trPr>
        <w:tc>
          <w:tcPr>
            <w:tcW w:w="3420" w:type="dxa"/>
          </w:tcPr>
          <w:p w14:paraId="7BBC335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7E0A95A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1CFE76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2E5AF55F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5ACBEC6" w14:textId="77777777" w:rsidTr="00F84681">
        <w:trPr>
          <w:jc w:val="center"/>
        </w:trPr>
        <w:tc>
          <w:tcPr>
            <w:tcW w:w="3420" w:type="dxa"/>
          </w:tcPr>
          <w:p w14:paraId="3C8CC572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7F7F7AE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589BF87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7297DEB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292F065A" w14:textId="77777777" w:rsidTr="00F84681">
        <w:trPr>
          <w:jc w:val="center"/>
        </w:trPr>
        <w:tc>
          <w:tcPr>
            <w:tcW w:w="3420" w:type="dxa"/>
          </w:tcPr>
          <w:p w14:paraId="2F1FAF83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6D9CF88C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9F80966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B8D4F50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EFDBA7D" w14:textId="77777777" w:rsidTr="00F84681">
        <w:trPr>
          <w:jc w:val="center"/>
        </w:trPr>
        <w:tc>
          <w:tcPr>
            <w:tcW w:w="3420" w:type="dxa"/>
          </w:tcPr>
          <w:p w14:paraId="0C1380DE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634373C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2DBD7CC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969805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3F6D687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3BECD255" w14:textId="77777777" w:rsidTr="00F84681">
        <w:trPr>
          <w:jc w:val="center"/>
        </w:trPr>
        <w:tc>
          <w:tcPr>
            <w:tcW w:w="3420" w:type="dxa"/>
          </w:tcPr>
          <w:p w14:paraId="66E84046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76F6A8CD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6FB6A579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4CF70D77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</w:tbl>
    <w:p w14:paraId="3B07AC9B" w14:textId="06285AD5" w:rsidR="00CC091C" w:rsidRDefault="00CC091C" w:rsidP="00CC091C">
      <w:pPr>
        <w:rPr>
          <w:lang w:val="vi-VN"/>
        </w:rPr>
      </w:pPr>
    </w:p>
    <w:p w14:paraId="55314EFB" w14:textId="680ABBB9" w:rsidR="004F636F" w:rsidRDefault="004F636F" w:rsidP="00CC091C">
      <w:pPr>
        <w:rPr>
          <w:b/>
          <w:bCs/>
          <w:i/>
          <w:iCs/>
          <w:u w:val="single"/>
          <w:lang w:val="vi-VN"/>
        </w:rPr>
      </w:pPr>
      <w:r w:rsidRPr="004F636F">
        <w:rPr>
          <w:b/>
          <w:bCs/>
          <w:i/>
          <w:iCs/>
          <w:u w:val="single"/>
          <w:lang w:val="vi-VN"/>
        </w:rPr>
        <w:t>Gantt chart</w:t>
      </w:r>
      <w:r w:rsidR="004E2F1B">
        <w:rPr>
          <w:b/>
          <w:bCs/>
          <w:i/>
          <w:iCs/>
          <w:u w:val="single"/>
          <w:lang w:val="vi-VN"/>
        </w:rPr>
        <w:t xml:space="preserve"> (</w:t>
      </w:r>
      <w:r w:rsidR="004E2F1B" w:rsidRPr="004E2F1B">
        <w:rPr>
          <w:b/>
          <w:bCs/>
          <w:i/>
          <w:iCs/>
          <w:u w:val="single"/>
          <w:lang w:val="vi-VN"/>
        </w:rPr>
        <w:t xml:space="preserve">Phase and Iteration </w:t>
      </w:r>
      <w:r w:rsidR="004E2F1B">
        <w:rPr>
          <w:b/>
          <w:bCs/>
          <w:i/>
          <w:iCs/>
          <w:u w:val="single"/>
          <w:lang w:val="vi-VN"/>
        </w:rPr>
        <w:t>Plan)</w:t>
      </w:r>
      <w:r w:rsidR="004E2F1B" w:rsidRPr="004E2F1B">
        <w:rPr>
          <w:b/>
          <w:bCs/>
          <w:i/>
          <w:iCs/>
          <w:u w:val="single"/>
          <w:lang w:val="vi-VN"/>
        </w:rPr>
        <w:t xml:space="preserve"> </w:t>
      </w:r>
      <w:r w:rsidRPr="004F636F">
        <w:rPr>
          <w:b/>
          <w:bCs/>
          <w:i/>
          <w:iCs/>
          <w:u w:val="single"/>
          <w:lang w:val="vi-VN"/>
        </w:rPr>
        <w:t>:</w:t>
      </w:r>
    </w:p>
    <w:p w14:paraId="368E83A3" w14:textId="6DE3CD6D" w:rsidR="004F636F" w:rsidRDefault="004F636F" w:rsidP="00CC091C">
      <w:pPr>
        <w:rPr>
          <w:b/>
          <w:bCs/>
          <w:i/>
          <w:iCs/>
          <w:u w:val="single"/>
          <w:lang w:val="vi-VN"/>
        </w:rPr>
      </w:pPr>
      <w:r>
        <w:rPr>
          <w:noProof/>
        </w:rPr>
        <w:drawing>
          <wp:inline distT="0" distB="0" distL="0" distR="0" wp14:anchorId="4D717DC6" wp14:editId="03E670A1">
            <wp:extent cx="5943600" cy="291846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00D859" w14:textId="6349AE05" w:rsidR="004E2F1B" w:rsidRPr="004E2F1B" w:rsidRDefault="004E2F1B" w:rsidP="004E2F1B">
      <w:pPr>
        <w:jc w:val="center"/>
        <w:rPr>
          <w:i/>
          <w:iCs/>
          <w:sz w:val="18"/>
          <w:szCs w:val="18"/>
          <w:lang w:val="vi-VN"/>
        </w:rPr>
      </w:pPr>
      <w:r w:rsidRPr="004E2F1B">
        <w:rPr>
          <w:i/>
          <w:iCs/>
          <w:sz w:val="18"/>
          <w:szCs w:val="18"/>
          <w:lang w:val="vi-VN"/>
        </w:rPr>
        <w:t>Gantt chart (Phase and Iteration Plan)</w:t>
      </w:r>
    </w:p>
    <w:p w14:paraId="574CD23F" w14:textId="7990A23C" w:rsidR="004E2F1B" w:rsidRPr="004E2F1B" w:rsidRDefault="004E2F1B" w:rsidP="004E2F1B">
      <w:pPr>
        <w:jc w:val="center"/>
        <w:rPr>
          <w:lang w:val="vi-VN"/>
        </w:rPr>
      </w:pPr>
    </w:p>
    <w:p w14:paraId="300F0FB5" w14:textId="77777777" w:rsidR="007C47A5" w:rsidRDefault="007C47A5">
      <w:pPr>
        <w:pStyle w:val="Heading3"/>
      </w:pPr>
      <w:bookmarkStart w:id="36" w:name="_Toc524312846"/>
      <w:bookmarkStart w:id="37" w:name="_Toc307271027"/>
      <w:bookmarkStart w:id="38" w:name="_Toc413446317"/>
      <w:r>
        <w:t>Releases</w:t>
      </w:r>
      <w:bookmarkEnd w:id="36"/>
      <w:bookmarkEnd w:id="37"/>
      <w:bookmarkEnd w:id="38"/>
    </w:p>
    <w:p w14:paraId="0A362674" w14:textId="49233136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18/11/2022, Hoàn chỉnh UI/UX. </w:t>
      </w:r>
    </w:p>
    <w:p w14:paraId="5D7045FB" w14:textId="6506AF13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13/12/2022, Hoàn chỉnh Website.</w:t>
      </w:r>
    </w:p>
    <w:p w14:paraId="020EEF43" w14:textId="6CEFD850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14/12/2022, Phiên bản beta để thử nghiệm, sửa lỗi và nâng cấp lần cuối.</w:t>
      </w:r>
    </w:p>
    <w:p w14:paraId="15A47CD6" w14:textId="03D539E9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16/12/2022, Phiên bản hoàn </w:t>
      </w:r>
      <w:r w:rsidR="00C27145" w:rsidRPr="00C27145">
        <w:rPr>
          <w:i w:val="0"/>
          <w:iCs w:val="0"/>
          <w:color w:val="auto"/>
          <w:lang w:val="vi-VN"/>
        </w:rPr>
        <w:t>thiện và demo sản phẩm.</w:t>
      </w:r>
    </w:p>
    <w:p w14:paraId="7C11F41C" w14:textId="374D89D0" w:rsidR="00B17364" w:rsidRPr="00C27145" w:rsidRDefault="00B17364" w:rsidP="00B17364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>
        <w:rPr>
          <w:i w:val="0"/>
          <w:iCs w:val="0"/>
          <w:color w:val="auto"/>
          <w:lang w:val="vi-VN"/>
        </w:rPr>
        <w:t>22</w:t>
      </w:r>
      <w:r w:rsidRPr="00C27145">
        <w:rPr>
          <w:i w:val="0"/>
          <w:iCs w:val="0"/>
          <w:color w:val="auto"/>
          <w:lang w:val="vi-VN"/>
        </w:rPr>
        <w:t xml:space="preserve">/12/2022, Phiên bản </w:t>
      </w:r>
      <w:r>
        <w:rPr>
          <w:i w:val="0"/>
          <w:iCs w:val="0"/>
          <w:color w:val="auto"/>
          <w:lang w:val="vi-VN"/>
        </w:rPr>
        <w:t>cuối cùng</w:t>
      </w:r>
      <w:r w:rsidRPr="00C27145">
        <w:rPr>
          <w:i w:val="0"/>
          <w:iCs w:val="0"/>
          <w:color w:val="auto"/>
          <w:lang w:val="vi-VN"/>
        </w:rPr>
        <w:t xml:space="preserve"> và demo sản phẩm</w:t>
      </w:r>
      <w:r>
        <w:rPr>
          <w:i w:val="0"/>
          <w:iCs w:val="0"/>
          <w:color w:val="auto"/>
          <w:lang w:val="vi-VN"/>
        </w:rPr>
        <w:t xml:space="preserve"> cuối cùng</w:t>
      </w:r>
      <w:r w:rsidRPr="00C27145">
        <w:rPr>
          <w:i w:val="0"/>
          <w:iCs w:val="0"/>
          <w:color w:val="auto"/>
          <w:lang w:val="vi-VN"/>
        </w:rPr>
        <w:t>.</w:t>
      </w:r>
    </w:p>
    <w:p w14:paraId="432408B1" w14:textId="77777777" w:rsidR="00B217D6" w:rsidRDefault="00B217D6">
      <w:pPr>
        <w:pStyle w:val="infoblue0"/>
      </w:pPr>
    </w:p>
    <w:p w14:paraId="724597BC" w14:textId="53F6EB93" w:rsidR="007C47A5" w:rsidRDefault="007C47A5">
      <w:pPr>
        <w:pStyle w:val="Heading3"/>
      </w:pPr>
      <w:bookmarkStart w:id="39" w:name="_Toc524312847"/>
      <w:bookmarkStart w:id="40" w:name="_Toc307271028"/>
      <w:bookmarkStart w:id="41" w:name="_Toc413446318"/>
      <w:r>
        <w:t xml:space="preserve">Project </w:t>
      </w:r>
      <w:bookmarkEnd w:id="39"/>
      <w:bookmarkEnd w:id="40"/>
      <w:bookmarkEnd w:id="41"/>
      <w:r w:rsidR="005177B0">
        <w:t>Schedule</w:t>
      </w:r>
      <w:r w:rsidR="005177B0">
        <w:rPr>
          <w:lang w:val="vi-VN"/>
        </w:rPr>
        <w:t xml:space="preserve">: </w:t>
      </w:r>
      <w:r w:rsidR="000260C0">
        <w:rPr>
          <w:color w:val="000000" w:themeColor="text1"/>
          <w:lang w:val="vi-VN"/>
        </w:rPr>
        <w:t>Gant</w:t>
      </w:r>
      <w:r w:rsidR="005177B0" w:rsidRPr="00666B1E">
        <w:rPr>
          <w:color w:val="000000" w:themeColor="text1"/>
          <w:lang w:val="vi-VN"/>
        </w:rPr>
        <w:t xml:space="preserve">t chart </w:t>
      </w:r>
      <w:r w:rsidR="005177B0">
        <w:rPr>
          <w:lang w:val="vi-VN"/>
        </w:rPr>
        <w:t>và file exel sẽ được đính kèm trong thư mục</w:t>
      </w:r>
      <w:r w:rsidR="000B68CD">
        <w:rPr>
          <w:lang w:val="vi-VN"/>
        </w:rPr>
        <w:t xml:space="preserve"> nộp</w:t>
      </w:r>
      <w:r w:rsidR="005177B0">
        <w:rPr>
          <w:lang w:val="vi-VN"/>
        </w:rPr>
        <w:t xml:space="preserve"> để dễ quản lý</w:t>
      </w:r>
    </w:p>
    <w:p w14:paraId="093A9E65" w14:textId="1E61070A" w:rsidR="00E74E79" w:rsidRDefault="00E74E79">
      <w:pPr>
        <w:pStyle w:val="infoblue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223"/>
        <w:gridCol w:w="1276"/>
        <w:gridCol w:w="1276"/>
        <w:gridCol w:w="1211"/>
        <w:gridCol w:w="1194"/>
        <w:gridCol w:w="1200"/>
      </w:tblGrid>
      <w:tr w:rsidR="00836C1D" w14:paraId="6878ADED" w14:textId="77777777" w:rsidTr="00DC745A">
        <w:tc>
          <w:tcPr>
            <w:tcW w:w="1250" w:type="dxa"/>
          </w:tcPr>
          <w:p w14:paraId="2D8FE831" w14:textId="56C127F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04CB6796" w14:textId="4CFB7E2B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0A51996C" w14:textId="10774960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276" w:type="dxa"/>
          </w:tcPr>
          <w:p w14:paraId="777772FD" w14:textId="72EE7F8F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  <w:tc>
          <w:tcPr>
            <w:tcW w:w="1211" w:type="dxa"/>
          </w:tcPr>
          <w:p w14:paraId="3C833AF0" w14:textId="01B0F6F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Member</w:t>
            </w:r>
          </w:p>
        </w:tc>
        <w:tc>
          <w:tcPr>
            <w:tcW w:w="1194" w:type="dxa"/>
          </w:tcPr>
          <w:p w14:paraId="1178D9BD" w14:textId="01F6B09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Priority</w:t>
            </w:r>
          </w:p>
        </w:tc>
        <w:tc>
          <w:tcPr>
            <w:tcW w:w="1200" w:type="dxa"/>
          </w:tcPr>
          <w:p w14:paraId="6445E540" w14:textId="29F9F48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Status</w:t>
            </w:r>
          </w:p>
        </w:tc>
      </w:tr>
      <w:tr w:rsidR="00836C1D" w14:paraId="62D9AC26" w14:textId="77777777" w:rsidTr="00DC745A">
        <w:tc>
          <w:tcPr>
            <w:tcW w:w="1250" w:type="dxa"/>
          </w:tcPr>
          <w:p w14:paraId="78B54997" w14:textId="46676CEF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Complete project execution</w:t>
            </w:r>
          </w:p>
        </w:tc>
        <w:tc>
          <w:tcPr>
            <w:tcW w:w="1223" w:type="dxa"/>
          </w:tcPr>
          <w:p w14:paraId="5DD526A8" w14:textId="46F249A3" w:rsidR="00836C1D" w:rsidRPr="00250870" w:rsidRDefault="00836C1D" w:rsidP="00F64CC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10 weeks</w:t>
            </w:r>
          </w:p>
        </w:tc>
        <w:tc>
          <w:tcPr>
            <w:tcW w:w="1276" w:type="dxa"/>
          </w:tcPr>
          <w:p w14:paraId="5538DE29" w14:textId="0DBCAB5B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836C1D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01AFB0A7" w14:textId="77777777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11" w:type="dxa"/>
          </w:tcPr>
          <w:p w14:paraId="4C189D68" w14:textId="0C80C4B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675B7519" w14:textId="148F5B35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3AA83A84" w14:textId="684FCF6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In Process</w:t>
            </w:r>
          </w:p>
        </w:tc>
      </w:tr>
      <w:tr w:rsidR="00933FA0" w14:paraId="2A378FB7" w14:textId="77777777" w:rsidTr="00431DC9">
        <w:tc>
          <w:tcPr>
            <w:tcW w:w="8630" w:type="dxa"/>
            <w:gridSpan w:val="7"/>
          </w:tcPr>
          <w:p w14:paraId="2488ABE7" w14:textId="1A541D58" w:rsidR="00933FA0" w:rsidRPr="00D40423" w:rsidRDefault="00933FA0" w:rsidP="00933FA0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Inception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(1 sprint – 2 weeks)</w:t>
            </w:r>
          </w:p>
        </w:tc>
      </w:tr>
      <w:tr w:rsidR="00933FA0" w14:paraId="5789E36F" w14:textId="77777777" w:rsidTr="00DC745A">
        <w:tc>
          <w:tcPr>
            <w:tcW w:w="1250" w:type="dxa"/>
          </w:tcPr>
          <w:p w14:paraId="30912E4E" w14:textId="572D9F08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4CAA4379" w14:textId="1895ABB2" w:rsidR="00933FA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="00933FA0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AEB4A54" w14:textId="383ABEA5" w:rsidR="00933FA0" w:rsidRPr="004109F6" w:rsidRDefault="00D404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="00933FA0"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F8F5C64" w14:textId="315CF17B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9D86D66" w14:textId="23C6C65C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2EE9D2AC" w14:textId="5F0C9805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5B43EA8C" w14:textId="6A20A462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Done</w:t>
            </w:r>
          </w:p>
        </w:tc>
      </w:tr>
      <w:tr w:rsidR="00836C1D" w14:paraId="47CD6CA1" w14:textId="77777777" w:rsidTr="00DC745A">
        <w:tc>
          <w:tcPr>
            <w:tcW w:w="1250" w:type="dxa"/>
          </w:tcPr>
          <w:p w14:paraId="5FE70CB6" w14:textId="1DB26432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DDF97D4" w14:textId="5A736809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5D08791" w14:textId="3531911A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BEDA090" w14:textId="32821425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4974E998" w14:textId="77777777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PTAn</w:t>
            </w:r>
            <w:r w:rsidRPr="00250870">
              <w:rPr>
                <w:i w:val="0"/>
                <w:iCs w:val="0"/>
                <w:color w:val="auto"/>
                <w:lang w:val="vi-VN"/>
              </w:rPr>
              <w:t>,</w:t>
            </w:r>
          </w:p>
          <w:p w14:paraId="16359AD1" w14:textId="19D23319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TKDuy</w:t>
            </w:r>
          </w:p>
        </w:tc>
        <w:tc>
          <w:tcPr>
            <w:tcW w:w="1194" w:type="dxa"/>
          </w:tcPr>
          <w:p w14:paraId="218109FC" w14:textId="6CF71C7B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E68DC04" w14:textId="2C83A755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836C1D" w14:paraId="56EE0FEF" w14:textId="77777777" w:rsidTr="00DC745A">
        <w:tc>
          <w:tcPr>
            <w:tcW w:w="1250" w:type="dxa"/>
          </w:tcPr>
          <w:p w14:paraId="2ECD3AF9" w14:textId="3CBD3959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125C3E2C" w14:textId="05673FF6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C9DE0C" w14:textId="0F9E4C8E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65857D1" w14:textId="6E3357D4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562D9E4D" w14:textId="01C8ED5E" w:rsidR="00836C1D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NT</w:t>
            </w:r>
            <w:r w:rsidR="00933FA0" w:rsidRPr="00250870">
              <w:rPr>
                <w:i w:val="0"/>
                <w:iCs w:val="0"/>
                <w:color w:val="auto"/>
              </w:rPr>
              <w:t>BHa</w:t>
            </w:r>
          </w:p>
        </w:tc>
        <w:tc>
          <w:tcPr>
            <w:tcW w:w="1194" w:type="dxa"/>
          </w:tcPr>
          <w:p w14:paraId="2F1EE4B6" w14:textId="33ADB7E2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F38F3CE" w14:textId="4733890A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549CBC3E" w14:textId="77777777" w:rsidTr="00DC745A">
        <w:tc>
          <w:tcPr>
            <w:tcW w:w="1250" w:type="dxa"/>
          </w:tcPr>
          <w:p w14:paraId="75043BA4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5E62576" w14:textId="225EC3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937C6FA" w14:textId="47E54511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BD95DFB" w14:textId="38435D5F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7CF73501" w14:textId="1E4FA25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2B96ADD" w14:textId="4889F7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E4571BC" w14:textId="171A64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1928FDC9" w14:textId="57E95DE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6697D146" w14:textId="77777777" w:rsidTr="00DC745A">
        <w:tc>
          <w:tcPr>
            <w:tcW w:w="1250" w:type="dxa"/>
          </w:tcPr>
          <w:p w14:paraId="359344CB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1BEE8785" w14:textId="7B92C7FB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8D1A97F" w14:textId="33909E75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603F1D" w14:textId="7C798CBA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D61E413" w14:textId="7545D8E2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4F776AA5" w14:textId="6FF7547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33430932" w14:textId="622B04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2DC4810E" w14:textId="2603DF20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4E9B099E" w14:textId="77777777" w:rsidTr="00DC745A">
        <w:tc>
          <w:tcPr>
            <w:tcW w:w="1250" w:type="dxa"/>
          </w:tcPr>
          <w:p w14:paraId="1C3CF53B" w14:textId="29394CEF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69988FBA" w14:textId="30D2461B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1CCED4B9" w14:textId="498C95D5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45C3843D" w14:textId="381ADF2A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8B4F97D" w14:textId="591040E2" w:rsidR="00250870" w:rsidRPr="00250870" w:rsidRDefault="00250870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</w:p>
        </w:tc>
        <w:tc>
          <w:tcPr>
            <w:tcW w:w="1194" w:type="dxa"/>
          </w:tcPr>
          <w:p w14:paraId="51D42EBD" w14:textId="79BF7DB6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411EC17" w14:textId="11A69370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D40423" w14:paraId="510293EB" w14:textId="77777777" w:rsidTr="00ED1342">
        <w:tc>
          <w:tcPr>
            <w:tcW w:w="8630" w:type="dxa"/>
            <w:gridSpan w:val="7"/>
          </w:tcPr>
          <w:p w14:paraId="515BFCEB" w14:textId="1ABE7EF4" w:rsidR="00D40423" w:rsidRPr="00D40423" w:rsidRDefault="00D40423" w:rsidP="00D40423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Elaboration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weeks)</w:t>
            </w:r>
          </w:p>
        </w:tc>
      </w:tr>
      <w:tr w:rsidR="00250870" w14:paraId="30C89141" w14:textId="77777777" w:rsidTr="00DC745A">
        <w:tc>
          <w:tcPr>
            <w:tcW w:w="1250" w:type="dxa"/>
          </w:tcPr>
          <w:p w14:paraId="6AF18253" w14:textId="194A478D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4E218FD4" w14:textId="7FB61EE3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="00417D23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897A495" w14:textId="41C00543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6C91EFE6" w14:textId="25599AE9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5AD297D" w14:textId="2BDF2D32" w:rsidR="00250870" w:rsidRPr="004109F6" w:rsidRDefault="00F64CCA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4F1D7FA5" w14:textId="0130D51B" w:rsidR="00250870" w:rsidRPr="004109F6" w:rsidRDefault="0025087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39B6B19C" w14:textId="700C8AF0" w:rsidR="00250870" w:rsidRPr="004109F6" w:rsidRDefault="00135725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250870" w14:paraId="18CBD17F" w14:textId="77777777" w:rsidTr="00DC745A">
        <w:tc>
          <w:tcPr>
            <w:tcW w:w="1250" w:type="dxa"/>
          </w:tcPr>
          <w:p w14:paraId="19792D74" w14:textId="27CB3A10" w:rsidR="00250870" w:rsidRPr="00DA5954" w:rsidRDefault="00417D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58D16F84" w14:textId="74CAF806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5AFF384" w14:textId="0DC5D494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A1E039D" w14:textId="7D584422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C7D9731" w14:textId="7A717D78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291E2811" w14:textId="7A7001C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4F3D1FF" w14:textId="64C0B79D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C9B32D4" w14:textId="77777777" w:rsidTr="00DC745A">
        <w:tc>
          <w:tcPr>
            <w:tcW w:w="1250" w:type="dxa"/>
          </w:tcPr>
          <w:p w14:paraId="353FC3B8" w14:textId="7777777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lastRenderedPageBreak/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5E30AEE8" w14:textId="36C30FE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0CB2D5D9" w14:textId="615B40D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C297F6" w14:textId="08E278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1B4C7FB4" w14:textId="6E0035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0CBCCDE" w14:textId="0510FA0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57F4E7F" w14:textId="6A61107E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FF31C8C" w14:textId="7176D047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0BD9B1D" w14:textId="77777777" w:rsidTr="00DC745A">
        <w:tc>
          <w:tcPr>
            <w:tcW w:w="1250" w:type="dxa"/>
          </w:tcPr>
          <w:p w14:paraId="58F9AE2E" w14:textId="1F47ECD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7D9BF944" w14:textId="4A204368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3B6AEBF" w14:textId="145412CC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25AB7C4" w14:textId="0F8AC87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1D48C700" w14:textId="6C89452C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C071AF4" w14:textId="5C618AC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07A1AEDA" w14:textId="056E10A7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DB79735" w14:textId="77777777" w:rsidTr="00DC745A">
        <w:tc>
          <w:tcPr>
            <w:tcW w:w="1250" w:type="dxa"/>
          </w:tcPr>
          <w:p w14:paraId="64F49108" w14:textId="6080CD2A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156CD685" w14:textId="5F0570D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B6E7467" w14:textId="1195DE16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7743CDB" w14:textId="5D67A35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14F6232" w14:textId="70B724FD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4D76DA53" w14:textId="2FA42043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3A28AE6" w14:textId="45FEE612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0E5C822E" w14:textId="77777777" w:rsidTr="00DC745A">
        <w:tc>
          <w:tcPr>
            <w:tcW w:w="1250" w:type="dxa"/>
          </w:tcPr>
          <w:p w14:paraId="3730BD8C" w14:textId="37F221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63E46FE9" w14:textId="1AA41AF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DA6257F" w14:textId="24AAFB34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9F94988" w14:textId="4E73B75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B86E2C9" w14:textId="6FB37B2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</w:p>
        </w:tc>
        <w:tc>
          <w:tcPr>
            <w:tcW w:w="1194" w:type="dxa"/>
          </w:tcPr>
          <w:p w14:paraId="30B726F1" w14:textId="5D3F152C" w:rsidR="00DA5954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D5DB102" w14:textId="1B6FEA85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19592B6E" w14:textId="77777777" w:rsidTr="00DC745A">
        <w:tc>
          <w:tcPr>
            <w:tcW w:w="1250" w:type="dxa"/>
          </w:tcPr>
          <w:p w14:paraId="18FED82A" w14:textId="77777777" w:rsid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47FC15C" w14:textId="235DAB7C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429D5EA" w14:textId="6A8D2FC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40056A3" w14:textId="45701B66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C0882E2" w14:textId="78D7F3EA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D91DF82" w14:textId="393FB5CC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20385C0A" w14:textId="6DC71E4D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Low</w:t>
            </w:r>
          </w:p>
        </w:tc>
        <w:tc>
          <w:tcPr>
            <w:tcW w:w="1200" w:type="dxa"/>
          </w:tcPr>
          <w:p w14:paraId="2D2FAEFF" w14:textId="104160C3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5057ED4" w14:textId="77777777" w:rsidTr="00DC745A">
        <w:tc>
          <w:tcPr>
            <w:tcW w:w="1250" w:type="dxa"/>
          </w:tcPr>
          <w:p w14:paraId="744FC21B" w14:textId="0E2AA3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32D68C4E" w14:textId="1DF2D84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BD167F9" w14:textId="5DD8289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B8E9AEA" w14:textId="42E8B05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8D9ECBC" w14:textId="2F10F50E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</w:p>
        </w:tc>
        <w:tc>
          <w:tcPr>
            <w:tcW w:w="1194" w:type="dxa"/>
          </w:tcPr>
          <w:p w14:paraId="2B5BA717" w14:textId="3895DCD9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625D912" w14:textId="5D5BA562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0A851889" w14:textId="77777777" w:rsidTr="00DC745A">
        <w:tc>
          <w:tcPr>
            <w:tcW w:w="1250" w:type="dxa"/>
          </w:tcPr>
          <w:p w14:paraId="549C9A7C" w14:textId="1C6E4276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16DF708C" w14:textId="68289F22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4ED7B1C" w14:textId="1AECD514" w:rsidR="00DC745A" w:rsidRPr="00135725" w:rsidRDefault="001B1FD7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="00DC745A"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598A940" w14:textId="2C227FA0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CA1F269" w14:textId="0F396E49" w:rsidR="00DC745A" w:rsidRPr="00135725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6BDD9137" w14:textId="77777777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E18DA8D" w14:textId="42AB45DE" w:rsidR="00DC745A" w:rsidRPr="00135725" w:rsidRDefault="00A74FE9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DC745A" w14:paraId="743FF715" w14:textId="77777777" w:rsidTr="00DC745A">
        <w:tc>
          <w:tcPr>
            <w:tcW w:w="1250" w:type="dxa"/>
          </w:tcPr>
          <w:p w14:paraId="2F0AF3EC" w14:textId="1A090635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523C6865" w14:textId="041B0BB3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7DC55A" w14:textId="2B13CD76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E0905A7" w14:textId="0593DF44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1B2AD088" w14:textId="7513BCB4" w:rsidR="00DC745A" w:rsidRPr="00DA5954" w:rsidRDefault="00DC745A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548EA45B" w14:textId="52E66D6A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F4424AD" w14:textId="3F79D7FA" w:rsidR="00DC745A" w:rsidRPr="00DC745A" w:rsidRDefault="00A74FE9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64A6FC5C" w14:textId="77777777" w:rsidTr="00DC745A">
        <w:tc>
          <w:tcPr>
            <w:tcW w:w="1250" w:type="dxa"/>
          </w:tcPr>
          <w:p w14:paraId="1DE3AFBB" w14:textId="77777777" w:rsid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54F6D2BE" w14:textId="30958762" w:rsidR="00DC745A" w:rsidRP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1BFFB571" w14:textId="30EF18AB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BE0718A" w14:textId="648989FD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C708B88" w14:textId="1C99387F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4A5B66C" w14:textId="3985354B" w:rsidR="00DC745A" w:rsidRPr="00DA5954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14543B28" w14:textId="22F8BC98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E6E32FC" w14:textId="5515DEB1" w:rsidR="00DC745A" w:rsidRPr="00DA5954" w:rsidRDefault="00A74FE9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310F347C" w14:textId="77777777" w:rsidTr="00DC745A">
        <w:tc>
          <w:tcPr>
            <w:tcW w:w="1250" w:type="dxa"/>
          </w:tcPr>
          <w:p w14:paraId="513BAA83" w14:textId="77777777" w:rsid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752C375A" w14:textId="31ED6D28" w:rsidR="001B1FD7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3C54610C" w14:textId="5953A0C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C1BCBD3" w14:textId="6CD6776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67158D" w14:textId="2FD666E7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AB28909" w14:textId="5E1FA7A4" w:rsidR="00DC745A" w:rsidRPr="001B1FD7" w:rsidRDefault="001B1FD7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TKDuy, NTBHa</w:t>
            </w:r>
          </w:p>
        </w:tc>
        <w:tc>
          <w:tcPr>
            <w:tcW w:w="1194" w:type="dxa"/>
          </w:tcPr>
          <w:p w14:paraId="7E3FC454" w14:textId="1A3D5C7A" w:rsidR="00DC745A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6F5BD535" w14:textId="68AB227A" w:rsidR="00DC745A" w:rsidRPr="001B1FD7" w:rsidRDefault="00A74FE9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1B1FD7" w14:paraId="478F320F" w14:textId="77777777" w:rsidTr="00DC745A">
        <w:tc>
          <w:tcPr>
            <w:tcW w:w="1250" w:type="dxa"/>
          </w:tcPr>
          <w:p w14:paraId="2F5D57FB" w14:textId="71A706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2B051758" w14:textId="16E1DB32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D5D58AA" w14:textId="771661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11F7FD3" w14:textId="4A7E93ED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077841D" w14:textId="41BB8823" w:rsidR="001B1FD7" w:rsidRPr="00DA5954" w:rsidRDefault="00772A3E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74142ACB" w14:textId="70296634" w:rsidR="001B1FD7" w:rsidRPr="00DA5954" w:rsidRDefault="009615E1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4BAA66B" w14:textId="7BE58008" w:rsidR="001B1FD7" w:rsidRPr="00DA5954" w:rsidRDefault="00A74FE9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1B1FD7" w14:paraId="70001F65" w14:textId="77777777" w:rsidTr="00DC745A">
        <w:tc>
          <w:tcPr>
            <w:tcW w:w="1250" w:type="dxa"/>
          </w:tcPr>
          <w:p w14:paraId="5B804576" w14:textId="2C25D55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62F59BCD" w14:textId="56FBA595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36702CF" w14:textId="4DD19D1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E371EE" w14:textId="65F87C83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2D9669D0" w14:textId="74692C58" w:rsidR="001B1FD7" w:rsidRPr="00DA5954" w:rsidRDefault="00371A6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</w:p>
        </w:tc>
        <w:tc>
          <w:tcPr>
            <w:tcW w:w="1194" w:type="dxa"/>
          </w:tcPr>
          <w:p w14:paraId="7E662CCC" w14:textId="1E3D03D9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30D17EF4" w14:textId="4340568A" w:rsidR="001B1FD7" w:rsidRPr="00DA5954" w:rsidRDefault="00A74FE9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8B2806" w14:paraId="7BD67A25" w14:textId="77777777" w:rsidTr="00DF15AB">
        <w:tc>
          <w:tcPr>
            <w:tcW w:w="8630" w:type="dxa"/>
            <w:gridSpan w:val="7"/>
          </w:tcPr>
          <w:p w14:paraId="2E89E9AE" w14:textId="2759758A" w:rsidR="008B2806" w:rsidRPr="008B2806" w:rsidRDefault="008B2806" w:rsidP="008B2806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8B2806">
              <w:rPr>
                <w:b/>
                <w:bCs/>
                <w:i w:val="0"/>
                <w:iCs w:val="0"/>
                <w:color w:val="auto"/>
                <w:lang w:val="vi-VN"/>
              </w:rPr>
              <w:lastRenderedPageBreak/>
              <w:t>Construction</w:t>
            </w:r>
            <w:r w:rsidR="00410967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week)</w:t>
            </w:r>
          </w:p>
        </w:tc>
      </w:tr>
      <w:tr w:rsidR="008B2806" w14:paraId="1C754029" w14:textId="77777777" w:rsidTr="00DC745A">
        <w:tc>
          <w:tcPr>
            <w:tcW w:w="1250" w:type="dxa"/>
          </w:tcPr>
          <w:p w14:paraId="6E18D7A6" w14:textId="1A1D2DE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 w:rsidR="00197A42" w:rsidRPr="004109F6">
              <w:rPr>
                <w:b/>
                <w:bCs/>
                <w:color w:val="auto"/>
                <w:lang w:val="vi-VN"/>
              </w:rPr>
              <w:t>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 w:rsidR="00197A42" w:rsidRPr="004109F6">
              <w:rPr>
                <w:b/>
                <w:bCs/>
                <w:color w:val="auto"/>
                <w:lang w:val="vi-VN"/>
              </w:rPr>
              <w:t>PA4</w:t>
            </w:r>
          </w:p>
        </w:tc>
        <w:tc>
          <w:tcPr>
            <w:tcW w:w="1223" w:type="dxa"/>
          </w:tcPr>
          <w:p w14:paraId="4A15DF09" w14:textId="4071C23D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41A2D1E" w14:textId="7A4109C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B41B15D" w14:textId="0E231D55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3E11FA" w14:textId="29541E7C" w:rsidR="008B2806" w:rsidRPr="004109F6" w:rsidRDefault="008B2806" w:rsidP="008B2806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024491D2" w14:textId="77777777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1B9ACB48" w14:textId="1E15574C" w:rsidR="008B2806" w:rsidRPr="004109F6" w:rsidRDefault="00A66FEF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1B1FD7" w14:paraId="6E1B2632" w14:textId="77777777" w:rsidTr="00DC745A">
        <w:tc>
          <w:tcPr>
            <w:tcW w:w="1250" w:type="dxa"/>
          </w:tcPr>
          <w:p w14:paraId="592B1572" w14:textId="4A23A8BD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64E2AB3A" w14:textId="5727C7E2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CFB0BA" w14:textId="31DE4A13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8BBB58C" w14:textId="5BA5AF9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4309DDD" w14:textId="32A4FDD1" w:rsidR="001B1FD7" w:rsidRPr="004109F6" w:rsidRDefault="004109F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3825179A" w14:textId="1D60F6A7" w:rsidR="001B1FD7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2075381" w14:textId="552838CA" w:rsidR="001B1FD7" w:rsidRPr="004109F6" w:rsidRDefault="00D1492C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14087E40" w14:textId="77777777" w:rsidTr="00DC745A">
        <w:tc>
          <w:tcPr>
            <w:tcW w:w="1250" w:type="dxa"/>
          </w:tcPr>
          <w:p w14:paraId="56CA963C" w14:textId="77777777" w:rsid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22953E0F" w14:textId="4CC3908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527A9399" w14:textId="39247B3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7D3FBB" w14:textId="5040B5A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702B908" w14:textId="6FCD3AE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E814869" w14:textId="06150256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40C3E28D" w14:textId="6F07536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5D6FF2F" w14:textId="24ECEF1D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77E92C6D" w14:textId="77777777" w:rsidTr="00DC745A">
        <w:tc>
          <w:tcPr>
            <w:tcW w:w="1250" w:type="dxa"/>
          </w:tcPr>
          <w:p w14:paraId="24E01E5D" w14:textId="09482705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4F9A9B4" w14:textId="55028FFE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8F04904" w14:textId="2AD2287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52DE422" w14:textId="6512EB5C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C95E9B4" w14:textId="3A544983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1E339A40" w14:textId="4E95009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CB14678" w14:textId="38AE6C25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5C29B031" w14:textId="77777777" w:rsidTr="00DC745A">
        <w:tc>
          <w:tcPr>
            <w:tcW w:w="1250" w:type="dxa"/>
          </w:tcPr>
          <w:p w14:paraId="475A52B3" w14:textId="3574928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6F2375AA" w14:textId="3376947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E65F664" w14:textId="29931697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68AA2913" w14:textId="1453B61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F6BA6E" w14:textId="5B407A8D" w:rsidR="004109F6" w:rsidRPr="004109F6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2E5B09D2" w14:textId="0251125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5947A6D" w14:textId="03625C23" w:rsidR="004109F6" w:rsidRPr="004109F6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26CB7AA2" w14:textId="77777777" w:rsidTr="00DC745A">
        <w:tc>
          <w:tcPr>
            <w:tcW w:w="1250" w:type="dxa"/>
          </w:tcPr>
          <w:p w14:paraId="465926BC" w14:textId="78A9AC3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652FD974" w14:textId="6FDC6BAE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7B62B34" w14:textId="4556475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2A45198" w14:textId="2642B2C8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4DAF6AF" w14:textId="702CB750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</w:p>
        </w:tc>
        <w:tc>
          <w:tcPr>
            <w:tcW w:w="1194" w:type="dxa"/>
          </w:tcPr>
          <w:p w14:paraId="2F364F79" w14:textId="7E81777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1939BC3" w14:textId="067A1AA8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67" w14:paraId="26B2ED88" w14:textId="77777777" w:rsidTr="00DC745A">
        <w:tc>
          <w:tcPr>
            <w:tcW w:w="1250" w:type="dxa"/>
          </w:tcPr>
          <w:p w14:paraId="672C56D1" w14:textId="3A86CBAC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B0B7215" w14:textId="4EED02F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1246784" w14:textId="6A709789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1CA435A1" w14:textId="1CD209B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AA32EF" w14:textId="6A8B5430" w:rsidR="00410967" w:rsidRPr="00DA5954" w:rsidRDefault="00410967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3670E5AC" w14:textId="7777777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427D213" w14:textId="4C9890EE" w:rsidR="00410967" w:rsidRPr="00DA5954" w:rsidRDefault="00EC29AF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410967" w14:paraId="583FCF08" w14:textId="77777777" w:rsidTr="00DC745A">
        <w:tc>
          <w:tcPr>
            <w:tcW w:w="1250" w:type="dxa"/>
          </w:tcPr>
          <w:p w14:paraId="394F50F3" w14:textId="77620187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32E14C40" w14:textId="4431AF61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8370227" w14:textId="52639253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15A4FE9" w14:textId="69854D0E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40B86AE5" w14:textId="7CA94131" w:rsidR="00410967" w:rsidRPr="00B70384" w:rsidRDefault="00B70384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7DE9B771" w14:textId="763D7338" w:rsidR="00410967" w:rsidRPr="00DA595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A2F6B9B" w14:textId="26B65CB8" w:rsidR="00410967" w:rsidRPr="00B70384" w:rsidRDefault="00EC29AF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45E1046F" w14:textId="77777777" w:rsidTr="00DC745A">
        <w:tc>
          <w:tcPr>
            <w:tcW w:w="1250" w:type="dxa"/>
          </w:tcPr>
          <w:p w14:paraId="22F648D0" w14:textId="66C6A29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5D542469" w14:textId="7C6CA40A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005A99D" w14:textId="6E840C0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4489ADD" w14:textId="5ACDEBC3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2069FE49" w14:textId="2E2DCF79" w:rsidR="00B70384" w:rsidRPr="00DA595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1D4CEA73" w14:textId="63F3BC1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ACAEC89" w14:textId="2115C47C" w:rsidR="00B70384" w:rsidRPr="00DA595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7C5BCFFD" w14:textId="77777777" w:rsidTr="00DC745A">
        <w:tc>
          <w:tcPr>
            <w:tcW w:w="1250" w:type="dxa"/>
          </w:tcPr>
          <w:p w14:paraId="1D679D69" w14:textId="4DB9E163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2B0E807D" w14:textId="76D13BBA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640FDA" w14:textId="53ED4302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27C1133C" w14:textId="5030880E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50BB3FF" w14:textId="6FD5EB1F" w:rsid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1D051741" w14:textId="6B4C1969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759D561" w14:textId="6565AAE8" w:rsidR="00B7038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0A34B7AB" w14:textId="77777777" w:rsidTr="00DC745A">
        <w:tc>
          <w:tcPr>
            <w:tcW w:w="1250" w:type="dxa"/>
          </w:tcPr>
          <w:p w14:paraId="6473E6CC" w14:textId="7192A27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4D69FD18" w14:textId="4569C5F1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61F6B84" w14:textId="57ED6F0B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E6C9313" w14:textId="42D155D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6531DF1" w14:textId="7687042F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</w:p>
        </w:tc>
        <w:tc>
          <w:tcPr>
            <w:tcW w:w="1194" w:type="dxa"/>
          </w:tcPr>
          <w:p w14:paraId="0DB05875" w14:textId="34B877C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413E32EE" w14:textId="0F70E810" w:rsidR="00B70384" w:rsidRPr="00DA595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1D5E8FA8" w14:textId="77777777" w:rsidTr="00DC745A">
        <w:tc>
          <w:tcPr>
            <w:tcW w:w="1250" w:type="dxa"/>
          </w:tcPr>
          <w:p w14:paraId="2376E17B" w14:textId="696AF8F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22B4F4AA" w14:textId="23D9A62C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131AF474" w14:textId="0584C34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0C20BFB0" w14:textId="5AA23B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5F668998" w14:textId="75B2BB55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PTAn, TKDuy, NTBHa</w:t>
            </w:r>
          </w:p>
        </w:tc>
        <w:tc>
          <w:tcPr>
            <w:tcW w:w="1194" w:type="dxa"/>
          </w:tcPr>
          <w:p w14:paraId="7BB97112" w14:textId="3EC0CD34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1433AC1D" w14:textId="2EDA9F4F" w:rsidR="00B70384" w:rsidRPr="00B70384" w:rsidRDefault="00EC29AF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B70384" w14:paraId="00D0C9BD" w14:textId="77777777" w:rsidTr="00DC745A">
        <w:tc>
          <w:tcPr>
            <w:tcW w:w="1250" w:type="dxa"/>
          </w:tcPr>
          <w:p w14:paraId="5011E9DE" w14:textId="77777777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37EB9720" w14:textId="65C6E927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6411834F" w14:textId="63717A3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E761FE" w14:textId="0BDB55C8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A6FD27" w14:textId="148D654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A4A9DA1" w14:textId="0F72C3F0" w:rsidR="00B70384" w:rsidRPr="004109F6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TKDuy, NTBHa</w:t>
            </w:r>
          </w:p>
        </w:tc>
        <w:tc>
          <w:tcPr>
            <w:tcW w:w="1194" w:type="dxa"/>
          </w:tcPr>
          <w:p w14:paraId="4B8E08DF" w14:textId="10D85963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2F7359F" w14:textId="43DE5B86" w:rsidR="00B70384" w:rsidRPr="00DA595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4A93728B" w14:textId="77777777" w:rsidTr="00DC745A">
        <w:tc>
          <w:tcPr>
            <w:tcW w:w="1250" w:type="dxa"/>
          </w:tcPr>
          <w:p w14:paraId="446C1A96" w14:textId="1C8A78A9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0244CD01" w14:textId="18C80653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2479510B" w14:textId="4CA76D5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26D6E2" w14:textId="4E1AEF4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60E7C4F" w14:textId="3EA31867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</w:p>
        </w:tc>
        <w:tc>
          <w:tcPr>
            <w:tcW w:w="1194" w:type="dxa"/>
          </w:tcPr>
          <w:p w14:paraId="64C3C53A" w14:textId="253686C5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5723CCE" w14:textId="6F09C963" w:rsidR="00B70384" w:rsidRPr="00B70384" w:rsidRDefault="00EC29AF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</w:tbl>
    <w:p w14:paraId="211CE508" w14:textId="77777777" w:rsidR="006218A3" w:rsidRDefault="006218A3" w:rsidP="006218A3">
      <w:pPr>
        <w:pStyle w:val="infoblue0"/>
        <w:spacing w:line="276" w:lineRule="auto"/>
        <w:ind w:left="0"/>
        <w:rPr>
          <w:b/>
          <w:bCs/>
          <w:i w:val="0"/>
          <w:iCs w:val="0"/>
          <w:color w:val="000000" w:themeColor="text1"/>
          <w:u w:val="single"/>
          <w:lang w:val="vi-VN"/>
        </w:rPr>
      </w:pPr>
    </w:p>
    <w:p w14:paraId="42E87AD6" w14:textId="035845FF" w:rsidR="00E74E79" w:rsidRPr="006218A3" w:rsidRDefault="000260C0" w:rsidP="006218A3">
      <w:pPr>
        <w:pStyle w:val="infoblue0"/>
        <w:numPr>
          <w:ilvl w:val="3"/>
          <w:numId w:val="6"/>
        </w:numPr>
        <w:spacing w:line="276" w:lineRule="auto"/>
        <w:ind w:left="720"/>
        <w:rPr>
          <w:b/>
          <w:bCs/>
          <w:i w:val="0"/>
          <w:iCs w:val="0"/>
          <w:color w:val="000000" w:themeColor="text1"/>
          <w:u w:val="single"/>
          <w:lang w:val="vi-VN"/>
        </w:rPr>
      </w:pPr>
      <w:r>
        <w:rPr>
          <w:b/>
          <w:bCs/>
          <w:i w:val="0"/>
          <w:iCs w:val="0"/>
          <w:color w:val="000000" w:themeColor="text1"/>
          <w:u w:val="single"/>
          <w:lang w:val="vi-VN"/>
        </w:rPr>
        <w:t>Gant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>t Chart</w:t>
      </w:r>
      <w:r w:rsidR="009A6649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 (</w:t>
      </w:r>
      <w:r w:rsidR="009A6649" w:rsidRPr="009A6649">
        <w:rPr>
          <w:b/>
          <w:bCs/>
          <w:i w:val="0"/>
          <w:iCs w:val="0"/>
          <w:color w:val="000000" w:themeColor="text1"/>
          <w:u w:val="single"/>
          <w:lang w:val="vi-VN"/>
        </w:rPr>
        <w:t>Project Schedule</w:t>
      </w:r>
      <w:r w:rsidR="009A6649">
        <w:rPr>
          <w:b/>
          <w:bCs/>
          <w:i w:val="0"/>
          <w:iCs w:val="0"/>
          <w:color w:val="000000" w:themeColor="text1"/>
          <w:u w:val="single"/>
          <w:lang w:val="vi-VN"/>
        </w:rPr>
        <w:t>)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: </w:t>
      </w:r>
    </w:p>
    <w:p w14:paraId="45E62D38" w14:textId="43E05834" w:rsidR="005D774C" w:rsidRDefault="005D774C">
      <w:pPr>
        <w:pStyle w:val="infoblue0"/>
      </w:pPr>
      <w:r>
        <w:rPr>
          <w:noProof/>
        </w:rPr>
        <w:lastRenderedPageBreak/>
        <w:drawing>
          <wp:inline distT="0" distB="0" distL="0" distR="0" wp14:anchorId="10A48A60" wp14:editId="0080BCB7">
            <wp:extent cx="5943600" cy="886206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887C9E" w14:textId="77777777" w:rsidR="007C47A5" w:rsidRDefault="007C47A5">
      <w:pPr>
        <w:pStyle w:val="Heading2"/>
      </w:pPr>
      <w:bookmarkStart w:id="42" w:name="_Toc447095892"/>
      <w:bookmarkStart w:id="43" w:name="_Toc512930361"/>
      <w:bookmarkStart w:id="44" w:name="_Toc447095893"/>
      <w:bookmarkStart w:id="45" w:name="_Toc512930362"/>
      <w:bookmarkStart w:id="46" w:name="_Toc430447687"/>
      <w:bookmarkStart w:id="47" w:name="_Toc447095894"/>
      <w:bookmarkStart w:id="48" w:name="_Toc512930363"/>
      <w:bookmarkStart w:id="49" w:name="_Toc430447688"/>
      <w:bookmarkStart w:id="50" w:name="_Toc430447689"/>
      <w:bookmarkStart w:id="51" w:name="_Toc447095895"/>
      <w:bookmarkStart w:id="52" w:name="_Toc512930364"/>
      <w:bookmarkStart w:id="53" w:name="_Toc430447690"/>
      <w:bookmarkStart w:id="54" w:name="_Toc447095896"/>
      <w:bookmarkStart w:id="55" w:name="_Toc512930365"/>
      <w:bookmarkStart w:id="56" w:name="_Toc447095897"/>
      <w:bookmarkStart w:id="57" w:name="_Toc512930366"/>
      <w:bookmarkStart w:id="58" w:name="_Toc430447691"/>
      <w:bookmarkStart w:id="59" w:name="_Toc447095898"/>
      <w:bookmarkStart w:id="60" w:name="_Toc512930367"/>
      <w:bookmarkStart w:id="61" w:name="_Toc447095908"/>
      <w:bookmarkStart w:id="62" w:name="_Toc512930368"/>
      <w:bookmarkStart w:id="63" w:name="_Toc513004379"/>
      <w:bookmarkStart w:id="64" w:name="_Toc307271030"/>
      <w:bookmarkStart w:id="65" w:name="_Toc413446320"/>
      <w:bookmarkEnd w:id="0"/>
      <w:bookmarkEnd w:id="4"/>
      <w:bookmarkEnd w:id="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lastRenderedPageBreak/>
        <w:t>Project Monitoring and Control</w:t>
      </w:r>
      <w:bookmarkEnd w:id="63"/>
      <w:bookmarkEnd w:id="64"/>
      <w:bookmarkEnd w:id="65"/>
    </w:p>
    <w:p w14:paraId="0821A78C" w14:textId="77777777" w:rsidR="007C47A5" w:rsidRPr="00F761F6" w:rsidRDefault="007C47A5" w:rsidP="00F761F6">
      <w:pPr>
        <w:pStyle w:val="Heading3"/>
      </w:pPr>
      <w:bookmarkStart w:id="66" w:name="_Toc447095913"/>
      <w:bookmarkStart w:id="67" w:name="_Toc307271032"/>
      <w:bookmarkStart w:id="68" w:name="_Toc413446321"/>
      <w:r w:rsidRPr="00F761F6">
        <w:t>Reporting</w:t>
      </w:r>
      <w:bookmarkEnd w:id="66"/>
      <w:bookmarkEnd w:id="67"/>
      <w:bookmarkEnd w:id="68"/>
    </w:p>
    <w:p w14:paraId="49F24923" w14:textId="65ABC2D0" w:rsidR="00D45597" w:rsidRPr="00CC091C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Weekly </w:t>
      </w:r>
      <w:r w:rsidR="00CC091C">
        <w:rPr>
          <w:color w:val="auto"/>
        </w:rPr>
        <w:t>meeting</w:t>
      </w:r>
      <w:r w:rsidR="00CC091C">
        <w:rPr>
          <w:color w:val="auto"/>
          <w:lang w:val="vi-VN"/>
        </w:rPr>
        <w:t xml:space="preserve">: </w:t>
      </w:r>
    </w:p>
    <w:p w14:paraId="095DA5B2" w14:textId="13259401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Online: </w:t>
      </w:r>
      <w:r w:rsidR="006B6BBF">
        <w:rPr>
          <w:color w:val="auto"/>
          <w:lang w:val="vi-VN"/>
        </w:rPr>
        <w:t xml:space="preserve">Zoom / </w:t>
      </w:r>
      <w:r>
        <w:rPr>
          <w:color w:val="auto"/>
          <w:lang w:val="vi-VN"/>
        </w:rPr>
        <w:t>GG meet</w:t>
      </w:r>
      <w:r w:rsidR="002A0579">
        <w:rPr>
          <w:color w:val="auto"/>
          <w:lang w:val="vi-VN"/>
        </w:rPr>
        <w:t xml:space="preserve"> </w:t>
      </w:r>
    </w:p>
    <w:p w14:paraId="2667F73D" w14:textId="34D36210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Offline: </w:t>
      </w:r>
      <w:r w:rsidR="006A5319">
        <w:rPr>
          <w:color w:val="auto"/>
          <w:lang w:val="vi-VN"/>
        </w:rPr>
        <w:t xml:space="preserve">Trưa thứ 7 hàng tuần </w:t>
      </w:r>
    </w:p>
    <w:p w14:paraId="085F0B80" w14:textId="2AC46899" w:rsidR="007C47A5" w:rsidRPr="006A5319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Informal </w:t>
      </w:r>
      <w:r w:rsidR="006A5319">
        <w:rPr>
          <w:color w:val="auto"/>
        </w:rPr>
        <w:t>chats</w:t>
      </w:r>
      <w:r w:rsidR="006A5319">
        <w:rPr>
          <w:color w:val="auto"/>
          <w:lang w:val="vi-VN"/>
        </w:rPr>
        <w:t>:</w:t>
      </w:r>
    </w:p>
    <w:p w14:paraId="4BED859B" w14:textId="76E6F17A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Nhóm 2 NMCNPM trên FB messenger</w:t>
      </w:r>
    </w:p>
    <w:p w14:paraId="702E6B87" w14:textId="395D1E93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Slack nhóm 2</w:t>
      </w:r>
    </w:p>
    <w:p w14:paraId="4148E446" w14:textId="77777777" w:rsidR="007C47A5" w:rsidRPr="00F761F6" w:rsidRDefault="007C47A5" w:rsidP="00F761F6">
      <w:pPr>
        <w:pStyle w:val="Heading3"/>
      </w:pPr>
      <w:bookmarkStart w:id="69" w:name="_Toc307271033"/>
      <w:bookmarkStart w:id="70" w:name="_Toc413446322"/>
      <w:bookmarkStart w:id="71" w:name="_Toc447095915"/>
      <w:r w:rsidRPr="00F761F6">
        <w:t>Risk Management</w:t>
      </w:r>
      <w:bookmarkEnd w:id="69"/>
      <w:bookmarkEnd w:id="70"/>
      <w:r w:rsidRPr="00F761F6">
        <w:t xml:space="preserve"> </w:t>
      </w:r>
      <w:bookmarkEnd w:id="71"/>
    </w:p>
    <w:p w14:paraId="2D9B3D34" w14:textId="77777777" w:rsidR="003C1713" w:rsidRDefault="003C1713" w:rsidP="00D45597">
      <w:pPr>
        <w:pStyle w:val="infoblue0"/>
      </w:pPr>
      <w:bookmarkStart w:id="72" w:name="_Toc447095916"/>
    </w:p>
    <w:p w14:paraId="3787AFC2" w14:textId="77777777" w:rsidR="007C47A5" w:rsidRPr="00F761F6" w:rsidRDefault="007C47A5" w:rsidP="00F761F6">
      <w:pPr>
        <w:pStyle w:val="Heading3"/>
      </w:pPr>
      <w:bookmarkStart w:id="73" w:name="_Toc307271034"/>
      <w:bookmarkStart w:id="74" w:name="_Toc413446323"/>
      <w:r w:rsidRPr="00F761F6">
        <w:t>Configuration Management</w:t>
      </w:r>
      <w:bookmarkEnd w:id="73"/>
      <w:bookmarkEnd w:id="74"/>
    </w:p>
    <w:p w14:paraId="1FC29E71" w14:textId="4CCB9F27" w:rsidR="007C47A5" w:rsidRPr="002A0579" w:rsidRDefault="002A0579" w:rsidP="002A0579">
      <w:pPr>
        <w:pStyle w:val="BodyText"/>
        <w:numPr>
          <w:ilvl w:val="2"/>
          <w:numId w:val="2"/>
        </w:numPr>
        <w:ind w:left="1440"/>
        <w:rPr>
          <w:lang w:val="vi-VN"/>
        </w:rPr>
      </w:pPr>
      <w:bookmarkStart w:id="75" w:name="_Toc447095917"/>
      <w:bookmarkStart w:id="76" w:name="_Toc512930369"/>
      <w:bookmarkStart w:id="77" w:name="_Toc447095932"/>
      <w:bookmarkStart w:id="78" w:name="_Toc512930370"/>
      <w:bookmarkEnd w:id="72"/>
      <w:bookmarkEnd w:id="75"/>
      <w:bookmarkEnd w:id="76"/>
      <w:bookmarkEnd w:id="77"/>
      <w:bookmarkEnd w:id="78"/>
      <w:r>
        <w:rPr>
          <w:lang w:val="vi-VN"/>
        </w:rPr>
        <w:t xml:space="preserve">Nhóm sử dụng Github </w:t>
      </w:r>
      <w:r>
        <w:rPr>
          <w:lang w:val="vi"/>
        </w:rPr>
        <w:t xml:space="preserve">để lưu trữ và chia sẻ mã nguồn, tệp: </w:t>
      </w:r>
      <w:hyperlink r:id="rId18" w:history="1">
        <w:r w:rsidR="00D97BF1" w:rsidRPr="00D97BF1">
          <w:rPr>
            <w:rStyle w:val="Hyperlink"/>
            <w:lang w:val="vi"/>
          </w:rPr>
          <w:t>https://github.com/andyjsw/02_20120032_20120069_20120071</w:t>
        </w:r>
      </w:hyperlink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D21C" w14:textId="77777777" w:rsidR="00984EFC" w:rsidRDefault="00984EFC">
      <w:r>
        <w:separator/>
      </w:r>
    </w:p>
  </w:endnote>
  <w:endnote w:type="continuationSeparator" w:id="0">
    <w:p w14:paraId="0C56764B" w14:textId="77777777" w:rsidR="00984EFC" w:rsidRDefault="0098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FC2E893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09154E">
              <w:t>Nhóm 2</w:t>
            </w:r>
            <w:r w:rsidR="0009538F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4732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987D" w14:textId="77777777" w:rsidR="00984EFC" w:rsidRDefault="00984EFC">
      <w:r>
        <w:separator/>
      </w:r>
    </w:p>
  </w:footnote>
  <w:footnote w:type="continuationSeparator" w:id="0">
    <w:p w14:paraId="2B493F35" w14:textId="77777777" w:rsidR="00984EFC" w:rsidRDefault="00984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C27B4A1" w:rsidR="00694855" w:rsidRPr="00815AD3" w:rsidRDefault="00815AD3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</w:rPr>
      <w:t>Nhóm</w:t>
    </w:r>
    <w:r>
      <w:rPr>
        <w:rFonts w:ascii="Arial" w:hAnsi="Arial"/>
        <w:b/>
        <w:sz w:val="36"/>
        <w:lang w:val="vi-VN"/>
      </w:rPr>
      <w:t xml:space="preserve"> 02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57E31BF1" w:rsidR="00694855" w:rsidRPr="00815AD3" w:rsidRDefault="00815AD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for Study</w:t>
          </w:r>
        </w:p>
      </w:tc>
      <w:tc>
        <w:tcPr>
          <w:tcW w:w="3179" w:type="dxa"/>
        </w:tcPr>
        <w:p w14:paraId="5E1900F6" w14:textId="35535DFB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FC4CAD">
            <w:t>5</w:t>
          </w:r>
          <w:r>
            <w:t>.0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68E81901" w:rsidR="00694855" w:rsidRPr="00815AD3" w:rsidRDefault="00694855">
          <w:pPr>
            <w:rPr>
              <w:lang w:val="vi-VN"/>
            </w:rPr>
          </w:pPr>
          <w:r>
            <w:t xml:space="preserve">  Date: </w:t>
          </w:r>
          <w:r w:rsidR="00FC4CAD">
            <w:t>11</w:t>
          </w:r>
          <w:r w:rsidR="00815AD3">
            <w:rPr>
              <w:lang w:val="vi-VN"/>
            </w:rPr>
            <w:t>/</w:t>
          </w:r>
          <w:r w:rsidR="00FC4CAD">
            <w:rPr>
              <w:lang w:val="vi-VN"/>
            </w:rPr>
            <w:t>01</w:t>
          </w:r>
          <w:r w:rsidR="00815AD3">
            <w:rPr>
              <w:lang w:val="vi-VN"/>
            </w:rPr>
            <w:t>/</w:t>
          </w:r>
          <w:r w:rsidR="00FC4CAD">
            <w:rPr>
              <w:lang w:val="vi-VN"/>
            </w:rPr>
            <w:t>2023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3CBE1821" w:rsidR="00FC4CAD" w:rsidRDefault="00FC4CAD">
          <w:r>
            <w:t>FINAL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31AB4"/>
    <w:multiLevelType w:val="hybridMultilevel"/>
    <w:tmpl w:val="EA00874A"/>
    <w:lvl w:ilvl="0" w:tplc="8E000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2223B"/>
    <w:multiLevelType w:val="hybridMultilevel"/>
    <w:tmpl w:val="37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3DB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52A2C"/>
    <w:multiLevelType w:val="hybridMultilevel"/>
    <w:tmpl w:val="6ABE72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0F01DC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80862980">
    <w:abstractNumId w:val="0"/>
  </w:num>
  <w:num w:numId="2" w16cid:durableId="1534463437">
    <w:abstractNumId w:val="6"/>
  </w:num>
  <w:num w:numId="3" w16cid:durableId="1043291481">
    <w:abstractNumId w:val="1"/>
  </w:num>
  <w:num w:numId="4" w16cid:durableId="1856796893">
    <w:abstractNumId w:val="3"/>
  </w:num>
  <w:num w:numId="5" w16cid:durableId="787430081">
    <w:abstractNumId w:val="5"/>
  </w:num>
  <w:num w:numId="6" w16cid:durableId="758520666">
    <w:abstractNumId w:val="4"/>
  </w:num>
  <w:num w:numId="7" w16cid:durableId="1295909567">
    <w:abstractNumId w:val="0"/>
  </w:num>
  <w:num w:numId="8" w16cid:durableId="105273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311A"/>
    <w:rsid w:val="000133AA"/>
    <w:rsid w:val="000260C0"/>
    <w:rsid w:val="00037B4F"/>
    <w:rsid w:val="00051737"/>
    <w:rsid w:val="00064D55"/>
    <w:rsid w:val="00066F3C"/>
    <w:rsid w:val="00081A56"/>
    <w:rsid w:val="0009154E"/>
    <w:rsid w:val="0009538F"/>
    <w:rsid w:val="000B05A5"/>
    <w:rsid w:val="000B68CD"/>
    <w:rsid w:val="000D5C97"/>
    <w:rsid w:val="00102C65"/>
    <w:rsid w:val="00125F67"/>
    <w:rsid w:val="00135725"/>
    <w:rsid w:val="00197A42"/>
    <w:rsid w:val="001B1FD7"/>
    <w:rsid w:val="001E37A8"/>
    <w:rsid w:val="001F5B45"/>
    <w:rsid w:val="0021376E"/>
    <w:rsid w:val="002412D9"/>
    <w:rsid w:val="00250870"/>
    <w:rsid w:val="00274D9D"/>
    <w:rsid w:val="00275A70"/>
    <w:rsid w:val="002A0579"/>
    <w:rsid w:val="002F659A"/>
    <w:rsid w:val="00310D52"/>
    <w:rsid w:val="003539B1"/>
    <w:rsid w:val="00371A66"/>
    <w:rsid w:val="00383655"/>
    <w:rsid w:val="003B3C1E"/>
    <w:rsid w:val="003C1713"/>
    <w:rsid w:val="003D440B"/>
    <w:rsid w:val="003D76F8"/>
    <w:rsid w:val="00410967"/>
    <w:rsid w:val="004109F6"/>
    <w:rsid w:val="00417D23"/>
    <w:rsid w:val="004360BB"/>
    <w:rsid w:val="00450375"/>
    <w:rsid w:val="00460B58"/>
    <w:rsid w:val="004B6FF8"/>
    <w:rsid w:val="004E2F1B"/>
    <w:rsid w:val="004E7285"/>
    <w:rsid w:val="004F2D37"/>
    <w:rsid w:val="004F636F"/>
    <w:rsid w:val="005115C7"/>
    <w:rsid w:val="005177B0"/>
    <w:rsid w:val="00530E5E"/>
    <w:rsid w:val="00534DB7"/>
    <w:rsid w:val="005933BC"/>
    <w:rsid w:val="005D774C"/>
    <w:rsid w:val="005F3A63"/>
    <w:rsid w:val="006139BA"/>
    <w:rsid w:val="006218A3"/>
    <w:rsid w:val="0063531E"/>
    <w:rsid w:val="00641F97"/>
    <w:rsid w:val="00643395"/>
    <w:rsid w:val="00651BFA"/>
    <w:rsid w:val="00666B1E"/>
    <w:rsid w:val="00694855"/>
    <w:rsid w:val="006A5319"/>
    <w:rsid w:val="006B4732"/>
    <w:rsid w:val="006B6BBF"/>
    <w:rsid w:val="00735FDB"/>
    <w:rsid w:val="00772A3E"/>
    <w:rsid w:val="007C47A5"/>
    <w:rsid w:val="007D2384"/>
    <w:rsid w:val="00815AD3"/>
    <w:rsid w:val="00836C1D"/>
    <w:rsid w:val="008B2806"/>
    <w:rsid w:val="008F3CB9"/>
    <w:rsid w:val="00933FA0"/>
    <w:rsid w:val="00955935"/>
    <w:rsid w:val="009615E1"/>
    <w:rsid w:val="00984EFC"/>
    <w:rsid w:val="009A6649"/>
    <w:rsid w:val="00A1481F"/>
    <w:rsid w:val="00A22317"/>
    <w:rsid w:val="00A30741"/>
    <w:rsid w:val="00A66FEF"/>
    <w:rsid w:val="00A74FE9"/>
    <w:rsid w:val="00A77357"/>
    <w:rsid w:val="00A83434"/>
    <w:rsid w:val="00AB63D7"/>
    <w:rsid w:val="00AE78FB"/>
    <w:rsid w:val="00AF1C5A"/>
    <w:rsid w:val="00B17364"/>
    <w:rsid w:val="00B217D6"/>
    <w:rsid w:val="00B3561F"/>
    <w:rsid w:val="00B70384"/>
    <w:rsid w:val="00B71DE9"/>
    <w:rsid w:val="00BD4E1F"/>
    <w:rsid w:val="00C27145"/>
    <w:rsid w:val="00C336D2"/>
    <w:rsid w:val="00C80B57"/>
    <w:rsid w:val="00C83806"/>
    <w:rsid w:val="00CC091C"/>
    <w:rsid w:val="00D1492C"/>
    <w:rsid w:val="00D177E5"/>
    <w:rsid w:val="00D253B3"/>
    <w:rsid w:val="00D40423"/>
    <w:rsid w:val="00D45597"/>
    <w:rsid w:val="00D97BF1"/>
    <w:rsid w:val="00DA4A51"/>
    <w:rsid w:val="00DA5954"/>
    <w:rsid w:val="00DB20C8"/>
    <w:rsid w:val="00DC745A"/>
    <w:rsid w:val="00DE4018"/>
    <w:rsid w:val="00E44956"/>
    <w:rsid w:val="00E46270"/>
    <w:rsid w:val="00E61278"/>
    <w:rsid w:val="00E74E79"/>
    <w:rsid w:val="00E9601C"/>
    <w:rsid w:val="00EB4FBF"/>
    <w:rsid w:val="00EC29AF"/>
    <w:rsid w:val="00EE3C86"/>
    <w:rsid w:val="00F475EF"/>
    <w:rsid w:val="00F64CCA"/>
    <w:rsid w:val="00F761F6"/>
    <w:rsid w:val="00F84681"/>
    <w:rsid w:val="00F9593E"/>
    <w:rsid w:val="00F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531E"/>
    <w:pPr>
      <w:ind w:left="720"/>
      <w:contextualSpacing/>
    </w:pPr>
  </w:style>
  <w:style w:type="character" w:styleId="UnresolvedMention">
    <w:name w:val="Unresolved Mention"/>
    <w:basedOn w:val="DefaultParagraphFont"/>
    <w:rsid w:val="00D97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andyjsw/02_20120032_20120069_20120071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-Update\PhaseIterationPlanGan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1. Inception Phase (1 sprint)</c:v>
                </c:pt>
                <c:pt idx="1">
                  <c:v>Sprint 1: PA1</c:v>
                </c:pt>
                <c:pt idx="2">
                  <c:v>2. Elaboration Phase (2 sprint)</c:v>
                </c:pt>
                <c:pt idx="3">
                  <c:v>Sprint 2 : PA2</c:v>
                </c:pt>
                <c:pt idx="4">
                  <c:v>Sprint 3 : PA3</c:v>
                </c:pt>
                <c:pt idx="5">
                  <c:v>3. Construction Phase (2 sprint)</c:v>
                </c:pt>
                <c:pt idx="6">
                  <c:v>Sprint 4 : PA4</c:v>
                </c:pt>
                <c:pt idx="7">
                  <c:v>Sprint 5 : PA5</c:v>
                </c:pt>
                <c:pt idx="8">
                  <c:v>Final review</c:v>
                </c:pt>
                <c:pt idx="9">
                  <c:v>Presentation + Demo</c:v>
                </c:pt>
                <c:pt idx="10">
                  <c:v>Final submission</c:v>
                </c:pt>
              </c:strCache>
            </c:strRef>
          </c:cat>
          <c:val>
            <c:numRef>
              <c:f>Sheet1!$B$2:$B$12</c:f>
              <c:numCache>
                <c:formatCode>[$-1010000]d/m/yyyy;@</c:formatCode>
                <c:ptCount val="11"/>
                <c:pt idx="0">
                  <c:v>44855</c:v>
                </c:pt>
                <c:pt idx="1">
                  <c:v>44855</c:v>
                </c:pt>
                <c:pt idx="2">
                  <c:v>44868</c:v>
                </c:pt>
                <c:pt idx="3">
                  <c:v>44868</c:v>
                </c:pt>
                <c:pt idx="4">
                  <c:v>44882</c:v>
                </c:pt>
                <c:pt idx="5">
                  <c:v>44896</c:v>
                </c:pt>
                <c:pt idx="6">
                  <c:v>44896</c:v>
                </c:pt>
                <c:pt idx="7">
                  <c:v>44910</c:v>
                </c:pt>
                <c:pt idx="8">
                  <c:v>44917</c:v>
                </c:pt>
                <c:pt idx="9">
                  <c:v>44917</c:v>
                </c:pt>
                <c:pt idx="10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03-490D-8123-BE77B40C20C4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1. Inception Phase (1 sprint)</c:v>
                </c:pt>
                <c:pt idx="1">
                  <c:v>Sprint 1: PA1</c:v>
                </c:pt>
                <c:pt idx="2">
                  <c:v>2. Elaboration Phase (2 sprint)</c:v>
                </c:pt>
                <c:pt idx="3">
                  <c:v>Sprint 2 : PA2</c:v>
                </c:pt>
                <c:pt idx="4">
                  <c:v>Sprint 3 : PA3</c:v>
                </c:pt>
                <c:pt idx="5">
                  <c:v>3. Construction Phase (2 sprint)</c:v>
                </c:pt>
                <c:pt idx="6">
                  <c:v>Sprint 4 : PA4</c:v>
                </c:pt>
                <c:pt idx="7">
                  <c:v>Sprint 5 : PA5</c:v>
                </c:pt>
                <c:pt idx="8">
                  <c:v>Final review</c:v>
                </c:pt>
                <c:pt idx="9">
                  <c:v>Presentation + Demo</c:v>
                </c:pt>
                <c:pt idx="10">
                  <c:v>Final submission</c:v>
                </c:pt>
              </c:strCache>
            </c:strRef>
          </c:cat>
          <c:val>
            <c:numRef>
              <c:f>Sheet1!$D$2:$D$12</c:f>
              <c:numCache>
                <c:formatCode>0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27</c:v>
                </c:pt>
                <c:pt idx="3">
                  <c:v>13</c:v>
                </c:pt>
                <c:pt idx="4">
                  <c:v>13</c:v>
                </c:pt>
                <c:pt idx="5">
                  <c:v>27</c:v>
                </c:pt>
                <c:pt idx="6">
                  <c:v>13</c:v>
                </c:pt>
                <c:pt idx="7">
                  <c:v>13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3-490D-8123-BE77B40C20C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Sheet1!$B$2:$B$38</c:f>
              <c:numCache>
                <c:formatCode>[$-1010000]d/m/yyyy;@</c:formatCode>
                <c:ptCount val="37"/>
                <c:pt idx="0">
                  <c:v>44855</c:v>
                </c:pt>
                <c:pt idx="1">
                  <c:v>44855</c:v>
                </c:pt>
                <c:pt idx="2">
                  <c:v>44855</c:v>
                </c:pt>
                <c:pt idx="3">
                  <c:v>44855</c:v>
                </c:pt>
                <c:pt idx="4">
                  <c:v>44861</c:v>
                </c:pt>
                <c:pt idx="5">
                  <c:v>44861</c:v>
                </c:pt>
                <c:pt idx="6">
                  <c:v>44866</c:v>
                </c:pt>
                <c:pt idx="7">
                  <c:v>44868</c:v>
                </c:pt>
                <c:pt idx="8">
                  <c:v>44868</c:v>
                </c:pt>
                <c:pt idx="9">
                  <c:v>44868</c:v>
                </c:pt>
                <c:pt idx="10">
                  <c:v>44868</c:v>
                </c:pt>
                <c:pt idx="11">
                  <c:v>44868</c:v>
                </c:pt>
                <c:pt idx="12">
                  <c:v>44875</c:v>
                </c:pt>
                <c:pt idx="13">
                  <c:v>44875</c:v>
                </c:pt>
                <c:pt idx="14">
                  <c:v>44875</c:v>
                </c:pt>
                <c:pt idx="15">
                  <c:v>44880</c:v>
                </c:pt>
                <c:pt idx="16">
                  <c:v>44882</c:v>
                </c:pt>
                <c:pt idx="17">
                  <c:v>44882</c:v>
                </c:pt>
                <c:pt idx="18">
                  <c:v>44882</c:v>
                </c:pt>
                <c:pt idx="19">
                  <c:v>44889</c:v>
                </c:pt>
                <c:pt idx="20">
                  <c:v>44889</c:v>
                </c:pt>
                <c:pt idx="21">
                  <c:v>44894</c:v>
                </c:pt>
                <c:pt idx="22">
                  <c:v>44896</c:v>
                </c:pt>
                <c:pt idx="23">
                  <c:v>44896</c:v>
                </c:pt>
                <c:pt idx="24">
                  <c:v>44896</c:v>
                </c:pt>
                <c:pt idx="25">
                  <c:v>44896</c:v>
                </c:pt>
                <c:pt idx="26">
                  <c:v>44908</c:v>
                </c:pt>
                <c:pt idx="27">
                  <c:v>44903</c:v>
                </c:pt>
                <c:pt idx="28">
                  <c:v>44908</c:v>
                </c:pt>
                <c:pt idx="29">
                  <c:v>44910</c:v>
                </c:pt>
                <c:pt idx="30">
                  <c:v>44910</c:v>
                </c:pt>
                <c:pt idx="31">
                  <c:v>44910</c:v>
                </c:pt>
                <c:pt idx="32">
                  <c:v>44910</c:v>
                </c:pt>
                <c:pt idx="33">
                  <c:v>44915</c:v>
                </c:pt>
                <c:pt idx="34">
                  <c:v>44917</c:v>
                </c:pt>
                <c:pt idx="35">
                  <c:v>44917</c:v>
                </c:pt>
                <c:pt idx="36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D-4E66-AE16-32D512871A8F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Sheet1!$D$2:$D$38</c:f>
              <c:numCache>
                <c:formatCode>0</c:formatCode>
                <c:ptCount val="37"/>
                <c:pt idx="0">
                  <c:v>12</c:v>
                </c:pt>
                <c:pt idx="1">
                  <c:v>12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1</c:v>
                </c:pt>
                <c:pt idx="7">
                  <c:v>27</c:v>
                </c:pt>
                <c:pt idx="8">
                  <c:v>13</c:v>
                </c:pt>
                <c:pt idx="9">
                  <c:v>6</c:v>
                </c:pt>
                <c:pt idx="10">
                  <c:v>4</c:v>
                </c:pt>
                <c:pt idx="11">
                  <c:v>3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1</c:v>
                </c:pt>
                <c:pt idx="16">
                  <c:v>13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1</c:v>
                </c:pt>
                <c:pt idx="22">
                  <c:v>27</c:v>
                </c:pt>
                <c:pt idx="23">
                  <c:v>13</c:v>
                </c:pt>
                <c:pt idx="24">
                  <c:v>6</c:v>
                </c:pt>
                <c:pt idx="25">
                  <c:v>13</c:v>
                </c:pt>
                <c:pt idx="26">
                  <c:v>1</c:v>
                </c:pt>
                <c:pt idx="27">
                  <c:v>6</c:v>
                </c:pt>
                <c:pt idx="28">
                  <c:v>1</c:v>
                </c:pt>
                <c:pt idx="29">
                  <c:v>13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1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2D-4E66-AE16-32D512871A8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  <a:endParaRPr lang="vi-VN"/>
        </a:p>
        <a:p>
          <a:r>
            <a:rPr lang="vi-VN"/>
            <a:t>Phan Trường An</a:t>
          </a:r>
          <a:endParaRPr lang="en-US"/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endParaRPr lang="vi-VN"/>
        </a:p>
        <a:p>
          <a:r>
            <a:rPr lang="vi-VN"/>
            <a:t>Phan Trường An, Nguyễn Thị Bích Hà, Tào Khánh Duy</a:t>
          </a:r>
          <a:endParaRPr lang="en-US"/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r>
            <a:rPr lang="vi-VN"/>
            <a:t> Nguyễn Thị Bích Hà</a:t>
          </a:r>
          <a:endParaRPr lang="en-US"/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endParaRPr lang="vi-VN"/>
        </a:p>
        <a:p>
          <a:r>
            <a:rPr lang="vi-VN"/>
            <a:t>Tào Khánh Duy, Phan Trường An</a:t>
          </a:r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57425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5"/>
              </a:lnTo>
              <a:lnTo>
                <a:pt x="1597144" y="138595"/>
              </a:lnTo>
              <a:lnTo>
                <a:pt x="1597144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211704" y="661504"/>
          <a:ext cx="91440" cy="27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660280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1597144" y="0"/>
              </a:moveTo>
              <a:lnTo>
                <a:pt x="1597144" y="138595"/>
              </a:lnTo>
              <a:lnTo>
                <a:pt x="0" y="138595"/>
              </a:lnTo>
              <a:lnTo>
                <a:pt x="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597447" y="1527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</a:t>
          </a:r>
          <a:endParaRPr lang="en-US" sz="1000" kern="1200"/>
        </a:p>
      </dsp:txBody>
      <dsp:txXfrm>
        <a:off x="1597447" y="1527"/>
        <a:ext cx="1319954" cy="659977"/>
      </dsp:txXfrm>
    </dsp:sp>
    <dsp:sp modelId="{2C8DA449-6A39-4427-BD10-384E53D11287}">
      <dsp:nvSpPr>
        <dsp:cNvPr id="0" name=""/>
        <dsp:cNvSpPr/>
      </dsp:nvSpPr>
      <dsp:spPr>
        <a:xfrm>
          <a:off x="303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An, Nguyễn Thị Bích Hà, Tào Khánh Duy</a:t>
          </a:r>
          <a:endParaRPr lang="en-US" sz="1000" kern="1200"/>
        </a:p>
      </dsp:txBody>
      <dsp:txXfrm>
        <a:off x="303" y="938695"/>
        <a:ext cx="1319954" cy="659977"/>
      </dsp:txXfrm>
    </dsp:sp>
    <dsp:sp modelId="{FCB4F10E-495A-4EA3-AB8F-87418CE8D986}">
      <dsp:nvSpPr>
        <dsp:cNvPr id="0" name=""/>
        <dsp:cNvSpPr/>
      </dsp:nvSpPr>
      <dsp:spPr>
        <a:xfrm>
          <a:off x="1597447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Analyst:</a:t>
          </a:r>
          <a:r>
            <a:rPr lang="vi-VN" sz="1000" kern="1200"/>
            <a:t> Nguyễn Thị Bích Hà</a:t>
          </a:r>
          <a:endParaRPr lang="en-US" sz="1000" kern="1200"/>
        </a:p>
      </dsp:txBody>
      <dsp:txXfrm>
        <a:off x="1597447" y="938695"/>
        <a:ext cx="1319954" cy="659977"/>
      </dsp:txXfrm>
    </dsp:sp>
    <dsp:sp modelId="{C6E6A924-81D4-49B3-B84A-085270A87EA7}">
      <dsp:nvSpPr>
        <dsp:cNvPr id="0" name=""/>
        <dsp:cNvSpPr/>
      </dsp:nvSpPr>
      <dsp:spPr>
        <a:xfrm>
          <a:off x="3194592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Tào Khánh Duy, Phan Trường An</a:t>
          </a:r>
          <a:endParaRPr lang="en-US" sz="1000" kern="1200"/>
        </a:p>
      </dsp:txBody>
      <dsp:txXfrm>
        <a:off x="3194592" y="938695"/>
        <a:ext cx="1319954" cy="65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957</TotalTime>
  <Pages>12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9730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TÀO KHÁNH DUY</cp:lastModifiedBy>
  <cp:revision>78</cp:revision>
  <cp:lastPrinted>1900-12-31T16:59:00Z</cp:lastPrinted>
  <dcterms:created xsi:type="dcterms:W3CDTF">2022-11-01T06:37:00Z</dcterms:created>
  <dcterms:modified xsi:type="dcterms:W3CDTF">2023-01-12T13:46:00Z</dcterms:modified>
</cp:coreProperties>
</file>