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3B6F" w14:textId="74CC1074" w:rsidR="00F81399" w:rsidRPr="00270F68" w:rsidRDefault="00FC0CE9">
      <w:pPr>
        <w:pStyle w:val="Title"/>
        <w:jc w:val="right"/>
      </w:pPr>
      <w:r>
        <w:fldChar w:fldCharType="begin"/>
      </w:r>
      <w:r w:rsidRPr="00270F68">
        <w:instrText xml:space="preserve"> SUBJECT  \* MERGEFORMAT </w:instrText>
      </w:r>
      <w:r>
        <w:fldChar w:fldCharType="separate"/>
      </w:r>
      <w:r w:rsidR="00A51EEE" w:rsidRPr="00270F68">
        <w:t>Website for study</w:t>
      </w:r>
      <w:r>
        <w:fldChar w:fldCharType="end"/>
      </w:r>
    </w:p>
    <w:p w14:paraId="0127ED91" w14:textId="77777777" w:rsidR="00F81399" w:rsidRPr="00270F68" w:rsidRDefault="002069F8">
      <w:pPr>
        <w:pStyle w:val="Title"/>
        <w:jc w:val="right"/>
      </w:pPr>
      <w:r>
        <w:fldChar w:fldCharType="begin"/>
      </w:r>
      <w:r w:rsidRPr="00270F68">
        <w:instrText xml:space="preserve"> TITLE  \* MERGEFORMAT </w:instrText>
      </w:r>
      <w:r>
        <w:fldChar w:fldCharType="separate"/>
      </w:r>
      <w:r w:rsidR="00A240EE" w:rsidRPr="00270F68">
        <w:t>Vision</w:t>
      </w:r>
      <w:r w:rsidR="00E71F4D" w:rsidRPr="00270F68">
        <w:t xml:space="preserve"> Document</w:t>
      </w:r>
      <w:r>
        <w:fldChar w:fldCharType="end"/>
      </w:r>
    </w:p>
    <w:p w14:paraId="73D177CA" w14:textId="77777777" w:rsidR="00F81399" w:rsidRPr="00270F68" w:rsidRDefault="00F81399">
      <w:pPr>
        <w:pStyle w:val="Title"/>
        <w:jc w:val="right"/>
      </w:pPr>
    </w:p>
    <w:p w14:paraId="45ED6F5A" w14:textId="48E794EE" w:rsidR="00F81399" w:rsidRPr="00270F68" w:rsidRDefault="000439F1">
      <w:pPr>
        <w:pStyle w:val="Title"/>
        <w:jc w:val="right"/>
        <w:rPr>
          <w:sz w:val="28"/>
        </w:rPr>
      </w:pPr>
      <w:r w:rsidRPr="00270F68">
        <w:rPr>
          <w:sz w:val="28"/>
        </w:rPr>
        <w:t xml:space="preserve">Version </w:t>
      </w:r>
      <w:r w:rsidR="00BD1EDB">
        <w:rPr>
          <w:sz w:val="28"/>
        </w:rPr>
        <w:t>2</w:t>
      </w:r>
      <w:r w:rsidRPr="00270F68">
        <w:rPr>
          <w:sz w:val="28"/>
        </w:rPr>
        <w:t>.0</w:t>
      </w:r>
    </w:p>
    <w:p w14:paraId="40D5B586" w14:textId="77777777" w:rsidR="00F81399" w:rsidRPr="00270F68" w:rsidRDefault="00F81399">
      <w:pPr>
        <w:pStyle w:val="Title"/>
        <w:rPr>
          <w:sz w:val="28"/>
        </w:rPr>
      </w:pPr>
    </w:p>
    <w:p w14:paraId="61A1A9BF" w14:textId="77777777" w:rsidR="00F81399" w:rsidRPr="00270F68" w:rsidRDefault="00F81399"/>
    <w:p w14:paraId="3E69B3B8" w14:textId="153EDECA" w:rsidR="00F81399" w:rsidRPr="001077E7" w:rsidRDefault="000439F1" w:rsidP="00BD1EDB">
      <w:pPr>
        <w:pStyle w:val="InfoBlue"/>
        <w:rPr>
          <w:lang w:val="vi-VN"/>
        </w:rPr>
      </w:pPr>
      <w:r w:rsidRPr="001077E7">
        <w:rPr>
          <w:lang w:val="vi-VN"/>
        </w:rPr>
        <w:t xml:space="preserve"> </w:t>
      </w:r>
    </w:p>
    <w:p w14:paraId="78207195" w14:textId="77777777" w:rsidR="00F81399" w:rsidRPr="001077E7" w:rsidRDefault="00F81399">
      <w:pPr>
        <w:rPr>
          <w:lang w:val="vi-VN"/>
        </w:rPr>
        <w:sectPr w:rsidR="00F81399" w:rsidRPr="001077E7">
          <w:headerReference w:type="default" r:id="rId8"/>
          <w:pgSz w:w="12240" w:h="15840" w:code="1"/>
          <w:pgMar w:top="1440" w:right="1440" w:bottom="1440" w:left="1440" w:header="720" w:footer="720" w:gutter="0"/>
          <w:cols w:space="720"/>
          <w:vAlign w:val="center"/>
        </w:sectPr>
      </w:pPr>
    </w:p>
    <w:p w14:paraId="0FB255DF"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69E42EBF" w14:textId="77777777">
        <w:tc>
          <w:tcPr>
            <w:tcW w:w="2304" w:type="dxa"/>
          </w:tcPr>
          <w:p w14:paraId="4794FF7D" w14:textId="77777777" w:rsidR="00F81399" w:rsidRDefault="000439F1">
            <w:pPr>
              <w:pStyle w:val="Tabletext"/>
              <w:jc w:val="center"/>
              <w:rPr>
                <w:b/>
              </w:rPr>
            </w:pPr>
            <w:r>
              <w:rPr>
                <w:b/>
              </w:rPr>
              <w:t>Date</w:t>
            </w:r>
          </w:p>
        </w:tc>
        <w:tc>
          <w:tcPr>
            <w:tcW w:w="1152" w:type="dxa"/>
          </w:tcPr>
          <w:p w14:paraId="3A1A3015" w14:textId="77777777" w:rsidR="00F81399" w:rsidRDefault="000439F1">
            <w:pPr>
              <w:pStyle w:val="Tabletext"/>
              <w:jc w:val="center"/>
              <w:rPr>
                <w:b/>
              </w:rPr>
            </w:pPr>
            <w:r>
              <w:rPr>
                <w:b/>
              </w:rPr>
              <w:t>Version</w:t>
            </w:r>
          </w:p>
        </w:tc>
        <w:tc>
          <w:tcPr>
            <w:tcW w:w="3744" w:type="dxa"/>
          </w:tcPr>
          <w:p w14:paraId="19B36F05" w14:textId="77777777" w:rsidR="00F81399" w:rsidRDefault="000439F1">
            <w:pPr>
              <w:pStyle w:val="Tabletext"/>
              <w:jc w:val="center"/>
              <w:rPr>
                <w:b/>
              </w:rPr>
            </w:pPr>
            <w:r>
              <w:rPr>
                <w:b/>
              </w:rPr>
              <w:t>Description</w:t>
            </w:r>
          </w:p>
        </w:tc>
        <w:tc>
          <w:tcPr>
            <w:tcW w:w="2304" w:type="dxa"/>
          </w:tcPr>
          <w:p w14:paraId="13B6E10B" w14:textId="77777777" w:rsidR="00F81399" w:rsidRDefault="000439F1">
            <w:pPr>
              <w:pStyle w:val="Tabletext"/>
              <w:jc w:val="center"/>
              <w:rPr>
                <w:b/>
              </w:rPr>
            </w:pPr>
            <w:r>
              <w:rPr>
                <w:b/>
              </w:rPr>
              <w:t>Author</w:t>
            </w:r>
          </w:p>
        </w:tc>
      </w:tr>
      <w:tr w:rsidR="00F81399" w14:paraId="74F6B699" w14:textId="77777777">
        <w:tc>
          <w:tcPr>
            <w:tcW w:w="2304" w:type="dxa"/>
          </w:tcPr>
          <w:p w14:paraId="71E247B9" w14:textId="7A309311" w:rsidR="00F81399" w:rsidRDefault="00B9450A">
            <w:pPr>
              <w:pStyle w:val="Tabletext"/>
            </w:pPr>
            <w:r>
              <w:t>28</w:t>
            </w:r>
            <w:r w:rsidR="000439F1">
              <w:t>/</w:t>
            </w:r>
            <w:r>
              <w:t>10</w:t>
            </w:r>
            <w:r w:rsidR="000439F1">
              <w:t>/</w:t>
            </w:r>
            <w:r>
              <w:t>2022</w:t>
            </w:r>
          </w:p>
        </w:tc>
        <w:tc>
          <w:tcPr>
            <w:tcW w:w="1152" w:type="dxa"/>
          </w:tcPr>
          <w:p w14:paraId="10E68B75" w14:textId="28064F17" w:rsidR="000A0CDE" w:rsidRDefault="000A0CDE">
            <w:pPr>
              <w:pStyle w:val="Tabletext"/>
            </w:pPr>
            <w:r>
              <w:t>1.0</w:t>
            </w:r>
          </w:p>
        </w:tc>
        <w:tc>
          <w:tcPr>
            <w:tcW w:w="3744" w:type="dxa"/>
          </w:tcPr>
          <w:p w14:paraId="7780B5BB" w14:textId="1F23D8AB" w:rsidR="00F81399" w:rsidRDefault="004068AE">
            <w:pPr>
              <w:pStyle w:val="Tabletext"/>
            </w:pPr>
            <w:r>
              <w:t>Sơ lược về website</w:t>
            </w:r>
          </w:p>
        </w:tc>
        <w:tc>
          <w:tcPr>
            <w:tcW w:w="2304" w:type="dxa"/>
          </w:tcPr>
          <w:p w14:paraId="1FC8C9E9" w14:textId="04EF5644" w:rsidR="00F81399" w:rsidRDefault="004F39F4">
            <w:pPr>
              <w:pStyle w:val="Tabletext"/>
            </w:pPr>
            <w:r>
              <w:t>Nguyen Thi Bich Ha</w:t>
            </w:r>
          </w:p>
        </w:tc>
      </w:tr>
      <w:tr w:rsidR="00F81399" w14:paraId="120250C9" w14:textId="77777777">
        <w:tc>
          <w:tcPr>
            <w:tcW w:w="2304" w:type="dxa"/>
          </w:tcPr>
          <w:p w14:paraId="37C80C4F" w14:textId="3FC1478A" w:rsidR="00F81399" w:rsidRDefault="00270F68">
            <w:pPr>
              <w:pStyle w:val="Tabletext"/>
            </w:pPr>
            <w:r>
              <w:t>14/11/2022</w:t>
            </w:r>
          </w:p>
        </w:tc>
        <w:tc>
          <w:tcPr>
            <w:tcW w:w="1152" w:type="dxa"/>
          </w:tcPr>
          <w:p w14:paraId="108D0EF0" w14:textId="7DC1A825" w:rsidR="00F81399" w:rsidRDefault="00270F68">
            <w:pPr>
              <w:pStyle w:val="Tabletext"/>
            </w:pPr>
            <w:r>
              <w:t>2.0</w:t>
            </w:r>
          </w:p>
        </w:tc>
        <w:tc>
          <w:tcPr>
            <w:tcW w:w="3744" w:type="dxa"/>
          </w:tcPr>
          <w:p w14:paraId="0E82D7AB" w14:textId="5F13A47D" w:rsidR="00F81399" w:rsidRDefault="004068AE">
            <w:pPr>
              <w:pStyle w:val="Tabletext"/>
            </w:pPr>
            <w:r>
              <w:t>Tổng quan về website</w:t>
            </w:r>
          </w:p>
        </w:tc>
        <w:tc>
          <w:tcPr>
            <w:tcW w:w="2304" w:type="dxa"/>
          </w:tcPr>
          <w:p w14:paraId="4C9883BA" w14:textId="5469595F" w:rsidR="00F81399" w:rsidRDefault="00270F68">
            <w:pPr>
              <w:pStyle w:val="Tabletext"/>
            </w:pPr>
            <w:r>
              <w:t>Nguyen Thi Bich Ha</w:t>
            </w:r>
          </w:p>
        </w:tc>
      </w:tr>
      <w:tr w:rsidR="00F81399" w14:paraId="5377A486" w14:textId="77777777">
        <w:tc>
          <w:tcPr>
            <w:tcW w:w="2304" w:type="dxa"/>
          </w:tcPr>
          <w:p w14:paraId="7DE1FD2B" w14:textId="77777777" w:rsidR="00F81399" w:rsidRDefault="00F81399">
            <w:pPr>
              <w:pStyle w:val="Tabletext"/>
            </w:pPr>
          </w:p>
        </w:tc>
        <w:tc>
          <w:tcPr>
            <w:tcW w:w="1152" w:type="dxa"/>
          </w:tcPr>
          <w:p w14:paraId="61BA45C4" w14:textId="77777777" w:rsidR="00F81399" w:rsidRDefault="00F81399">
            <w:pPr>
              <w:pStyle w:val="Tabletext"/>
            </w:pPr>
          </w:p>
        </w:tc>
        <w:tc>
          <w:tcPr>
            <w:tcW w:w="3744" w:type="dxa"/>
          </w:tcPr>
          <w:p w14:paraId="421366D1" w14:textId="77777777" w:rsidR="00F81399" w:rsidRDefault="00F81399">
            <w:pPr>
              <w:pStyle w:val="Tabletext"/>
            </w:pPr>
          </w:p>
        </w:tc>
        <w:tc>
          <w:tcPr>
            <w:tcW w:w="2304" w:type="dxa"/>
          </w:tcPr>
          <w:p w14:paraId="7D5C2801" w14:textId="77777777" w:rsidR="00F81399" w:rsidRDefault="00F81399">
            <w:pPr>
              <w:pStyle w:val="Tabletext"/>
            </w:pPr>
          </w:p>
        </w:tc>
      </w:tr>
      <w:tr w:rsidR="00F81399" w14:paraId="2002DF27" w14:textId="77777777">
        <w:tc>
          <w:tcPr>
            <w:tcW w:w="2304" w:type="dxa"/>
          </w:tcPr>
          <w:p w14:paraId="2FEF93C1" w14:textId="77777777" w:rsidR="00F81399" w:rsidRDefault="00F81399">
            <w:pPr>
              <w:pStyle w:val="Tabletext"/>
            </w:pPr>
          </w:p>
        </w:tc>
        <w:tc>
          <w:tcPr>
            <w:tcW w:w="1152" w:type="dxa"/>
          </w:tcPr>
          <w:p w14:paraId="15041C3F" w14:textId="77777777" w:rsidR="00F81399" w:rsidRDefault="00F81399">
            <w:pPr>
              <w:pStyle w:val="Tabletext"/>
            </w:pPr>
          </w:p>
        </w:tc>
        <w:tc>
          <w:tcPr>
            <w:tcW w:w="3744" w:type="dxa"/>
          </w:tcPr>
          <w:p w14:paraId="59BC5B27" w14:textId="77777777" w:rsidR="00F81399" w:rsidRDefault="00F81399">
            <w:pPr>
              <w:pStyle w:val="Tabletext"/>
            </w:pPr>
          </w:p>
        </w:tc>
        <w:tc>
          <w:tcPr>
            <w:tcW w:w="2304" w:type="dxa"/>
          </w:tcPr>
          <w:p w14:paraId="2A01BED6" w14:textId="77777777" w:rsidR="00F81399" w:rsidRDefault="00F81399">
            <w:pPr>
              <w:pStyle w:val="Tabletext"/>
            </w:pPr>
          </w:p>
        </w:tc>
      </w:tr>
    </w:tbl>
    <w:p w14:paraId="2937929E" w14:textId="77777777" w:rsidR="00F81399" w:rsidRDefault="00F81399"/>
    <w:p w14:paraId="54007AC2" w14:textId="77777777" w:rsidR="00F81399" w:rsidRDefault="000439F1">
      <w:pPr>
        <w:pStyle w:val="Title"/>
      </w:pPr>
      <w:r>
        <w:br w:type="page"/>
      </w:r>
      <w:r>
        <w:lastRenderedPageBreak/>
        <w:t>Table of Contents</w:t>
      </w:r>
    </w:p>
    <w:p w14:paraId="0DC63DD9" w14:textId="77777777" w:rsidR="00405275" w:rsidRDefault="000439F1">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sidR="00405275">
        <w:rPr>
          <w:noProof/>
        </w:rPr>
        <w:t>1.</w:t>
      </w:r>
      <w:r w:rsidR="00405275">
        <w:rPr>
          <w:rFonts w:asciiTheme="minorHAnsi" w:eastAsiaTheme="minorEastAsia" w:hAnsiTheme="minorHAnsi" w:cstheme="minorBidi"/>
          <w:noProof/>
          <w:sz w:val="24"/>
          <w:szCs w:val="24"/>
        </w:rPr>
        <w:tab/>
      </w:r>
      <w:r w:rsidR="00405275">
        <w:rPr>
          <w:noProof/>
        </w:rPr>
        <w:t>Introduction</w:t>
      </w:r>
      <w:r w:rsidR="00405275">
        <w:rPr>
          <w:noProof/>
        </w:rPr>
        <w:tab/>
      </w:r>
      <w:r w:rsidR="00405275">
        <w:rPr>
          <w:noProof/>
        </w:rPr>
        <w:fldChar w:fldCharType="begin"/>
      </w:r>
      <w:r w:rsidR="00405275">
        <w:rPr>
          <w:noProof/>
        </w:rPr>
        <w:instrText xml:space="preserve"> PAGEREF _Toc477214786 \h </w:instrText>
      </w:r>
      <w:r w:rsidR="00405275">
        <w:rPr>
          <w:noProof/>
        </w:rPr>
      </w:r>
      <w:r w:rsidR="00405275">
        <w:rPr>
          <w:noProof/>
        </w:rPr>
        <w:fldChar w:fldCharType="separate"/>
      </w:r>
      <w:r w:rsidR="00405275">
        <w:rPr>
          <w:noProof/>
        </w:rPr>
        <w:t>4</w:t>
      </w:r>
      <w:r w:rsidR="00405275">
        <w:rPr>
          <w:noProof/>
        </w:rPr>
        <w:fldChar w:fldCharType="end"/>
      </w:r>
    </w:p>
    <w:p w14:paraId="093F5FF6"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Positioning</w:t>
      </w:r>
      <w:r>
        <w:rPr>
          <w:noProof/>
        </w:rPr>
        <w:tab/>
      </w:r>
      <w:r>
        <w:rPr>
          <w:noProof/>
        </w:rPr>
        <w:fldChar w:fldCharType="begin"/>
      </w:r>
      <w:r>
        <w:rPr>
          <w:noProof/>
        </w:rPr>
        <w:instrText xml:space="preserve"> PAGEREF _Toc477214787 \h </w:instrText>
      </w:r>
      <w:r>
        <w:rPr>
          <w:noProof/>
        </w:rPr>
      </w:r>
      <w:r>
        <w:rPr>
          <w:noProof/>
        </w:rPr>
        <w:fldChar w:fldCharType="separate"/>
      </w:r>
      <w:r>
        <w:rPr>
          <w:noProof/>
        </w:rPr>
        <w:t>4</w:t>
      </w:r>
      <w:r>
        <w:rPr>
          <w:noProof/>
        </w:rPr>
        <w:fldChar w:fldCharType="end"/>
      </w:r>
    </w:p>
    <w:p w14:paraId="5F5127B3"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Problem Statement</w:t>
      </w:r>
      <w:r>
        <w:rPr>
          <w:noProof/>
        </w:rPr>
        <w:tab/>
      </w:r>
      <w:r>
        <w:rPr>
          <w:noProof/>
        </w:rPr>
        <w:fldChar w:fldCharType="begin"/>
      </w:r>
      <w:r>
        <w:rPr>
          <w:noProof/>
        </w:rPr>
        <w:instrText xml:space="preserve"> PAGEREF _Toc477214788 \h </w:instrText>
      </w:r>
      <w:r>
        <w:rPr>
          <w:noProof/>
        </w:rPr>
      </w:r>
      <w:r>
        <w:rPr>
          <w:noProof/>
        </w:rPr>
        <w:fldChar w:fldCharType="separate"/>
      </w:r>
      <w:r>
        <w:rPr>
          <w:noProof/>
        </w:rPr>
        <w:t>4</w:t>
      </w:r>
      <w:r>
        <w:rPr>
          <w:noProof/>
        </w:rPr>
        <w:fldChar w:fldCharType="end"/>
      </w:r>
    </w:p>
    <w:p w14:paraId="476CD4DE"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Product Position Statement</w:t>
      </w:r>
      <w:r>
        <w:rPr>
          <w:noProof/>
        </w:rPr>
        <w:tab/>
      </w:r>
      <w:r>
        <w:rPr>
          <w:noProof/>
        </w:rPr>
        <w:fldChar w:fldCharType="begin"/>
      </w:r>
      <w:r>
        <w:rPr>
          <w:noProof/>
        </w:rPr>
        <w:instrText xml:space="preserve"> PAGEREF _Toc477214789 \h </w:instrText>
      </w:r>
      <w:r>
        <w:rPr>
          <w:noProof/>
        </w:rPr>
      </w:r>
      <w:r>
        <w:rPr>
          <w:noProof/>
        </w:rPr>
        <w:fldChar w:fldCharType="separate"/>
      </w:r>
      <w:r>
        <w:rPr>
          <w:noProof/>
        </w:rPr>
        <w:t>4</w:t>
      </w:r>
      <w:r>
        <w:rPr>
          <w:noProof/>
        </w:rPr>
        <w:fldChar w:fldCharType="end"/>
      </w:r>
    </w:p>
    <w:p w14:paraId="352F367F"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User Descriptions</w:t>
      </w:r>
      <w:r>
        <w:rPr>
          <w:noProof/>
        </w:rPr>
        <w:tab/>
      </w:r>
      <w:r>
        <w:rPr>
          <w:noProof/>
        </w:rPr>
        <w:fldChar w:fldCharType="begin"/>
      </w:r>
      <w:r>
        <w:rPr>
          <w:noProof/>
        </w:rPr>
        <w:instrText xml:space="preserve"> PAGEREF _Toc477214790 \h </w:instrText>
      </w:r>
      <w:r>
        <w:rPr>
          <w:noProof/>
        </w:rPr>
      </w:r>
      <w:r>
        <w:rPr>
          <w:noProof/>
        </w:rPr>
        <w:fldChar w:fldCharType="separate"/>
      </w:r>
      <w:r>
        <w:rPr>
          <w:noProof/>
        </w:rPr>
        <w:t>4</w:t>
      </w:r>
      <w:r>
        <w:rPr>
          <w:noProof/>
        </w:rPr>
        <w:fldChar w:fldCharType="end"/>
      </w:r>
    </w:p>
    <w:p w14:paraId="6F4A648D"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User Profiles</w:t>
      </w:r>
      <w:r>
        <w:rPr>
          <w:noProof/>
        </w:rPr>
        <w:tab/>
      </w:r>
      <w:r>
        <w:rPr>
          <w:noProof/>
        </w:rPr>
        <w:fldChar w:fldCharType="begin"/>
      </w:r>
      <w:r>
        <w:rPr>
          <w:noProof/>
        </w:rPr>
        <w:instrText xml:space="preserve"> PAGEREF _Toc477214791 \h </w:instrText>
      </w:r>
      <w:r>
        <w:rPr>
          <w:noProof/>
        </w:rPr>
      </w:r>
      <w:r>
        <w:rPr>
          <w:noProof/>
        </w:rPr>
        <w:fldChar w:fldCharType="separate"/>
      </w:r>
      <w:r>
        <w:rPr>
          <w:noProof/>
        </w:rPr>
        <w:t>4</w:t>
      </w:r>
      <w:r>
        <w:rPr>
          <w:noProof/>
        </w:rPr>
        <w:fldChar w:fldCharType="end"/>
      </w:r>
    </w:p>
    <w:p w14:paraId="14005AD4"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noProof/>
        </w:rPr>
        <w:t>User Task and User Environment</w:t>
      </w:r>
      <w:r>
        <w:rPr>
          <w:noProof/>
        </w:rPr>
        <w:tab/>
      </w:r>
      <w:r>
        <w:rPr>
          <w:noProof/>
        </w:rPr>
        <w:fldChar w:fldCharType="begin"/>
      </w:r>
      <w:r>
        <w:rPr>
          <w:noProof/>
        </w:rPr>
        <w:instrText xml:space="preserve"> PAGEREF _Toc477214792 \h </w:instrText>
      </w:r>
      <w:r>
        <w:rPr>
          <w:noProof/>
        </w:rPr>
      </w:r>
      <w:r>
        <w:rPr>
          <w:noProof/>
        </w:rPr>
        <w:fldChar w:fldCharType="separate"/>
      </w:r>
      <w:r>
        <w:rPr>
          <w:noProof/>
        </w:rPr>
        <w:t>5</w:t>
      </w:r>
      <w:r>
        <w:rPr>
          <w:noProof/>
        </w:rPr>
        <w:fldChar w:fldCharType="end"/>
      </w:r>
    </w:p>
    <w:p w14:paraId="6CA9362E"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3.3</w:t>
      </w:r>
      <w:r>
        <w:rPr>
          <w:rFonts w:asciiTheme="minorHAnsi" w:eastAsiaTheme="minorEastAsia" w:hAnsiTheme="minorHAnsi" w:cstheme="minorBidi"/>
          <w:noProof/>
          <w:sz w:val="24"/>
          <w:szCs w:val="24"/>
        </w:rPr>
        <w:tab/>
      </w:r>
      <w:r>
        <w:rPr>
          <w:noProof/>
        </w:rPr>
        <w:t>Alternatives and Competition</w:t>
      </w:r>
      <w:r>
        <w:rPr>
          <w:noProof/>
        </w:rPr>
        <w:tab/>
      </w:r>
      <w:r>
        <w:rPr>
          <w:noProof/>
        </w:rPr>
        <w:fldChar w:fldCharType="begin"/>
      </w:r>
      <w:r>
        <w:rPr>
          <w:noProof/>
        </w:rPr>
        <w:instrText xml:space="preserve"> PAGEREF _Toc477214793 \h </w:instrText>
      </w:r>
      <w:r>
        <w:rPr>
          <w:noProof/>
        </w:rPr>
      </w:r>
      <w:r>
        <w:rPr>
          <w:noProof/>
        </w:rPr>
        <w:fldChar w:fldCharType="separate"/>
      </w:r>
      <w:r>
        <w:rPr>
          <w:noProof/>
        </w:rPr>
        <w:t>5</w:t>
      </w:r>
      <w:r>
        <w:rPr>
          <w:noProof/>
        </w:rPr>
        <w:fldChar w:fldCharType="end"/>
      </w:r>
    </w:p>
    <w:p w14:paraId="32906146"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Product Features</w:t>
      </w:r>
      <w:r>
        <w:rPr>
          <w:noProof/>
        </w:rPr>
        <w:tab/>
      </w:r>
      <w:r>
        <w:rPr>
          <w:noProof/>
        </w:rPr>
        <w:fldChar w:fldCharType="begin"/>
      </w:r>
      <w:r>
        <w:rPr>
          <w:noProof/>
        </w:rPr>
        <w:instrText xml:space="preserve"> PAGEREF _Toc477214794 \h </w:instrText>
      </w:r>
      <w:r>
        <w:rPr>
          <w:noProof/>
        </w:rPr>
      </w:r>
      <w:r>
        <w:rPr>
          <w:noProof/>
        </w:rPr>
        <w:fldChar w:fldCharType="separate"/>
      </w:r>
      <w:r>
        <w:rPr>
          <w:noProof/>
        </w:rPr>
        <w:t>5</w:t>
      </w:r>
      <w:r>
        <w:rPr>
          <w:noProof/>
        </w:rPr>
        <w:fldChar w:fldCharType="end"/>
      </w:r>
    </w:p>
    <w:p w14:paraId="67F076E5"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Non-Functional Requirements</w:t>
      </w:r>
      <w:r>
        <w:rPr>
          <w:noProof/>
        </w:rPr>
        <w:tab/>
      </w:r>
      <w:r>
        <w:rPr>
          <w:noProof/>
        </w:rPr>
        <w:fldChar w:fldCharType="begin"/>
      </w:r>
      <w:r>
        <w:rPr>
          <w:noProof/>
        </w:rPr>
        <w:instrText xml:space="preserve"> PAGEREF _Toc477214795 \h </w:instrText>
      </w:r>
      <w:r>
        <w:rPr>
          <w:noProof/>
        </w:rPr>
      </w:r>
      <w:r>
        <w:rPr>
          <w:noProof/>
        </w:rPr>
        <w:fldChar w:fldCharType="separate"/>
      </w:r>
      <w:r>
        <w:rPr>
          <w:noProof/>
        </w:rPr>
        <w:t>5</w:t>
      </w:r>
      <w:r>
        <w:rPr>
          <w:noProof/>
        </w:rPr>
        <w:fldChar w:fldCharType="end"/>
      </w:r>
    </w:p>
    <w:p w14:paraId="0F967EB7" w14:textId="77777777" w:rsidR="00F81399" w:rsidRDefault="000439F1">
      <w:pPr>
        <w:pStyle w:val="Title"/>
      </w:pPr>
      <w:r>
        <w:fldChar w:fldCharType="end"/>
      </w:r>
      <w:r>
        <w:br w:type="page"/>
      </w:r>
      <w:fldSimple w:instr=" TITLE  \* MERGEFORMAT ">
        <w:r w:rsidR="00A240EE">
          <w:t>Vision (Small Project)</w:t>
        </w:r>
      </w:fldSimple>
    </w:p>
    <w:p w14:paraId="1B87EF66" w14:textId="5557CDFB" w:rsidR="00F81399" w:rsidRDefault="000439F1">
      <w:pPr>
        <w:pStyle w:val="Heading1"/>
      </w:pPr>
      <w:bookmarkStart w:id="0" w:name="_Toc456598586"/>
      <w:bookmarkStart w:id="1" w:name="_Toc456600917"/>
      <w:bookmarkStart w:id="2" w:name="_Toc512930904"/>
      <w:bookmarkStart w:id="3" w:name="_Toc477214786"/>
      <w:bookmarkStart w:id="4" w:name="_Toc436203377"/>
      <w:bookmarkStart w:id="5" w:name="_Toc452813577"/>
      <w:r>
        <w:t>Introduction</w:t>
      </w:r>
      <w:bookmarkEnd w:id="0"/>
      <w:bookmarkEnd w:id="1"/>
      <w:bookmarkEnd w:id="2"/>
      <w:bookmarkEnd w:id="3"/>
    </w:p>
    <w:p w14:paraId="24860C7F" w14:textId="77777777" w:rsidR="00B45F6B" w:rsidRPr="00B45F6B" w:rsidRDefault="00B45F6B" w:rsidP="00B45F6B"/>
    <w:p w14:paraId="29C23315" w14:textId="37DBBEC5" w:rsidR="003645E6" w:rsidRDefault="00CE00FB" w:rsidP="009629ED">
      <w:pPr>
        <w:pStyle w:val="BodyText"/>
        <w:jc w:val="both"/>
        <w:rPr>
          <w:iCs/>
        </w:rPr>
      </w:pPr>
      <w:r w:rsidRPr="00CE00FB">
        <w:rPr>
          <w:iCs/>
        </w:rPr>
        <w:t>Mục đích của tài liệu này là thu thập, phân tích và xác định các nhu cầu cấp cao và các tính năng của trang web để nghiên cứu. Nó tập trung vào các khả năng cần thiết của các bên liên quan và người dùng mục tiêu, và lý do tại sao những nhu cầu này tồn tại. Chi tiết về cách trang web nghiên cứu đáp ứng những nhu cầu này được nêu chi tiết trong trường hợp sử dụng và các thông số kỹ thuật bổ sung.</w:t>
      </w:r>
    </w:p>
    <w:p w14:paraId="04325F6A" w14:textId="77777777" w:rsidR="00CE00FB" w:rsidRPr="0048438F" w:rsidRDefault="00CE00FB" w:rsidP="003645E6">
      <w:pPr>
        <w:pStyle w:val="BodyText"/>
        <w:rPr>
          <w:lang w:val="vi-VN"/>
        </w:rPr>
      </w:pPr>
    </w:p>
    <w:p w14:paraId="4AE6B308" w14:textId="41D660D7" w:rsidR="00F81399" w:rsidRDefault="000439F1">
      <w:pPr>
        <w:pStyle w:val="Heading1"/>
      </w:pPr>
      <w:bookmarkStart w:id="6" w:name="_Toc512930906"/>
      <w:bookmarkStart w:id="7" w:name="_Toc477214787"/>
      <w:r>
        <w:t>Positioning</w:t>
      </w:r>
      <w:bookmarkEnd w:id="4"/>
      <w:bookmarkEnd w:id="5"/>
      <w:bookmarkEnd w:id="6"/>
      <w:bookmarkEnd w:id="7"/>
    </w:p>
    <w:p w14:paraId="0F6F20A3" w14:textId="6B016BBD" w:rsidR="00F81399" w:rsidRDefault="000439F1">
      <w:pPr>
        <w:pStyle w:val="Heading2"/>
      </w:pPr>
      <w:bookmarkStart w:id="8" w:name="_Toc436203379"/>
      <w:bookmarkStart w:id="9" w:name="_Toc452813579"/>
      <w:bookmarkStart w:id="10" w:name="_Toc512930907"/>
      <w:bookmarkStart w:id="11" w:name="_Toc477214788"/>
      <w:r>
        <w:t>Problem Statement</w:t>
      </w:r>
      <w:bookmarkEnd w:id="8"/>
      <w:bookmarkEnd w:id="9"/>
      <w:bookmarkEnd w:id="10"/>
      <w:bookmarkEnd w:id="11"/>
      <w:r w:rsidR="004A5397">
        <w:rPr>
          <w:lang w:val="vi-VN"/>
        </w:rPr>
        <w:t xml:space="preserve"> (Phát biểu bài toán)</w:t>
      </w:r>
    </w:p>
    <w:p w14:paraId="3543C1D1" w14:textId="49558C8F" w:rsidR="00F81399" w:rsidRDefault="00F81399" w:rsidP="00BD1EDB">
      <w:pPr>
        <w:pStyle w:val="InfoBlue"/>
      </w:pPr>
    </w:p>
    <w:tbl>
      <w:tblPr>
        <w:tblW w:w="0" w:type="auto"/>
        <w:tblInd w:w="828" w:type="dxa"/>
        <w:tblLayout w:type="fixed"/>
        <w:tblLook w:val="0000" w:firstRow="0" w:lastRow="0" w:firstColumn="0" w:lastColumn="0" w:noHBand="0" w:noVBand="0"/>
      </w:tblPr>
      <w:tblGrid>
        <w:gridCol w:w="2970"/>
        <w:gridCol w:w="5220"/>
      </w:tblGrid>
      <w:tr w:rsidR="00F81399" w14:paraId="1E65FA1A" w14:textId="77777777" w:rsidTr="00BD1EDB">
        <w:tc>
          <w:tcPr>
            <w:tcW w:w="2970" w:type="dxa"/>
            <w:tcBorders>
              <w:top w:val="single" w:sz="12" w:space="0" w:color="auto"/>
              <w:left w:val="single" w:sz="12" w:space="0" w:color="auto"/>
              <w:bottom w:val="single" w:sz="6" w:space="0" w:color="auto"/>
              <w:right w:val="single" w:sz="12" w:space="0" w:color="auto"/>
            </w:tcBorders>
            <w:shd w:val="pct25" w:color="auto" w:fill="auto"/>
          </w:tcPr>
          <w:p w14:paraId="5EBD7713" w14:textId="77777777" w:rsidR="00F81399" w:rsidRDefault="000439F1">
            <w:pPr>
              <w:pStyle w:val="BodyText"/>
              <w:keepNext/>
              <w:ind w:left="72"/>
            </w:pPr>
            <w:r>
              <w:t>The problem of</w:t>
            </w:r>
          </w:p>
          <w:p w14:paraId="036F3609" w14:textId="3D592A14" w:rsidR="000E5FD6" w:rsidRDefault="000E5FD6">
            <w:pPr>
              <w:pStyle w:val="BodyText"/>
              <w:keepNext/>
              <w:ind w:left="72"/>
            </w:pPr>
            <w:r>
              <w:t>(vấn đề về)</w:t>
            </w:r>
          </w:p>
        </w:tc>
        <w:tc>
          <w:tcPr>
            <w:tcW w:w="5220" w:type="dxa"/>
            <w:tcBorders>
              <w:top w:val="single" w:sz="12" w:space="0" w:color="auto"/>
              <w:bottom w:val="single" w:sz="6" w:space="0" w:color="auto"/>
              <w:right w:val="single" w:sz="12" w:space="0" w:color="auto"/>
            </w:tcBorders>
            <w:vAlign w:val="center"/>
          </w:tcPr>
          <w:p w14:paraId="5C78B934" w14:textId="1721CF94" w:rsidR="00F81399" w:rsidRPr="00BD1EDB" w:rsidRDefault="00123196" w:rsidP="009629ED">
            <w:pPr>
              <w:pStyle w:val="InfoBlue"/>
              <w:jc w:val="both"/>
              <w:rPr>
                <w:b w:val="0"/>
                <w:bCs w:val="0"/>
              </w:rPr>
            </w:pPr>
            <w:r w:rsidRPr="00BD1EDB">
              <w:rPr>
                <w:b w:val="0"/>
                <w:bCs w:val="0"/>
              </w:rPr>
              <w:t>Vấn đề lên kế hoạch tự học, quản lí tài liệu học cũng như thời gian học.</w:t>
            </w:r>
          </w:p>
        </w:tc>
      </w:tr>
      <w:tr w:rsidR="00F81399" w14:paraId="4A2CEBD9" w14:textId="77777777" w:rsidTr="00BD1EDB">
        <w:tc>
          <w:tcPr>
            <w:tcW w:w="2970" w:type="dxa"/>
            <w:tcBorders>
              <w:top w:val="single" w:sz="6" w:space="0" w:color="auto"/>
              <w:left w:val="single" w:sz="12" w:space="0" w:color="auto"/>
              <w:bottom w:val="single" w:sz="6" w:space="0" w:color="auto"/>
              <w:right w:val="single" w:sz="12" w:space="0" w:color="auto"/>
            </w:tcBorders>
            <w:shd w:val="pct25" w:color="auto" w:fill="auto"/>
          </w:tcPr>
          <w:p w14:paraId="20B01018" w14:textId="4E567B7E" w:rsidR="00F81399" w:rsidRDefault="000E5FD6">
            <w:pPr>
              <w:pStyle w:val="BodyText"/>
              <w:keepNext/>
              <w:ind w:left="72"/>
            </w:pPr>
            <w:r>
              <w:t>a</w:t>
            </w:r>
            <w:r w:rsidR="000439F1">
              <w:t>ffects</w:t>
            </w:r>
          </w:p>
          <w:p w14:paraId="493874BD" w14:textId="4D6EB111" w:rsidR="000E5FD6" w:rsidRDefault="000E5FD6">
            <w:pPr>
              <w:pStyle w:val="BodyText"/>
              <w:keepNext/>
              <w:ind w:left="72"/>
            </w:pPr>
            <w:r>
              <w:t>(ảnh hưởng đến)</w:t>
            </w:r>
          </w:p>
        </w:tc>
        <w:tc>
          <w:tcPr>
            <w:tcW w:w="5220" w:type="dxa"/>
            <w:tcBorders>
              <w:top w:val="single" w:sz="6" w:space="0" w:color="auto"/>
              <w:bottom w:val="single" w:sz="6" w:space="0" w:color="auto"/>
              <w:right w:val="single" w:sz="12" w:space="0" w:color="auto"/>
            </w:tcBorders>
            <w:vAlign w:val="center"/>
          </w:tcPr>
          <w:p w14:paraId="15E34078" w14:textId="162A41AC" w:rsidR="00F81399" w:rsidRPr="00BD1EDB" w:rsidRDefault="003E37FF" w:rsidP="009629ED">
            <w:pPr>
              <w:pStyle w:val="InfoBlue"/>
              <w:jc w:val="both"/>
              <w:rPr>
                <w:b w:val="0"/>
                <w:bCs w:val="0"/>
                <w:i/>
              </w:rPr>
            </w:pPr>
            <w:r w:rsidRPr="00BD1EDB">
              <w:rPr>
                <w:b w:val="0"/>
                <w:bCs w:val="0"/>
              </w:rPr>
              <w:t>Những người đang là học sinh, sinh viên hoặc tự học.</w:t>
            </w:r>
          </w:p>
        </w:tc>
      </w:tr>
      <w:tr w:rsidR="00F81399" w14:paraId="39D87E3C" w14:textId="77777777" w:rsidTr="00BD1EDB">
        <w:tc>
          <w:tcPr>
            <w:tcW w:w="2970" w:type="dxa"/>
            <w:tcBorders>
              <w:top w:val="single" w:sz="6" w:space="0" w:color="auto"/>
              <w:left w:val="single" w:sz="12" w:space="0" w:color="auto"/>
              <w:bottom w:val="single" w:sz="6" w:space="0" w:color="auto"/>
              <w:right w:val="single" w:sz="12" w:space="0" w:color="auto"/>
            </w:tcBorders>
            <w:shd w:val="pct25" w:color="auto" w:fill="auto"/>
          </w:tcPr>
          <w:p w14:paraId="66CC71E1" w14:textId="77777777" w:rsidR="00F81399" w:rsidRDefault="000439F1">
            <w:pPr>
              <w:pStyle w:val="BodyText"/>
              <w:keepNext/>
              <w:ind w:left="72"/>
            </w:pPr>
            <w:r>
              <w:t>the impact of which is</w:t>
            </w:r>
          </w:p>
          <w:p w14:paraId="3860BCC6" w14:textId="0005D63D" w:rsidR="000E5FD6" w:rsidRDefault="000E5FD6">
            <w:pPr>
              <w:pStyle w:val="BodyText"/>
              <w:keepNext/>
              <w:ind w:left="72"/>
            </w:pPr>
            <w:r>
              <w:t>(ảnh hưởng là)</w:t>
            </w:r>
          </w:p>
        </w:tc>
        <w:tc>
          <w:tcPr>
            <w:tcW w:w="5220" w:type="dxa"/>
            <w:tcBorders>
              <w:top w:val="single" w:sz="6" w:space="0" w:color="auto"/>
              <w:bottom w:val="single" w:sz="6" w:space="0" w:color="auto"/>
              <w:right w:val="single" w:sz="12" w:space="0" w:color="auto"/>
            </w:tcBorders>
            <w:vAlign w:val="center"/>
          </w:tcPr>
          <w:p w14:paraId="6AA92D4D" w14:textId="77777777" w:rsidR="003704A8" w:rsidRPr="00BD1EDB" w:rsidRDefault="003704A8" w:rsidP="009629ED">
            <w:pPr>
              <w:pStyle w:val="InfoBlue"/>
              <w:jc w:val="both"/>
              <w:rPr>
                <w:b w:val="0"/>
                <w:bCs w:val="0"/>
              </w:rPr>
            </w:pPr>
            <w:r w:rsidRPr="00BD1EDB">
              <w:rPr>
                <w:b w:val="0"/>
                <w:bCs w:val="0"/>
              </w:rPr>
              <w:t>Một số sinh viên, học sinh, người tự học không thể tự quản lý thời gian cũng như lên kế hoạch cho việc học của bản thân.</w:t>
            </w:r>
          </w:p>
          <w:p w14:paraId="773BC533" w14:textId="77777777" w:rsidR="003704A8" w:rsidRPr="00BD1EDB" w:rsidRDefault="003704A8" w:rsidP="009629ED">
            <w:pPr>
              <w:pStyle w:val="InfoBlue"/>
              <w:jc w:val="both"/>
              <w:rPr>
                <w:b w:val="0"/>
                <w:bCs w:val="0"/>
              </w:rPr>
            </w:pPr>
            <w:r w:rsidRPr="00BD1EDB">
              <w:rPr>
                <w:b w:val="0"/>
                <w:bCs w:val="0"/>
              </w:rPr>
              <w:t>Việc bảo quản các tài liệu bản vật lí (giấy, sổ, tập, giấy note,..) khó khăn, một phần là chiếm diện tích lưu trữ, một phần dễ thất lạc hoặc hư hỏng. Nếu muốn chia sẻ tài liệu thì cần thời gian để sao chép hoặc phải truyền tay nhau, rất mất thời gian.</w:t>
            </w:r>
          </w:p>
          <w:p w14:paraId="4B093AC0" w14:textId="77777777" w:rsidR="003704A8" w:rsidRPr="00BD1EDB" w:rsidRDefault="003704A8" w:rsidP="009629ED">
            <w:pPr>
              <w:pStyle w:val="BodyText"/>
              <w:ind w:left="0"/>
              <w:jc w:val="both"/>
            </w:pPr>
            <w:r w:rsidRPr="00BD1EDB">
              <w:t xml:space="preserve">Một số công việc dễ bị lãng quên, nghĩa là không nhớ cụ thể mình cần phải phải làm gì, làm khi nào. Do đó một số người dùng cần một người “nhắc nhở”. </w:t>
            </w:r>
          </w:p>
          <w:p w14:paraId="7236C2B5" w14:textId="3C1FB017" w:rsidR="00F81399" w:rsidRPr="00BD1EDB" w:rsidRDefault="003704A8" w:rsidP="009629ED">
            <w:pPr>
              <w:pStyle w:val="InfoBlue"/>
              <w:jc w:val="both"/>
              <w:rPr>
                <w:b w:val="0"/>
                <w:bCs w:val="0"/>
              </w:rPr>
            </w:pPr>
            <w:r w:rsidRPr="00BD1EDB">
              <w:rPr>
                <w:b w:val="0"/>
                <w:bCs w:val="0"/>
              </w:rPr>
              <w:t>Việc học hoặc làm việc liên tục làm cho năng suất học tập, làm việc không hiệu quả và hiệu suất ngày càng đi xuống. Cần có một “đồng hồ” để phân chia hiệu quả khoảng thời gian làm việc cũng như nghỉ ngơi.</w:t>
            </w:r>
          </w:p>
        </w:tc>
      </w:tr>
      <w:tr w:rsidR="00F81399" w14:paraId="3A992441" w14:textId="77777777" w:rsidTr="00BD1EDB">
        <w:tc>
          <w:tcPr>
            <w:tcW w:w="2970" w:type="dxa"/>
            <w:tcBorders>
              <w:top w:val="single" w:sz="6" w:space="0" w:color="auto"/>
              <w:left w:val="single" w:sz="12" w:space="0" w:color="auto"/>
              <w:bottom w:val="single" w:sz="6" w:space="0" w:color="auto"/>
              <w:right w:val="single" w:sz="12" w:space="0" w:color="auto"/>
            </w:tcBorders>
            <w:shd w:val="pct25" w:color="auto" w:fill="auto"/>
          </w:tcPr>
          <w:p w14:paraId="7AF87FC1" w14:textId="77777777" w:rsidR="00F81399" w:rsidRDefault="000439F1">
            <w:pPr>
              <w:pStyle w:val="BodyText"/>
              <w:ind w:left="72"/>
            </w:pPr>
            <w:r>
              <w:t>a successful solution would be</w:t>
            </w:r>
          </w:p>
          <w:p w14:paraId="416F8D9A" w14:textId="23A0ED86" w:rsidR="000E5FD6" w:rsidRDefault="000E5FD6">
            <w:pPr>
              <w:pStyle w:val="BodyText"/>
              <w:ind w:left="72"/>
            </w:pPr>
            <w:r>
              <w:t>(giải pháp thành công sẽ là)</w:t>
            </w:r>
          </w:p>
        </w:tc>
        <w:tc>
          <w:tcPr>
            <w:tcW w:w="5220" w:type="dxa"/>
            <w:tcBorders>
              <w:top w:val="single" w:sz="6" w:space="0" w:color="auto"/>
              <w:bottom w:val="single" w:sz="6" w:space="0" w:color="auto"/>
              <w:right w:val="single" w:sz="12" w:space="0" w:color="auto"/>
            </w:tcBorders>
            <w:vAlign w:val="center"/>
          </w:tcPr>
          <w:p w14:paraId="2A691CE8" w14:textId="5E7DFBC3" w:rsidR="00F81399" w:rsidRDefault="00387A04" w:rsidP="009629ED">
            <w:pPr>
              <w:pStyle w:val="InfoBlue"/>
              <w:jc w:val="both"/>
              <w:rPr>
                <w:b w:val="0"/>
                <w:bCs w:val="0"/>
              </w:rPr>
            </w:pPr>
            <w:r w:rsidRPr="00BD1EDB">
              <w:rPr>
                <w:b w:val="0"/>
                <w:bCs w:val="0"/>
              </w:rPr>
              <w:t>Người sử dụng sẽ có một không gian bảo quản các tài liệu học mà không tốn quá nhiều không gian vật lí, có thể lên lịch và được nhắc nhở trước mỗi kì hạn (deadline</w:t>
            </w:r>
            <w:r w:rsidR="00F43423">
              <w:rPr>
                <w:b w:val="0"/>
                <w:bCs w:val="0"/>
              </w:rPr>
              <w:t>)</w:t>
            </w:r>
            <w:r w:rsidRPr="00BD1EDB">
              <w:rPr>
                <w:b w:val="0"/>
                <w:bCs w:val="0"/>
              </w:rPr>
              <w:t>.</w:t>
            </w:r>
          </w:p>
          <w:p w14:paraId="6F98238F" w14:textId="03D556A1" w:rsidR="00771D67" w:rsidRPr="00771D67" w:rsidRDefault="00771D67" w:rsidP="00771D67">
            <w:pPr>
              <w:pStyle w:val="BodyText"/>
            </w:pPr>
          </w:p>
        </w:tc>
      </w:tr>
    </w:tbl>
    <w:p w14:paraId="20109C78" w14:textId="2ABFD689" w:rsidR="00F81399" w:rsidRDefault="000439F1">
      <w:pPr>
        <w:pStyle w:val="Heading2"/>
      </w:pPr>
      <w:bookmarkStart w:id="12" w:name="_Toc425054392"/>
      <w:bookmarkStart w:id="13" w:name="_Toc422186485"/>
      <w:bookmarkStart w:id="14" w:name="_Toc436203380"/>
      <w:bookmarkStart w:id="15" w:name="_Toc452813580"/>
      <w:bookmarkStart w:id="16" w:name="_Toc512930908"/>
      <w:bookmarkStart w:id="17" w:name="_Toc477214789"/>
      <w:r>
        <w:t>Product Position Statement</w:t>
      </w:r>
      <w:bookmarkEnd w:id="12"/>
      <w:bookmarkEnd w:id="13"/>
      <w:bookmarkEnd w:id="14"/>
      <w:bookmarkEnd w:id="15"/>
      <w:bookmarkEnd w:id="16"/>
      <w:bookmarkEnd w:id="17"/>
      <w:r w:rsidR="004A5397">
        <w:rPr>
          <w:lang w:val="vi-VN"/>
        </w:rPr>
        <w:t xml:space="preserve"> (Phát biểu giải pháp)</w:t>
      </w:r>
    </w:p>
    <w:p w14:paraId="384F6CAE" w14:textId="2D961F01" w:rsidR="00F81399" w:rsidRDefault="00F81399" w:rsidP="00BD1EDB">
      <w:pPr>
        <w:pStyle w:val="InfoBlue"/>
      </w:pPr>
    </w:p>
    <w:tbl>
      <w:tblPr>
        <w:tblW w:w="0" w:type="auto"/>
        <w:tblInd w:w="828" w:type="dxa"/>
        <w:tblLayout w:type="fixed"/>
        <w:tblLook w:val="0000" w:firstRow="0" w:lastRow="0" w:firstColumn="0" w:lastColumn="0" w:noHBand="0" w:noVBand="0"/>
      </w:tblPr>
      <w:tblGrid>
        <w:gridCol w:w="2790"/>
        <w:gridCol w:w="5400"/>
      </w:tblGrid>
      <w:tr w:rsidR="00F81399" w14:paraId="5DC3B29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FC4E6B3" w14:textId="77777777" w:rsidR="00F81399" w:rsidRDefault="000439F1">
            <w:pPr>
              <w:pStyle w:val="BodyText"/>
              <w:keepNext/>
              <w:ind w:left="72"/>
            </w:pPr>
            <w:r>
              <w:lastRenderedPageBreak/>
              <w:t>For</w:t>
            </w:r>
          </w:p>
          <w:p w14:paraId="5A0914D1" w14:textId="78FF8800" w:rsidR="000E5FD6" w:rsidRDefault="000E5FD6">
            <w:pPr>
              <w:pStyle w:val="BodyText"/>
              <w:keepNext/>
              <w:ind w:left="72"/>
            </w:pPr>
            <w:r>
              <w:t>(sản phẩm cho ai)</w:t>
            </w:r>
          </w:p>
        </w:tc>
        <w:tc>
          <w:tcPr>
            <w:tcW w:w="5400" w:type="dxa"/>
            <w:tcBorders>
              <w:top w:val="single" w:sz="12" w:space="0" w:color="auto"/>
              <w:bottom w:val="single" w:sz="6" w:space="0" w:color="auto"/>
              <w:right w:val="single" w:sz="12" w:space="0" w:color="auto"/>
            </w:tcBorders>
          </w:tcPr>
          <w:p w14:paraId="29708C50" w14:textId="74FFF29F" w:rsidR="00F81399" w:rsidRPr="00055547" w:rsidRDefault="003E37FF" w:rsidP="00BD1EDB">
            <w:pPr>
              <w:pStyle w:val="InfoBlue"/>
              <w:rPr>
                <w:b w:val="0"/>
                <w:bCs w:val="0"/>
                <w:i/>
              </w:rPr>
            </w:pPr>
            <w:r w:rsidRPr="00055547">
              <w:rPr>
                <w:b w:val="0"/>
                <w:bCs w:val="0"/>
              </w:rPr>
              <w:t>Những người đang là học sinh, sinh viên hoặc người tự học.</w:t>
            </w:r>
          </w:p>
        </w:tc>
      </w:tr>
      <w:tr w:rsidR="00F81399" w14:paraId="49F7F14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E1160DB" w14:textId="77777777" w:rsidR="00F81399" w:rsidRDefault="000439F1">
            <w:pPr>
              <w:pStyle w:val="BodyText"/>
              <w:keepNext/>
              <w:ind w:left="72"/>
            </w:pPr>
            <w:r>
              <w:t>Who</w:t>
            </w:r>
          </w:p>
          <w:p w14:paraId="37A79A1C" w14:textId="63DB7A94" w:rsidR="000E5FD6" w:rsidRDefault="000E5FD6">
            <w:pPr>
              <w:pStyle w:val="BodyText"/>
              <w:keepNext/>
              <w:ind w:left="72"/>
            </w:pPr>
            <w:r>
              <w:t>(làm gì)</w:t>
            </w:r>
          </w:p>
        </w:tc>
        <w:tc>
          <w:tcPr>
            <w:tcW w:w="5400" w:type="dxa"/>
            <w:tcBorders>
              <w:top w:val="single" w:sz="6" w:space="0" w:color="auto"/>
              <w:bottom w:val="single" w:sz="6" w:space="0" w:color="auto"/>
              <w:right w:val="single" w:sz="12" w:space="0" w:color="auto"/>
            </w:tcBorders>
          </w:tcPr>
          <w:p w14:paraId="732586FE" w14:textId="77777777" w:rsidR="00F81399" w:rsidRPr="00055547" w:rsidRDefault="00A002F9" w:rsidP="00BD1EDB">
            <w:pPr>
              <w:pStyle w:val="InfoBlue"/>
              <w:rPr>
                <w:b w:val="0"/>
                <w:bCs w:val="0"/>
              </w:rPr>
            </w:pPr>
            <w:r w:rsidRPr="00055547">
              <w:rPr>
                <w:b w:val="0"/>
                <w:bCs w:val="0"/>
              </w:rPr>
              <w:t>Dùng để lên lịch học, đặt lịch nhắc nhở trước deadline hoặc kì hạn làm việc.</w:t>
            </w:r>
          </w:p>
          <w:p w14:paraId="5179ECF0" w14:textId="77777777" w:rsidR="00A002F9" w:rsidRPr="00055547" w:rsidRDefault="00A002F9" w:rsidP="00A002F9">
            <w:pPr>
              <w:pStyle w:val="BodyText"/>
              <w:ind w:left="0"/>
            </w:pPr>
            <w:r w:rsidRPr="00055547">
              <w:t>Dùng để lưu trữ tài liệu học hoặc dữ liệu, có thể chia sẻ cho bạn hoặc những người đang cần.</w:t>
            </w:r>
          </w:p>
          <w:p w14:paraId="33CFE7AF" w14:textId="3AFDF561" w:rsidR="007E0D91" w:rsidRPr="00055547" w:rsidRDefault="007E0D91" w:rsidP="00A002F9">
            <w:pPr>
              <w:pStyle w:val="BodyText"/>
              <w:ind w:left="0"/>
            </w:pPr>
            <w:r w:rsidRPr="00055547">
              <w:t>Dùng để bấm giờ học cũng như phân chia giờ nghỉ ngơi để học tập và làm việc hợp lí.</w:t>
            </w:r>
          </w:p>
        </w:tc>
      </w:tr>
      <w:tr w:rsidR="00F81399" w14:paraId="6EFB302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5FA74F3" w14:textId="77777777" w:rsidR="00F81399" w:rsidRDefault="000439F1">
            <w:pPr>
              <w:pStyle w:val="BodyText"/>
              <w:keepNext/>
              <w:ind w:left="72"/>
            </w:pPr>
            <w:r>
              <w:t>The (product name)</w:t>
            </w:r>
          </w:p>
          <w:p w14:paraId="47F0F0D0" w14:textId="163E4ED1" w:rsidR="000E5FD6" w:rsidRDefault="000E5FD6">
            <w:pPr>
              <w:pStyle w:val="BodyText"/>
              <w:keepNext/>
              <w:ind w:left="72"/>
            </w:pPr>
            <w:r>
              <w:t>(tên sản phẩm)</w:t>
            </w:r>
          </w:p>
        </w:tc>
        <w:tc>
          <w:tcPr>
            <w:tcW w:w="5400" w:type="dxa"/>
            <w:tcBorders>
              <w:top w:val="single" w:sz="6" w:space="0" w:color="auto"/>
              <w:bottom w:val="single" w:sz="6" w:space="0" w:color="auto"/>
              <w:right w:val="single" w:sz="12" w:space="0" w:color="auto"/>
            </w:tcBorders>
          </w:tcPr>
          <w:p w14:paraId="01532D3D" w14:textId="371241EB" w:rsidR="00F81399" w:rsidRPr="00055547" w:rsidRDefault="00EF5EC1" w:rsidP="00BD1EDB">
            <w:pPr>
              <w:pStyle w:val="InfoBlue"/>
              <w:rPr>
                <w:b w:val="0"/>
                <w:bCs w:val="0"/>
                <w:i/>
              </w:rPr>
            </w:pPr>
            <w:r w:rsidRPr="00055547">
              <w:rPr>
                <w:b w:val="0"/>
                <w:bCs w:val="0"/>
              </w:rPr>
              <w:t>Website for study</w:t>
            </w:r>
          </w:p>
        </w:tc>
      </w:tr>
      <w:tr w:rsidR="00F81399" w14:paraId="675E51A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F62728D" w14:textId="77777777" w:rsidR="00F81399" w:rsidRDefault="000439F1">
            <w:pPr>
              <w:pStyle w:val="BodyText"/>
              <w:keepNext/>
              <w:ind w:left="72"/>
            </w:pPr>
            <w:r>
              <w:t>That</w:t>
            </w:r>
          </w:p>
          <w:p w14:paraId="35746FAA" w14:textId="37602C09" w:rsidR="000E5FD6" w:rsidRDefault="000E5FD6">
            <w:pPr>
              <w:pStyle w:val="BodyText"/>
              <w:keepNext/>
              <w:ind w:left="72"/>
            </w:pPr>
            <w:r>
              <w:t>(sẽ)</w:t>
            </w:r>
          </w:p>
        </w:tc>
        <w:tc>
          <w:tcPr>
            <w:tcW w:w="5400" w:type="dxa"/>
            <w:tcBorders>
              <w:top w:val="single" w:sz="6" w:space="0" w:color="auto"/>
              <w:bottom w:val="single" w:sz="6" w:space="0" w:color="auto"/>
              <w:right w:val="single" w:sz="12" w:space="0" w:color="auto"/>
            </w:tcBorders>
          </w:tcPr>
          <w:p w14:paraId="4EECA40C" w14:textId="0F97DE1B" w:rsidR="00F81399" w:rsidRPr="00055547" w:rsidRDefault="006E07CF" w:rsidP="00BD1EDB">
            <w:pPr>
              <w:pStyle w:val="InfoBlue"/>
              <w:rPr>
                <w:b w:val="0"/>
                <w:bCs w:val="0"/>
              </w:rPr>
            </w:pPr>
            <w:r w:rsidRPr="00055547">
              <w:rPr>
                <w:b w:val="0"/>
                <w:bCs w:val="0"/>
              </w:rPr>
              <w:t xml:space="preserve">Người dùng sẽ có được một không gian học tập mà đảm bảo: có thể lưu trữ dữ liệu hoặc tài liệu học, chia sẻ tài liệu học, kinh nghiệm. Ngoài ra có thể lên lịch học hoặc cài đặt nhắc nhở, hoặc dùng “đồng hồ” để chia thời gian học và nghỉ ngơi hợp lí. </w:t>
            </w:r>
          </w:p>
        </w:tc>
      </w:tr>
      <w:tr w:rsidR="00F81399" w14:paraId="5CD3461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F862B22" w14:textId="77777777" w:rsidR="00F81399" w:rsidRDefault="000439F1">
            <w:pPr>
              <w:pStyle w:val="BodyText"/>
              <w:keepNext/>
              <w:ind w:left="72"/>
            </w:pPr>
            <w:r>
              <w:t>Unlike</w:t>
            </w:r>
          </w:p>
          <w:p w14:paraId="286F3FB9" w14:textId="1DE44C46" w:rsidR="000E5FD6" w:rsidRDefault="000E5FD6">
            <w:pPr>
              <w:pStyle w:val="BodyText"/>
              <w:keepNext/>
              <w:ind w:left="72"/>
            </w:pPr>
            <w:r>
              <w:t>(khác với)</w:t>
            </w:r>
          </w:p>
        </w:tc>
        <w:tc>
          <w:tcPr>
            <w:tcW w:w="5400" w:type="dxa"/>
            <w:tcBorders>
              <w:top w:val="single" w:sz="6" w:space="0" w:color="auto"/>
              <w:bottom w:val="single" w:sz="6" w:space="0" w:color="auto"/>
              <w:right w:val="single" w:sz="12" w:space="0" w:color="auto"/>
            </w:tcBorders>
          </w:tcPr>
          <w:p w14:paraId="4EEC5DB2" w14:textId="71748EDD" w:rsidR="00F81399" w:rsidRPr="00055547" w:rsidRDefault="00466353" w:rsidP="00BD1EDB">
            <w:pPr>
              <w:pStyle w:val="InfoBlue"/>
              <w:rPr>
                <w:i/>
              </w:rPr>
            </w:pPr>
            <w:r w:rsidRPr="00055547">
              <w:rPr>
                <w:rStyle w:val="Strong"/>
                <w:shd w:val="clear" w:color="auto" w:fill="FFFFFF"/>
              </w:rPr>
              <w:t>myHomework Student Planner, Google Calendar</w:t>
            </w:r>
          </w:p>
        </w:tc>
      </w:tr>
      <w:tr w:rsidR="00F81399" w14:paraId="302E1793"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5A4EDBE4" w14:textId="77777777" w:rsidR="00F81399" w:rsidRDefault="000439F1">
            <w:pPr>
              <w:pStyle w:val="BodyText"/>
              <w:ind w:left="72"/>
            </w:pPr>
            <w:r>
              <w:t>Our product</w:t>
            </w:r>
          </w:p>
          <w:p w14:paraId="3033A9D5" w14:textId="00BFB54D" w:rsidR="000E5FD6" w:rsidRDefault="000E5FD6">
            <w:pPr>
              <w:pStyle w:val="BodyText"/>
              <w:ind w:left="72"/>
            </w:pPr>
            <w:r>
              <w:t>(sản phẩm của chúng tôi)</w:t>
            </w:r>
          </w:p>
        </w:tc>
        <w:tc>
          <w:tcPr>
            <w:tcW w:w="5400" w:type="dxa"/>
            <w:tcBorders>
              <w:top w:val="single" w:sz="6" w:space="0" w:color="auto"/>
              <w:bottom w:val="single" w:sz="12" w:space="0" w:color="auto"/>
              <w:right w:val="single" w:sz="12" w:space="0" w:color="auto"/>
            </w:tcBorders>
          </w:tcPr>
          <w:p w14:paraId="490717EF" w14:textId="3CA6CB75" w:rsidR="00F81399" w:rsidRPr="00055547" w:rsidRDefault="007708C9" w:rsidP="00BD1EDB">
            <w:pPr>
              <w:pStyle w:val="InfoBlue"/>
              <w:rPr>
                <w:b w:val="0"/>
                <w:bCs w:val="0"/>
              </w:rPr>
            </w:pPr>
            <w:r w:rsidRPr="00055547">
              <w:rPr>
                <w:b w:val="0"/>
                <w:bCs w:val="0"/>
              </w:rPr>
              <w:t>Có thể đảm bảo nhắc nhở các lịch học đúng thời hạn (cụ thể sẽ nhắc lại mỗi 2 ngày 1 lần cho đến hạn chót), vừa có thể lưu trữ vừa có thể chia sẻ, tham khảo tài liệu cũng như lịch học, cách sắp xếp lịch của mỗi tài khoản (nếu chủ tài khoản đồng ý chia sẻ), cung cấp đồng hồ pomodoro để canh chia thời gian học lẫn thời gian giải lao hợp lí.</w:t>
            </w:r>
          </w:p>
        </w:tc>
      </w:tr>
    </w:tbl>
    <w:p w14:paraId="23B85D39" w14:textId="77777777" w:rsidR="00F81399" w:rsidRDefault="000439F1">
      <w:pPr>
        <w:pStyle w:val="Heading1"/>
      </w:pPr>
      <w:bookmarkStart w:id="18" w:name="_Toc447960005"/>
      <w:bookmarkStart w:id="19" w:name="_Toc452813581"/>
      <w:bookmarkStart w:id="20" w:name="_Toc512930909"/>
      <w:bookmarkStart w:id="21" w:name="_Toc477214790"/>
      <w:bookmarkStart w:id="22" w:name="_Toc436203381"/>
      <w:r>
        <w:t>User Descriptions</w:t>
      </w:r>
      <w:bookmarkEnd w:id="18"/>
      <w:bookmarkEnd w:id="19"/>
      <w:bookmarkEnd w:id="20"/>
      <w:bookmarkEnd w:id="21"/>
    </w:p>
    <w:p w14:paraId="72DD0861" w14:textId="3E1222DF" w:rsidR="00F81399" w:rsidRDefault="000439F1">
      <w:pPr>
        <w:pStyle w:val="Heading2"/>
      </w:pPr>
      <w:bookmarkStart w:id="23" w:name="_Toc452813584"/>
      <w:bookmarkStart w:id="24" w:name="_Toc512930911"/>
      <w:bookmarkStart w:id="25" w:name="_Toc477214791"/>
      <w:r>
        <w:t xml:space="preserve">User </w:t>
      </w:r>
      <w:bookmarkEnd w:id="23"/>
      <w:bookmarkEnd w:id="24"/>
      <w:r w:rsidR="008F4175">
        <w:t>Profiles</w:t>
      </w:r>
      <w:bookmarkEnd w:id="25"/>
    </w:p>
    <w:p w14:paraId="58D08B25" w14:textId="77777777" w:rsidR="006A5E58" w:rsidRPr="006A5E58" w:rsidRDefault="006A5E58" w:rsidP="006A5E58"/>
    <w:p w14:paraId="2455418F" w14:textId="77777777" w:rsidR="00D74BDD" w:rsidRPr="00D74BDD" w:rsidRDefault="00D74BDD" w:rsidP="0024070E">
      <w:pPr>
        <w:pStyle w:val="InfoBlue"/>
        <w:numPr>
          <w:ilvl w:val="0"/>
          <w:numId w:val="45"/>
        </w:numPr>
        <w:rPr>
          <w:b w:val="0"/>
          <w:bCs w:val="0"/>
        </w:rPr>
      </w:pPr>
      <w:r w:rsidRPr="00D74BDD">
        <w:rPr>
          <w:b w:val="0"/>
          <w:bCs w:val="0"/>
        </w:rPr>
        <w:t>Người dùng là sinh viên, học sinh, người tự học</w:t>
      </w:r>
    </w:p>
    <w:p w14:paraId="75C0D2CD" w14:textId="77777777" w:rsidR="00D74BDD" w:rsidRPr="00D74BDD" w:rsidRDefault="00D74BDD" w:rsidP="0024070E">
      <w:pPr>
        <w:pStyle w:val="InfoBlue"/>
        <w:numPr>
          <w:ilvl w:val="0"/>
          <w:numId w:val="45"/>
        </w:numPr>
        <w:rPr>
          <w:b w:val="0"/>
          <w:bCs w:val="0"/>
        </w:rPr>
      </w:pPr>
      <w:r w:rsidRPr="00D74BDD">
        <w:rPr>
          <w:b w:val="0"/>
          <w:bCs w:val="0"/>
        </w:rPr>
        <w:t>Người dùng phải trên 13 tuổi</w:t>
      </w:r>
    </w:p>
    <w:p w14:paraId="01640A19" w14:textId="77777777" w:rsidR="00D74BDD" w:rsidRPr="00D74BDD" w:rsidRDefault="00D74BDD" w:rsidP="0024070E">
      <w:pPr>
        <w:pStyle w:val="InfoBlue"/>
        <w:numPr>
          <w:ilvl w:val="0"/>
          <w:numId w:val="45"/>
        </w:numPr>
        <w:rPr>
          <w:b w:val="0"/>
          <w:bCs w:val="0"/>
        </w:rPr>
      </w:pPr>
      <w:r w:rsidRPr="00D74BDD">
        <w:rPr>
          <w:b w:val="0"/>
          <w:bCs w:val="0"/>
        </w:rPr>
        <w:t>Người dùng không cần có kinh nghiệm sử dụng máy tính.</w:t>
      </w:r>
    </w:p>
    <w:p w14:paraId="75E40BDD" w14:textId="77777777" w:rsidR="00D74BDD" w:rsidRPr="00D74BDD" w:rsidRDefault="00D74BDD" w:rsidP="0024070E">
      <w:pPr>
        <w:pStyle w:val="InfoBlue"/>
        <w:numPr>
          <w:ilvl w:val="0"/>
          <w:numId w:val="45"/>
        </w:numPr>
        <w:rPr>
          <w:b w:val="0"/>
          <w:bCs w:val="0"/>
        </w:rPr>
      </w:pPr>
      <w:r w:rsidRPr="00D74BDD">
        <w:rPr>
          <w:b w:val="0"/>
          <w:bCs w:val="0"/>
        </w:rPr>
        <w:t>Người dùng có mong muốn tự lập kế hoạch làm việc, học tập, lưu trữ tài liệu.</w:t>
      </w:r>
    </w:p>
    <w:p w14:paraId="1D7E5A3B" w14:textId="149F63B7" w:rsidR="00F81399" w:rsidRDefault="00F81399" w:rsidP="00BD1EDB">
      <w:pPr>
        <w:pStyle w:val="InfoBlue"/>
      </w:pPr>
    </w:p>
    <w:p w14:paraId="135859AF" w14:textId="479DAE9C" w:rsidR="00F81399" w:rsidRDefault="008F4175">
      <w:pPr>
        <w:pStyle w:val="Heading2"/>
      </w:pPr>
      <w:bookmarkStart w:id="26" w:name="_Toc425054386"/>
      <w:bookmarkStart w:id="27" w:name="_Toc342757864"/>
      <w:bookmarkStart w:id="28" w:name="_Toc346297773"/>
      <w:bookmarkStart w:id="29" w:name="_Toc422186479"/>
      <w:bookmarkStart w:id="30" w:name="_Toc436203384"/>
      <w:bookmarkStart w:id="31" w:name="_Toc452813585"/>
      <w:bookmarkStart w:id="32" w:name="_Toc512930912"/>
      <w:bookmarkStart w:id="33" w:name="_Toc477214792"/>
      <w:r>
        <w:t xml:space="preserve">User Task and </w:t>
      </w:r>
      <w:r w:rsidR="000439F1">
        <w:t>Environment</w:t>
      </w:r>
      <w:bookmarkEnd w:id="26"/>
      <w:bookmarkEnd w:id="27"/>
      <w:bookmarkEnd w:id="28"/>
      <w:bookmarkEnd w:id="29"/>
      <w:bookmarkEnd w:id="30"/>
      <w:bookmarkEnd w:id="31"/>
      <w:bookmarkEnd w:id="32"/>
      <w:bookmarkEnd w:id="33"/>
    </w:p>
    <w:p w14:paraId="0740619B" w14:textId="5220005D" w:rsidR="00FB31AF" w:rsidRPr="00330EF8" w:rsidRDefault="00FB31AF" w:rsidP="00FB31AF">
      <w:pPr>
        <w:pStyle w:val="ListParagraph"/>
        <w:numPr>
          <w:ilvl w:val="0"/>
          <w:numId w:val="32"/>
        </w:numPr>
        <w:rPr>
          <w:b/>
          <w:bCs/>
        </w:rPr>
      </w:pPr>
      <w:r w:rsidRPr="00330EF8">
        <w:rPr>
          <w:b/>
          <w:bCs/>
        </w:rPr>
        <w:t>Đăng ký – đăng nhập:</w:t>
      </w:r>
    </w:p>
    <w:p w14:paraId="30BACCEC" w14:textId="1FCCC8D5" w:rsidR="00FB31AF" w:rsidRDefault="00FB31AF" w:rsidP="00FB31AF">
      <w:pPr>
        <w:pStyle w:val="ListParagraph"/>
        <w:numPr>
          <w:ilvl w:val="0"/>
          <w:numId w:val="33"/>
        </w:numPr>
      </w:pPr>
      <w:r w:rsidRPr="00330EF8">
        <w:rPr>
          <w:b/>
          <w:bCs/>
        </w:rPr>
        <w:t>Mục tiêu:</w:t>
      </w:r>
      <w:r w:rsidR="0078142E">
        <w:t xml:space="preserve"> </w:t>
      </w:r>
      <w:r w:rsidR="00330EF8">
        <w:t>người dùng có thể bảo quản tài liệu trong một không gian riêng</w:t>
      </w:r>
    </w:p>
    <w:p w14:paraId="6A4D73C7" w14:textId="170E82F9" w:rsidR="00FB31AF" w:rsidRDefault="00FB31AF" w:rsidP="00FB31AF">
      <w:pPr>
        <w:pStyle w:val="ListParagraph"/>
        <w:numPr>
          <w:ilvl w:val="0"/>
          <w:numId w:val="33"/>
        </w:numPr>
      </w:pPr>
      <w:r w:rsidRPr="00330EF8">
        <w:rPr>
          <w:b/>
          <w:bCs/>
        </w:rPr>
        <w:t>Được thực hiện bởi:</w:t>
      </w:r>
      <w:r w:rsidR="00330EF8">
        <w:t xml:space="preserve"> người dùng</w:t>
      </w:r>
    </w:p>
    <w:p w14:paraId="4262EEE5" w14:textId="015B038F" w:rsidR="00FB31AF" w:rsidRDefault="00FB31AF" w:rsidP="00FB31AF">
      <w:pPr>
        <w:pStyle w:val="ListParagraph"/>
        <w:numPr>
          <w:ilvl w:val="0"/>
          <w:numId w:val="33"/>
        </w:numPr>
      </w:pPr>
      <w:r w:rsidRPr="00330EF8">
        <w:rPr>
          <w:b/>
          <w:bCs/>
        </w:rPr>
        <w:t>Tần suất tác vụ được thực hiện</w:t>
      </w:r>
      <w:r w:rsidR="00330EF8" w:rsidRPr="00330EF8">
        <w:rPr>
          <w:b/>
          <w:bCs/>
        </w:rPr>
        <w:t>:</w:t>
      </w:r>
      <w:r w:rsidR="00330EF8">
        <w:t xml:space="preserve"> mỗi khi muốn sử dụng một tính năng nào đều phải đăng nhập (hoặc đăng kí nếu chưa có tài khoản)</w:t>
      </w:r>
    </w:p>
    <w:p w14:paraId="400EDF75" w14:textId="044E6A7A" w:rsidR="001D3B67" w:rsidRDefault="00FB31AF" w:rsidP="005E3D94">
      <w:pPr>
        <w:pStyle w:val="ListParagraph"/>
        <w:numPr>
          <w:ilvl w:val="0"/>
          <w:numId w:val="33"/>
        </w:numPr>
      </w:pPr>
      <w:r w:rsidRPr="00330EF8">
        <w:rPr>
          <w:b/>
          <w:bCs/>
        </w:rPr>
        <w:t>Ràng buộc về tác vụ</w:t>
      </w:r>
      <w:r w:rsidR="00330EF8" w:rsidRPr="00330EF8">
        <w:rPr>
          <w:b/>
          <w:bCs/>
        </w:rPr>
        <w:t xml:space="preserve">: </w:t>
      </w:r>
      <w:r w:rsidR="00330EF8">
        <w:t>nếu muốn đăng nhập thì phải thực hiện đăng kí trước.</w:t>
      </w:r>
    </w:p>
    <w:p w14:paraId="30A96062" w14:textId="6CE35835" w:rsidR="001D3B67" w:rsidRDefault="001D3B67" w:rsidP="001D3B67">
      <w:pPr>
        <w:pStyle w:val="ListParagraph"/>
        <w:ind w:left="1128"/>
      </w:pPr>
    </w:p>
    <w:p w14:paraId="07FFDCEF" w14:textId="38B75CD2" w:rsidR="001D3B67" w:rsidRPr="007136C2" w:rsidRDefault="00F43E4C" w:rsidP="001D3B67">
      <w:pPr>
        <w:pStyle w:val="ListParagraph"/>
        <w:numPr>
          <w:ilvl w:val="0"/>
          <w:numId w:val="32"/>
        </w:numPr>
        <w:rPr>
          <w:b/>
          <w:bCs/>
        </w:rPr>
      </w:pPr>
      <w:r w:rsidRPr="007136C2">
        <w:rPr>
          <w:b/>
          <w:bCs/>
        </w:rPr>
        <w:t>Tạo và quản lí danh sách công việc</w:t>
      </w:r>
      <w:r w:rsidR="001D3B67" w:rsidRPr="007136C2">
        <w:rPr>
          <w:b/>
          <w:bCs/>
        </w:rPr>
        <w:t>:</w:t>
      </w:r>
    </w:p>
    <w:p w14:paraId="7DCB7252" w14:textId="41326BD6" w:rsidR="001D3B67" w:rsidRDefault="001D3B67" w:rsidP="001D3B67">
      <w:pPr>
        <w:pStyle w:val="ListParagraph"/>
        <w:numPr>
          <w:ilvl w:val="0"/>
          <w:numId w:val="33"/>
        </w:numPr>
      </w:pPr>
      <w:r w:rsidRPr="007136C2">
        <w:rPr>
          <w:b/>
          <w:bCs/>
        </w:rPr>
        <w:t xml:space="preserve">Mục tiêu: </w:t>
      </w:r>
      <w:r w:rsidR="00AF5AE7">
        <w:t>người dùng có thể tự lên kế hoạch học tập theo ý muốn</w:t>
      </w:r>
    </w:p>
    <w:p w14:paraId="00EDA828" w14:textId="4922B94B" w:rsidR="001D3B67" w:rsidRDefault="001D3B67" w:rsidP="001D3B67">
      <w:pPr>
        <w:pStyle w:val="ListParagraph"/>
        <w:numPr>
          <w:ilvl w:val="0"/>
          <w:numId w:val="33"/>
        </w:numPr>
      </w:pPr>
      <w:r w:rsidRPr="007136C2">
        <w:rPr>
          <w:b/>
          <w:bCs/>
        </w:rPr>
        <w:t>Được thực hiện bởi:</w:t>
      </w:r>
      <w:r w:rsidR="00AF5AE7">
        <w:t xml:space="preserve"> người dùng</w:t>
      </w:r>
    </w:p>
    <w:p w14:paraId="3858BD74" w14:textId="2DCE15E4" w:rsidR="001D3B67" w:rsidRDefault="001D3B67" w:rsidP="001D3B67">
      <w:pPr>
        <w:pStyle w:val="ListParagraph"/>
        <w:numPr>
          <w:ilvl w:val="0"/>
          <w:numId w:val="33"/>
        </w:numPr>
      </w:pPr>
      <w:r w:rsidRPr="007136C2">
        <w:rPr>
          <w:b/>
          <w:bCs/>
        </w:rPr>
        <w:t>Tần suất tác vụ được thực hiện</w:t>
      </w:r>
      <w:r w:rsidR="00AF5AE7" w:rsidRPr="007136C2">
        <w:rPr>
          <w:b/>
          <w:bCs/>
        </w:rPr>
        <w:t>:</w:t>
      </w:r>
      <w:r w:rsidR="00AF5AE7">
        <w:t xml:space="preserve"> </w:t>
      </w:r>
      <w:r w:rsidR="00605EFD">
        <w:t>khi người dùng cần tạo thì mới gọi đến tác vụ này.</w:t>
      </w:r>
    </w:p>
    <w:p w14:paraId="3F68EA73" w14:textId="51CF2B8B" w:rsidR="001D3B67" w:rsidRDefault="001D3B67" w:rsidP="001D3B67">
      <w:pPr>
        <w:pStyle w:val="ListParagraph"/>
        <w:numPr>
          <w:ilvl w:val="0"/>
          <w:numId w:val="33"/>
        </w:numPr>
      </w:pPr>
      <w:r w:rsidRPr="007136C2">
        <w:rPr>
          <w:b/>
          <w:bCs/>
        </w:rPr>
        <w:lastRenderedPageBreak/>
        <w:t>Ràng buộc về tác vụ</w:t>
      </w:r>
      <w:r w:rsidR="00F9472C" w:rsidRPr="007136C2">
        <w:rPr>
          <w:b/>
          <w:bCs/>
        </w:rPr>
        <w:t>:</w:t>
      </w:r>
      <w:r w:rsidR="00F9472C">
        <w:t xml:space="preserve"> phải thực hiện đăng nhập (</w:t>
      </w:r>
      <w:r w:rsidR="002236A5" w:rsidRPr="002236A5">
        <w:t>hoặc đăng ký nếu chưa có tài khoản</w:t>
      </w:r>
      <w:r w:rsidR="00F9472C">
        <w:t>) trước khi thực hiện tác vụ này.</w:t>
      </w:r>
    </w:p>
    <w:p w14:paraId="68BBCEF8" w14:textId="36F724E1" w:rsidR="001D3B67" w:rsidRDefault="001D3B67" w:rsidP="001D3B67">
      <w:pPr>
        <w:pStyle w:val="ListParagraph"/>
        <w:ind w:left="1128"/>
      </w:pPr>
    </w:p>
    <w:p w14:paraId="5DD6F493" w14:textId="72A2AF75" w:rsidR="001D3B67" w:rsidRPr="004F19FF" w:rsidRDefault="004F19FF" w:rsidP="001D3B67">
      <w:pPr>
        <w:pStyle w:val="ListParagraph"/>
        <w:numPr>
          <w:ilvl w:val="0"/>
          <w:numId w:val="32"/>
        </w:numPr>
        <w:rPr>
          <w:b/>
          <w:bCs/>
        </w:rPr>
      </w:pPr>
      <w:r w:rsidRPr="004F19FF">
        <w:rPr>
          <w:b/>
          <w:bCs/>
        </w:rPr>
        <w:t xml:space="preserve">Tạo </w:t>
      </w:r>
      <w:r w:rsidR="00605EFD">
        <w:rPr>
          <w:b/>
          <w:bCs/>
        </w:rPr>
        <w:t>-</w:t>
      </w:r>
      <w:r w:rsidR="005E3D1B">
        <w:rPr>
          <w:b/>
          <w:bCs/>
        </w:rPr>
        <w:t xml:space="preserve"> lưu trữ ghi chú</w:t>
      </w:r>
      <w:r w:rsidRPr="004F19FF">
        <w:rPr>
          <w:b/>
          <w:bCs/>
        </w:rPr>
        <w:t>:</w:t>
      </w:r>
    </w:p>
    <w:p w14:paraId="1A719594" w14:textId="69CBC7E0" w:rsidR="001D3B67" w:rsidRPr="004F19FF" w:rsidRDefault="001D3B67" w:rsidP="001D3B67">
      <w:pPr>
        <w:pStyle w:val="ListParagraph"/>
        <w:numPr>
          <w:ilvl w:val="0"/>
          <w:numId w:val="33"/>
        </w:numPr>
        <w:rPr>
          <w:b/>
          <w:bCs/>
        </w:rPr>
      </w:pPr>
      <w:r w:rsidRPr="004F19FF">
        <w:rPr>
          <w:b/>
          <w:bCs/>
        </w:rPr>
        <w:t xml:space="preserve">Mục tiêu: </w:t>
      </w:r>
      <w:r w:rsidR="00605EFD">
        <w:t>Người dùng có thể tiến hành lưu trữ các ghi chú cần thiết trong việc học tập (nếu muốn)</w:t>
      </w:r>
    </w:p>
    <w:p w14:paraId="12841101" w14:textId="6C6CCB2C" w:rsidR="001D3B67" w:rsidRPr="004F19FF" w:rsidRDefault="001D3B67" w:rsidP="001D3B67">
      <w:pPr>
        <w:pStyle w:val="ListParagraph"/>
        <w:numPr>
          <w:ilvl w:val="0"/>
          <w:numId w:val="33"/>
        </w:numPr>
        <w:rPr>
          <w:b/>
          <w:bCs/>
        </w:rPr>
      </w:pPr>
      <w:r w:rsidRPr="004F19FF">
        <w:rPr>
          <w:b/>
          <w:bCs/>
        </w:rPr>
        <w:t>Được thực hiện bởi:</w:t>
      </w:r>
      <w:r w:rsidR="00605EFD">
        <w:rPr>
          <w:b/>
          <w:bCs/>
        </w:rPr>
        <w:t xml:space="preserve"> </w:t>
      </w:r>
      <w:r w:rsidR="00605EFD" w:rsidRPr="00605EFD">
        <w:t>người dùng</w:t>
      </w:r>
    </w:p>
    <w:p w14:paraId="6F8D1CB7" w14:textId="3DD77AA5" w:rsidR="001D3B67" w:rsidRPr="004F19FF" w:rsidRDefault="001D3B67" w:rsidP="001D3B67">
      <w:pPr>
        <w:pStyle w:val="ListParagraph"/>
        <w:numPr>
          <w:ilvl w:val="0"/>
          <w:numId w:val="33"/>
        </w:numPr>
        <w:rPr>
          <w:b/>
          <w:bCs/>
        </w:rPr>
      </w:pPr>
      <w:r w:rsidRPr="004F19FF">
        <w:rPr>
          <w:b/>
          <w:bCs/>
        </w:rPr>
        <w:t>Tần suất tác vụ được thực hiện</w:t>
      </w:r>
      <w:r w:rsidR="00605EFD">
        <w:rPr>
          <w:b/>
          <w:bCs/>
        </w:rPr>
        <w:t xml:space="preserve">: </w:t>
      </w:r>
      <w:r w:rsidR="00605EFD">
        <w:t>khi người dùng cần tạo thì mới gọi đến tác vụ này.</w:t>
      </w:r>
    </w:p>
    <w:p w14:paraId="5C8A6FAD" w14:textId="5942B46D" w:rsidR="00605EFD" w:rsidRDefault="001D3B67" w:rsidP="00605EFD">
      <w:pPr>
        <w:pStyle w:val="ListParagraph"/>
        <w:numPr>
          <w:ilvl w:val="0"/>
          <w:numId w:val="33"/>
        </w:numPr>
      </w:pPr>
      <w:r w:rsidRPr="004F19FF">
        <w:rPr>
          <w:b/>
          <w:bCs/>
        </w:rPr>
        <w:t>Ràng buộc về tác vụ</w:t>
      </w:r>
      <w:r w:rsidR="00605EFD">
        <w:rPr>
          <w:b/>
          <w:bCs/>
        </w:rPr>
        <w:t xml:space="preserve">: </w:t>
      </w:r>
      <w:r w:rsidR="00605EFD">
        <w:t>phải thực hiện đăng nhập (</w:t>
      </w:r>
      <w:r w:rsidR="002236A5" w:rsidRPr="002236A5">
        <w:t>hoặc đăng ký nếu chưa có tài khoản</w:t>
      </w:r>
      <w:r w:rsidR="00605EFD">
        <w:t>) trước khi thực hiện tác vụ này.</w:t>
      </w:r>
    </w:p>
    <w:p w14:paraId="1C932546" w14:textId="365EE682" w:rsidR="00605EFD" w:rsidRDefault="00605EFD" w:rsidP="00605EFD"/>
    <w:p w14:paraId="19643B64" w14:textId="7F715FB9" w:rsidR="00605EFD" w:rsidRPr="004F19FF" w:rsidRDefault="00900121" w:rsidP="00605EFD">
      <w:pPr>
        <w:pStyle w:val="ListParagraph"/>
        <w:numPr>
          <w:ilvl w:val="0"/>
          <w:numId w:val="32"/>
        </w:numPr>
        <w:rPr>
          <w:b/>
          <w:bCs/>
        </w:rPr>
      </w:pPr>
      <w:r>
        <w:rPr>
          <w:b/>
          <w:bCs/>
        </w:rPr>
        <w:t>Liên hệ với Administrator</w:t>
      </w:r>
      <w:r w:rsidR="00605EFD" w:rsidRPr="004F19FF">
        <w:rPr>
          <w:b/>
          <w:bCs/>
        </w:rPr>
        <w:t>:</w:t>
      </w:r>
    </w:p>
    <w:p w14:paraId="49F6C72D" w14:textId="77777777" w:rsidR="00FB30CC" w:rsidRPr="00FB30CC" w:rsidRDefault="00605EFD" w:rsidP="00D158E3">
      <w:pPr>
        <w:pStyle w:val="ListParagraph"/>
        <w:numPr>
          <w:ilvl w:val="0"/>
          <w:numId w:val="33"/>
        </w:numPr>
        <w:rPr>
          <w:b/>
          <w:bCs/>
        </w:rPr>
      </w:pPr>
      <w:r w:rsidRPr="00FB30CC">
        <w:rPr>
          <w:b/>
          <w:bCs/>
        </w:rPr>
        <w:t xml:space="preserve">Mục tiêu: </w:t>
      </w:r>
      <w:r w:rsidR="00FB30CC" w:rsidRPr="00FB30CC">
        <w:t>gười dùng có thể đánh giá hoặc phản ánh khó khăn, chất lượng khi sử dụng sản phẩm.</w:t>
      </w:r>
    </w:p>
    <w:p w14:paraId="04759683" w14:textId="5EE9C9FD" w:rsidR="00605EFD" w:rsidRPr="00FB30CC" w:rsidRDefault="00605EFD" w:rsidP="00D158E3">
      <w:pPr>
        <w:pStyle w:val="ListParagraph"/>
        <w:numPr>
          <w:ilvl w:val="0"/>
          <w:numId w:val="33"/>
        </w:numPr>
        <w:rPr>
          <w:b/>
          <w:bCs/>
        </w:rPr>
      </w:pPr>
      <w:r w:rsidRPr="00FB30CC">
        <w:rPr>
          <w:b/>
          <w:bCs/>
        </w:rPr>
        <w:t xml:space="preserve">Được thực hiện bởi: </w:t>
      </w:r>
      <w:r w:rsidRPr="00605EFD">
        <w:t>người dùng</w:t>
      </w:r>
    </w:p>
    <w:p w14:paraId="6FFC7239" w14:textId="77777777" w:rsidR="00BA67B1" w:rsidRDefault="00605EFD" w:rsidP="00096BD8">
      <w:pPr>
        <w:pStyle w:val="ListParagraph"/>
        <w:numPr>
          <w:ilvl w:val="0"/>
          <w:numId w:val="33"/>
        </w:numPr>
      </w:pPr>
      <w:r w:rsidRPr="00BA67B1">
        <w:rPr>
          <w:b/>
          <w:bCs/>
        </w:rPr>
        <w:t xml:space="preserve">Tần suất tác vụ được thực hiện: </w:t>
      </w:r>
      <w:r w:rsidR="00BA67B1" w:rsidRPr="00BA67B1">
        <w:t>khi người dùng cần đánh giá, phản ánh thì mới gọi đến tác vụ này.</w:t>
      </w:r>
    </w:p>
    <w:p w14:paraId="7C6BC59F" w14:textId="59A039FE" w:rsidR="00605EFD" w:rsidRDefault="00605EFD" w:rsidP="00096BD8">
      <w:pPr>
        <w:pStyle w:val="ListParagraph"/>
        <w:numPr>
          <w:ilvl w:val="0"/>
          <w:numId w:val="33"/>
        </w:numPr>
      </w:pPr>
      <w:r w:rsidRPr="00BA67B1">
        <w:rPr>
          <w:b/>
          <w:bCs/>
        </w:rPr>
        <w:t xml:space="preserve">Ràng buộc về tác vụ: </w:t>
      </w:r>
      <w:r>
        <w:t>phải thực hiện đăng nhập (</w:t>
      </w:r>
      <w:r w:rsidR="00F167A9" w:rsidRPr="00F167A9">
        <w:t>hoặc đăng ký nếu chưa có tài khoản</w:t>
      </w:r>
      <w:r>
        <w:t>) trước khi thực hiện tác vụ này.</w:t>
      </w:r>
    </w:p>
    <w:p w14:paraId="71BDCCBC" w14:textId="4D8956E1" w:rsidR="00605EFD" w:rsidRDefault="00605EFD" w:rsidP="00605EFD"/>
    <w:p w14:paraId="51D54A3C" w14:textId="2CEEBEAD" w:rsidR="00605EFD" w:rsidRPr="004F19FF" w:rsidRDefault="00DC6B16" w:rsidP="00605EFD">
      <w:pPr>
        <w:pStyle w:val="ListParagraph"/>
        <w:numPr>
          <w:ilvl w:val="0"/>
          <w:numId w:val="32"/>
        </w:numPr>
        <w:rPr>
          <w:b/>
          <w:bCs/>
        </w:rPr>
      </w:pPr>
      <w:r>
        <w:rPr>
          <w:b/>
          <w:bCs/>
        </w:rPr>
        <w:t>Cập nhật – thay đổi profile</w:t>
      </w:r>
      <w:r w:rsidR="00605EFD" w:rsidRPr="004F19FF">
        <w:rPr>
          <w:b/>
          <w:bCs/>
        </w:rPr>
        <w:t>:</w:t>
      </w:r>
    </w:p>
    <w:p w14:paraId="7E8DB031" w14:textId="2FE91300" w:rsidR="00605EFD" w:rsidRPr="004F19FF" w:rsidRDefault="00605EFD" w:rsidP="00605EFD">
      <w:pPr>
        <w:pStyle w:val="ListParagraph"/>
        <w:numPr>
          <w:ilvl w:val="0"/>
          <w:numId w:val="33"/>
        </w:numPr>
        <w:rPr>
          <w:b/>
          <w:bCs/>
        </w:rPr>
      </w:pPr>
      <w:r w:rsidRPr="004F19FF">
        <w:rPr>
          <w:b/>
          <w:bCs/>
        </w:rPr>
        <w:t xml:space="preserve">Mục tiêu: </w:t>
      </w:r>
      <w:r w:rsidR="002439C3" w:rsidRPr="002439C3">
        <w:t>Người dùng có thể cập nhật hoặc thay đổi thông tin cá nhân.</w:t>
      </w:r>
    </w:p>
    <w:p w14:paraId="1CAD442F" w14:textId="77777777" w:rsidR="00605EFD" w:rsidRPr="004F19FF" w:rsidRDefault="00605EFD" w:rsidP="00605EFD">
      <w:pPr>
        <w:pStyle w:val="ListParagraph"/>
        <w:numPr>
          <w:ilvl w:val="0"/>
          <w:numId w:val="33"/>
        </w:numPr>
        <w:rPr>
          <w:b/>
          <w:bCs/>
        </w:rPr>
      </w:pPr>
      <w:r w:rsidRPr="004F19FF">
        <w:rPr>
          <w:b/>
          <w:bCs/>
        </w:rPr>
        <w:t>Được thực hiện bởi:</w:t>
      </w:r>
      <w:r>
        <w:rPr>
          <w:b/>
          <w:bCs/>
        </w:rPr>
        <w:t xml:space="preserve"> </w:t>
      </w:r>
      <w:r w:rsidRPr="00605EFD">
        <w:t>người dùng</w:t>
      </w:r>
    </w:p>
    <w:p w14:paraId="3E1D86A2" w14:textId="7F3306EE" w:rsidR="00605EFD" w:rsidRPr="004F19FF" w:rsidRDefault="00605EFD" w:rsidP="00605EFD">
      <w:pPr>
        <w:pStyle w:val="ListParagraph"/>
        <w:numPr>
          <w:ilvl w:val="0"/>
          <w:numId w:val="33"/>
        </w:numPr>
        <w:rPr>
          <w:b/>
          <w:bCs/>
        </w:rPr>
      </w:pPr>
      <w:r w:rsidRPr="004F19FF">
        <w:rPr>
          <w:b/>
          <w:bCs/>
        </w:rPr>
        <w:t>Tần suất tác vụ được thực hiện</w:t>
      </w:r>
      <w:r>
        <w:rPr>
          <w:b/>
          <w:bCs/>
        </w:rPr>
        <w:t xml:space="preserve">: </w:t>
      </w:r>
      <w:r w:rsidR="00CC53D2" w:rsidRPr="00CC53D2">
        <w:t>khi người dùng cần thay đổi hoặc cập nhật thông tin cá nhân thì mới gọi đến tác vụ này.</w:t>
      </w:r>
    </w:p>
    <w:p w14:paraId="0DC2BA3D" w14:textId="228ECD3A" w:rsidR="00605EFD" w:rsidRDefault="00605EFD" w:rsidP="00605EFD">
      <w:pPr>
        <w:pStyle w:val="ListParagraph"/>
        <w:numPr>
          <w:ilvl w:val="0"/>
          <w:numId w:val="33"/>
        </w:numPr>
      </w:pPr>
      <w:r w:rsidRPr="004F19FF">
        <w:rPr>
          <w:b/>
          <w:bCs/>
        </w:rPr>
        <w:t>Ràng buộc về tác vụ</w:t>
      </w:r>
      <w:r>
        <w:rPr>
          <w:b/>
          <w:bCs/>
        </w:rPr>
        <w:t xml:space="preserve">: </w:t>
      </w:r>
      <w:r>
        <w:t xml:space="preserve">phải thực hiện đăng nhập </w:t>
      </w:r>
      <w:r w:rsidR="00C32F5C">
        <w:t>(</w:t>
      </w:r>
      <w:r w:rsidR="00C32F5C" w:rsidRPr="00C32F5C">
        <w:t>hoặc đăng ký nếu chưa có tài khoản</w:t>
      </w:r>
      <w:r>
        <w:t>) trước khi thực hiện tác vụ này.</w:t>
      </w:r>
    </w:p>
    <w:p w14:paraId="424EA32E" w14:textId="77777777" w:rsidR="001D3B67" w:rsidRDefault="001D3B67" w:rsidP="00A36356"/>
    <w:p w14:paraId="76954E64" w14:textId="77777777" w:rsidR="0078142E" w:rsidRPr="00FB31AF" w:rsidRDefault="0078142E" w:rsidP="0078142E"/>
    <w:p w14:paraId="1402F3EA" w14:textId="0D92F748" w:rsidR="00F81399" w:rsidRDefault="000439F1">
      <w:pPr>
        <w:pStyle w:val="Heading2"/>
      </w:pPr>
      <w:bookmarkStart w:id="34" w:name="_Toc452813589"/>
      <w:bookmarkStart w:id="35" w:name="_Toc512930914"/>
      <w:bookmarkStart w:id="36" w:name="_Toc477214793"/>
      <w:r>
        <w:t>Alternatives and Competition</w:t>
      </w:r>
      <w:bookmarkEnd w:id="34"/>
      <w:bookmarkEnd w:id="35"/>
      <w:bookmarkEnd w:id="36"/>
    </w:p>
    <w:p w14:paraId="5A2545E5" w14:textId="77777777" w:rsidR="00E00878" w:rsidRPr="00E00878" w:rsidRDefault="00E00878" w:rsidP="00E00878"/>
    <w:p w14:paraId="1E2A168E" w14:textId="62C5B5DC" w:rsidR="00240791" w:rsidRDefault="00E00878" w:rsidP="00240791">
      <w:pPr>
        <w:pStyle w:val="ListParagraph"/>
        <w:numPr>
          <w:ilvl w:val="0"/>
          <w:numId w:val="32"/>
        </w:numPr>
        <w:rPr>
          <w:rStyle w:val="Strong"/>
          <w:shd w:val="clear" w:color="auto" w:fill="FFFFFF"/>
        </w:rPr>
      </w:pPr>
      <w:r w:rsidRPr="00E00878">
        <w:rPr>
          <w:rStyle w:val="Strong"/>
          <w:shd w:val="clear" w:color="auto" w:fill="FFFFFF"/>
        </w:rPr>
        <w:t>myHomework Student Planner</w:t>
      </w:r>
    </w:p>
    <w:p w14:paraId="55DE9575" w14:textId="77777777" w:rsidR="00240791" w:rsidRDefault="00240791" w:rsidP="00240791">
      <w:pPr>
        <w:pStyle w:val="ListParagraph"/>
        <w:ind w:left="1128"/>
        <w:rPr>
          <w:rStyle w:val="Strong"/>
          <w:shd w:val="clear" w:color="auto" w:fill="FFFFFF"/>
        </w:rPr>
      </w:pPr>
    </w:p>
    <w:tbl>
      <w:tblPr>
        <w:tblStyle w:val="TableGrid"/>
        <w:tblW w:w="0" w:type="auto"/>
        <w:tblInd w:w="1128" w:type="dxa"/>
        <w:tblLook w:val="04A0" w:firstRow="1" w:lastRow="0" w:firstColumn="1" w:lastColumn="0" w:noHBand="0" w:noVBand="1"/>
      </w:tblPr>
      <w:tblGrid>
        <w:gridCol w:w="4117"/>
        <w:gridCol w:w="4105"/>
      </w:tblGrid>
      <w:tr w:rsidR="00240791" w14:paraId="17532D70" w14:textId="77777777" w:rsidTr="00240791">
        <w:tc>
          <w:tcPr>
            <w:tcW w:w="4675" w:type="dxa"/>
          </w:tcPr>
          <w:p w14:paraId="4370F03C" w14:textId="3D376587" w:rsidR="00240791" w:rsidRDefault="00240791" w:rsidP="00240791">
            <w:pPr>
              <w:pStyle w:val="ListParagraph"/>
              <w:ind w:left="0"/>
              <w:jc w:val="center"/>
              <w:rPr>
                <w:rStyle w:val="Strong"/>
                <w:shd w:val="clear" w:color="auto" w:fill="FFFFFF"/>
              </w:rPr>
            </w:pPr>
            <w:r>
              <w:rPr>
                <w:rStyle w:val="Strong"/>
                <w:shd w:val="clear" w:color="auto" w:fill="FFFFFF"/>
              </w:rPr>
              <w:t>Điểm mạnh</w:t>
            </w:r>
          </w:p>
        </w:tc>
        <w:tc>
          <w:tcPr>
            <w:tcW w:w="4675" w:type="dxa"/>
          </w:tcPr>
          <w:p w14:paraId="5EBD181E" w14:textId="37B84CFA" w:rsidR="00240791" w:rsidRDefault="00240791" w:rsidP="00240791">
            <w:pPr>
              <w:pStyle w:val="ListParagraph"/>
              <w:ind w:left="0"/>
              <w:jc w:val="center"/>
              <w:rPr>
                <w:rStyle w:val="Strong"/>
                <w:shd w:val="clear" w:color="auto" w:fill="FFFFFF"/>
              </w:rPr>
            </w:pPr>
            <w:r>
              <w:rPr>
                <w:rStyle w:val="Strong"/>
                <w:shd w:val="clear" w:color="auto" w:fill="FFFFFF"/>
              </w:rPr>
              <w:t>Điểm yếu</w:t>
            </w:r>
          </w:p>
        </w:tc>
      </w:tr>
      <w:tr w:rsidR="00240791" w14:paraId="46D334F3" w14:textId="77777777" w:rsidTr="00240791">
        <w:tc>
          <w:tcPr>
            <w:tcW w:w="4675" w:type="dxa"/>
          </w:tcPr>
          <w:p w14:paraId="4043FD2C" w14:textId="77777777" w:rsidR="00CF46AE" w:rsidRPr="00CF46AE" w:rsidRDefault="00240791" w:rsidP="00D31E09">
            <w:pPr>
              <w:pStyle w:val="ListParagraph"/>
              <w:numPr>
                <w:ilvl w:val="0"/>
                <w:numId w:val="36"/>
              </w:numPr>
              <w:ind w:left="294" w:hanging="270"/>
              <w:rPr>
                <w:rStyle w:val="Strong"/>
                <w:b w:val="0"/>
                <w:bCs w:val="0"/>
                <w:shd w:val="clear" w:color="auto" w:fill="FFFFFF"/>
              </w:rPr>
            </w:pPr>
            <w:r w:rsidRPr="00CF46AE">
              <w:rPr>
                <w:rStyle w:val="Strong"/>
                <w:b w:val="0"/>
                <w:bCs w:val="0"/>
                <w:shd w:val="clear" w:color="auto" w:fill="FFFFFF"/>
              </w:rPr>
              <w:t>Được gợi ý trên nhiều nền tảng như là một ứng dụng lập kế hoạch tốt nhất.</w:t>
            </w:r>
          </w:p>
          <w:p w14:paraId="29153882" w14:textId="0B546072" w:rsidR="00240791" w:rsidRPr="00CF46AE" w:rsidRDefault="00240791" w:rsidP="00D31E09">
            <w:pPr>
              <w:pStyle w:val="ListParagraph"/>
              <w:numPr>
                <w:ilvl w:val="0"/>
                <w:numId w:val="36"/>
              </w:numPr>
              <w:ind w:left="294" w:hanging="270"/>
              <w:rPr>
                <w:rStyle w:val="Strong"/>
                <w:b w:val="0"/>
                <w:bCs w:val="0"/>
                <w:shd w:val="clear" w:color="auto" w:fill="FFFFFF"/>
              </w:rPr>
            </w:pPr>
            <w:r w:rsidRPr="00CF46AE">
              <w:rPr>
                <w:rStyle w:val="Strong"/>
                <w:b w:val="0"/>
                <w:bCs w:val="0"/>
                <w:shd w:val="clear" w:color="auto" w:fill="FFFFFF"/>
              </w:rPr>
              <w:t>Không tốn phí duy trì hay phí sử dụng</w:t>
            </w:r>
          </w:p>
          <w:p w14:paraId="6D02E2CC" w14:textId="332BA958" w:rsidR="00240791" w:rsidRPr="00CF46AE" w:rsidRDefault="00240791" w:rsidP="00D31E09">
            <w:pPr>
              <w:pStyle w:val="ListParagraph"/>
              <w:numPr>
                <w:ilvl w:val="0"/>
                <w:numId w:val="36"/>
              </w:numPr>
              <w:ind w:left="294" w:hanging="270"/>
              <w:rPr>
                <w:rStyle w:val="Strong"/>
                <w:shd w:val="clear" w:color="auto" w:fill="FFFFFF"/>
              </w:rPr>
            </w:pPr>
            <w:r w:rsidRPr="00CF46AE">
              <w:rPr>
                <w:rStyle w:val="Strong"/>
                <w:b w:val="0"/>
                <w:bCs w:val="0"/>
                <w:shd w:val="clear" w:color="auto" w:fill="FFFFFF"/>
              </w:rPr>
              <w:t>Bao gồm các tính năng cần thiết như lên kế hoạch, lưu trữ tài liệu, bài kiểm tra, đặt lịch thông báo,..</w:t>
            </w:r>
          </w:p>
        </w:tc>
        <w:tc>
          <w:tcPr>
            <w:tcW w:w="4675" w:type="dxa"/>
          </w:tcPr>
          <w:p w14:paraId="3BFA2D6E" w14:textId="77777777" w:rsidR="00240791" w:rsidRPr="00D94AFB" w:rsidRDefault="00240791" w:rsidP="00240791">
            <w:pPr>
              <w:pStyle w:val="ListParagraph"/>
              <w:numPr>
                <w:ilvl w:val="0"/>
                <w:numId w:val="33"/>
              </w:numPr>
              <w:ind w:left="210" w:hanging="234"/>
              <w:rPr>
                <w:rStyle w:val="Strong"/>
                <w:b w:val="0"/>
                <w:bCs w:val="0"/>
                <w:shd w:val="clear" w:color="auto" w:fill="FFFFFF"/>
              </w:rPr>
            </w:pPr>
            <w:r w:rsidRPr="00D94AFB">
              <w:rPr>
                <w:rStyle w:val="Strong"/>
                <w:b w:val="0"/>
                <w:bCs w:val="0"/>
                <w:shd w:val="clear" w:color="auto" w:fill="FFFFFF"/>
              </w:rPr>
              <w:t>Không có tính năng chia sẻ tài liệu</w:t>
            </w:r>
          </w:p>
          <w:p w14:paraId="22C3A665" w14:textId="4E5AA838" w:rsidR="00240791" w:rsidRPr="00240791" w:rsidRDefault="00240791" w:rsidP="00240791">
            <w:pPr>
              <w:pStyle w:val="ListParagraph"/>
              <w:numPr>
                <w:ilvl w:val="0"/>
                <w:numId w:val="33"/>
              </w:numPr>
              <w:ind w:left="210" w:hanging="234"/>
              <w:rPr>
                <w:rStyle w:val="Strong"/>
                <w:shd w:val="clear" w:color="auto" w:fill="FFFFFF"/>
              </w:rPr>
            </w:pPr>
            <w:r w:rsidRPr="00D94AFB">
              <w:rPr>
                <w:rStyle w:val="Strong"/>
                <w:b w:val="0"/>
                <w:bCs w:val="0"/>
                <w:shd w:val="clear" w:color="auto" w:fill="FFFFFF"/>
              </w:rPr>
              <w:t>Giao diện khó sử dụng, không thu hút.</w:t>
            </w:r>
          </w:p>
        </w:tc>
      </w:tr>
    </w:tbl>
    <w:p w14:paraId="3A6F5AA8" w14:textId="5C7F63F2" w:rsidR="00E00878" w:rsidRDefault="00E00878" w:rsidP="00240791">
      <w:pPr>
        <w:pStyle w:val="ListParagraph"/>
        <w:ind w:left="1128"/>
        <w:rPr>
          <w:rStyle w:val="Strong"/>
          <w:shd w:val="clear" w:color="auto" w:fill="FFFFFF"/>
        </w:rPr>
      </w:pPr>
    </w:p>
    <w:p w14:paraId="7734C6F8" w14:textId="77777777" w:rsidR="00240791" w:rsidRPr="00E00878" w:rsidRDefault="00240791" w:rsidP="00240791">
      <w:pPr>
        <w:pStyle w:val="ListParagraph"/>
        <w:ind w:left="1128"/>
        <w:rPr>
          <w:rStyle w:val="Strong"/>
          <w:shd w:val="clear" w:color="auto" w:fill="FFFFFF"/>
        </w:rPr>
      </w:pPr>
    </w:p>
    <w:p w14:paraId="3C2DCAB0" w14:textId="0770EE1D" w:rsidR="003B77E5" w:rsidRPr="00126BA6" w:rsidRDefault="00E00878" w:rsidP="00240791">
      <w:pPr>
        <w:pStyle w:val="ListParagraph"/>
        <w:numPr>
          <w:ilvl w:val="0"/>
          <w:numId w:val="32"/>
        </w:numPr>
        <w:rPr>
          <w:rStyle w:val="Strong"/>
          <w:b w:val="0"/>
          <w:bCs w:val="0"/>
        </w:rPr>
      </w:pPr>
      <w:r w:rsidRPr="00240791">
        <w:rPr>
          <w:rStyle w:val="Strong"/>
          <w:shd w:val="clear" w:color="auto" w:fill="FFFFFF"/>
        </w:rPr>
        <w:t>Google Calendar</w:t>
      </w:r>
    </w:p>
    <w:p w14:paraId="126B883C" w14:textId="77777777" w:rsidR="00126BA6" w:rsidRPr="00126BA6" w:rsidRDefault="00126BA6" w:rsidP="00126BA6">
      <w:pPr>
        <w:pStyle w:val="ListParagraph"/>
        <w:ind w:left="768"/>
        <w:rPr>
          <w:rStyle w:val="Strong"/>
          <w:b w:val="0"/>
          <w:bCs w:val="0"/>
        </w:rPr>
      </w:pPr>
    </w:p>
    <w:tbl>
      <w:tblPr>
        <w:tblStyle w:val="TableGrid"/>
        <w:tblW w:w="0" w:type="auto"/>
        <w:tblInd w:w="1128" w:type="dxa"/>
        <w:tblLook w:val="04A0" w:firstRow="1" w:lastRow="0" w:firstColumn="1" w:lastColumn="0" w:noHBand="0" w:noVBand="1"/>
      </w:tblPr>
      <w:tblGrid>
        <w:gridCol w:w="4139"/>
        <w:gridCol w:w="4083"/>
      </w:tblGrid>
      <w:tr w:rsidR="00126BA6" w14:paraId="31301AE1" w14:textId="77777777" w:rsidTr="00CB0C91">
        <w:tc>
          <w:tcPr>
            <w:tcW w:w="4675" w:type="dxa"/>
          </w:tcPr>
          <w:p w14:paraId="3AAD20CD" w14:textId="77777777" w:rsidR="00126BA6" w:rsidRDefault="00126BA6" w:rsidP="00CB0C91">
            <w:pPr>
              <w:pStyle w:val="ListParagraph"/>
              <w:ind w:left="0"/>
              <w:jc w:val="center"/>
              <w:rPr>
                <w:rStyle w:val="Strong"/>
                <w:shd w:val="clear" w:color="auto" w:fill="FFFFFF"/>
              </w:rPr>
            </w:pPr>
            <w:r>
              <w:rPr>
                <w:rStyle w:val="Strong"/>
                <w:shd w:val="clear" w:color="auto" w:fill="FFFFFF"/>
              </w:rPr>
              <w:t>Điểm mạnh</w:t>
            </w:r>
          </w:p>
        </w:tc>
        <w:tc>
          <w:tcPr>
            <w:tcW w:w="4675" w:type="dxa"/>
          </w:tcPr>
          <w:p w14:paraId="1ED01E88" w14:textId="77777777" w:rsidR="00126BA6" w:rsidRDefault="00126BA6" w:rsidP="00CB0C91">
            <w:pPr>
              <w:pStyle w:val="ListParagraph"/>
              <w:ind w:left="0"/>
              <w:jc w:val="center"/>
              <w:rPr>
                <w:rStyle w:val="Strong"/>
                <w:shd w:val="clear" w:color="auto" w:fill="FFFFFF"/>
              </w:rPr>
            </w:pPr>
            <w:r>
              <w:rPr>
                <w:rStyle w:val="Strong"/>
                <w:shd w:val="clear" w:color="auto" w:fill="FFFFFF"/>
              </w:rPr>
              <w:t>Điểm yếu</w:t>
            </w:r>
          </w:p>
        </w:tc>
      </w:tr>
      <w:tr w:rsidR="00126BA6" w14:paraId="3060AA45" w14:textId="77777777" w:rsidTr="00CB0C91">
        <w:tc>
          <w:tcPr>
            <w:tcW w:w="4675" w:type="dxa"/>
          </w:tcPr>
          <w:p w14:paraId="1D83EA8E" w14:textId="77777777" w:rsidR="00126BA6" w:rsidRPr="00CF46AE" w:rsidRDefault="00126BA6" w:rsidP="00CB0C91">
            <w:pPr>
              <w:pStyle w:val="ListParagraph"/>
              <w:numPr>
                <w:ilvl w:val="0"/>
                <w:numId w:val="36"/>
              </w:numPr>
              <w:ind w:left="294" w:hanging="270"/>
              <w:rPr>
                <w:rStyle w:val="Strong"/>
                <w:b w:val="0"/>
                <w:bCs w:val="0"/>
                <w:shd w:val="clear" w:color="auto" w:fill="FFFFFF"/>
              </w:rPr>
            </w:pPr>
            <w:r w:rsidRPr="00CF46AE">
              <w:rPr>
                <w:rStyle w:val="Strong"/>
                <w:b w:val="0"/>
                <w:bCs w:val="0"/>
                <w:shd w:val="clear" w:color="auto" w:fill="FFFFFF"/>
              </w:rPr>
              <w:t>Được gợi ý trên nhiều nền tảng như là một ứng dụng lập kế hoạch tốt nhất.</w:t>
            </w:r>
          </w:p>
          <w:p w14:paraId="68CA01A1" w14:textId="77777777" w:rsidR="00126BA6" w:rsidRPr="00CF46AE" w:rsidRDefault="00126BA6" w:rsidP="00CB0C91">
            <w:pPr>
              <w:pStyle w:val="ListParagraph"/>
              <w:numPr>
                <w:ilvl w:val="0"/>
                <w:numId w:val="36"/>
              </w:numPr>
              <w:ind w:left="294" w:hanging="270"/>
              <w:rPr>
                <w:rStyle w:val="Strong"/>
                <w:b w:val="0"/>
                <w:bCs w:val="0"/>
                <w:shd w:val="clear" w:color="auto" w:fill="FFFFFF"/>
              </w:rPr>
            </w:pPr>
            <w:r w:rsidRPr="00CF46AE">
              <w:rPr>
                <w:rStyle w:val="Strong"/>
                <w:b w:val="0"/>
                <w:bCs w:val="0"/>
                <w:shd w:val="clear" w:color="auto" w:fill="FFFFFF"/>
              </w:rPr>
              <w:t>Không tốn phí duy trì hay phí sử dụng</w:t>
            </w:r>
          </w:p>
          <w:p w14:paraId="28AD7899" w14:textId="77777777" w:rsidR="00126BA6" w:rsidRPr="00CF46AE" w:rsidRDefault="00126BA6" w:rsidP="00CB0C91">
            <w:pPr>
              <w:pStyle w:val="ListParagraph"/>
              <w:numPr>
                <w:ilvl w:val="0"/>
                <w:numId w:val="36"/>
              </w:numPr>
              <w:ind w:left="294" w:hanging="270"/>
              <w:rPr>
                <w:rStyle w:val="Strong"/>
                <w:shd w:val="clear" w:color="auto" w:fill="FFFFFF"/>
              </w:rPr>
            </w:pPr>
            <w:r w:rsidRPr="00CF46AE">
              <w:rPr>
                <w:rStyle w:val="Strong"/>
                <w:b w:val="0"/>
                <w:bCs w:val="0"/>
                <w:shd w:val="clear" w:color="auto" w:fill="FFFFFF"/>
              </w:rPr>
              <w:t>Bao gồm các tính năng cần thiết như lên kế hoạch, lưu trữ tài liệu, bài kiểm tra, đặt lịch thông báo,..</w:t>
            </w:r>
          </w:p>
        </w:tc>
        <w:tc>
          <w:tcPr>
            <w:tcW w:w="4675" w:type="dxa"/>
          </w:tcPr>
          <w:p w14:paraId="4D32C948" w14:textId="42561407" w:rsidR="00126BA6" w:rsidRPr="00240791" w:rsidRDefault="00126BA6" w:rsidP="00126BA6">
            <w:pPr>
              <w:pStyle w:val="ListParagraph"/>
              <w:ind w:left="210"/>
              <w:rPr>
                <w:rStyle w:val="Strong"/>
                <w:shd w:val="clear" w:color="auto" w:fill="FFFFFF"/>
              </w:rPr>
            </w:pPr>
          </w:p>
        </w:tc>
      </w:tr>
    </w:tbl>
    <w:p w14:paraId="777766BC" w14:textId="77777777" w:rsidR="00126BA6" w:rsidRPr="00126BA6" w:rsidRDefault="00126BA6" w:rsidP="00126BA6">
      <w:pPr>
        <w:pStyle w:val="ListParagraph"/>
        <w:ind w:left="768"/>
        <w:rPr>
          <w:rStyle w:val="Strong"/>
          <w:b w:val="0"/>
          <w:bCs w:val="0"/>
        </w:rPr>
      </w:pPr>
    </w:p>
    <w:p w14:paraId="27216B0F" w14:textId="77777777" w:rsidR="00126BA6" w:rsidRPr="00126BA6" w:rsidRDefault="00126BA6" w:rsidP="00126BA6">
      <w:pPr>
        <w:rPr>
          <w:rStyle w:val="Strong"/>
          <w:b w:val="0"/>
          <w:bCs w:val="0"/>
        </w:rPr>
      </w:pPr>
    </w:p>
    <w:p w14:paraId="50B9FD75" w14:textId="77777777" w:rsidR="00C50F79" w:rsidRPr="00E00878" w:rsidRDefault="00C50F79" w:rsidP="00C50F79">
      <w:pPr>
        <w:pStyle w:val="ListParagraph"/>
        <w:ind w:left="1128"/>
      </w:pPr>
    </w:p>
    <w:p w14:paraId="121230E2" w14:textId="3834A9CE" w:rsidR="00F81399" w:rsidRDefault="000439F1">
      <w:pPr>
        <w:pStyle w:val="Heading1"/>
      </w:pPr>
      <w:bookmarkStart w:id="37" w:name="_Toc436203402"/>
      <w:bookmarkStart w:id="38" w:name="_Toc452813596"/>
      <w:bookmarkStart w:id="39" w:name="_Toc512930918"/>
      <w:bookmarkStart w:id="40" w:name="_Toc477214794"/>
      <w:bookmarkEnd w:id="22"/>
      <w:r>
        <w:lastRenderedPageBreak/>
        <w:t>Product Features</w:t>
      </w:r>
      <w:bookmarkEnd w:id="37"/>
      <w:bookmarkEnd w:id="38"/>
      <w:bookmarkEnd w:id="39"/>
      <w:bookmarkEnd w:id="40"/>
      <w:r w:rsidR="000368D3">
        <w:t xml:space="preserve"> </w:t>
      </w:r>
      <w:r w:rsidR="000368D3">
        <w:sym w:font="Wingdings" w:char="F0E0"/>
      </w:r>
      <w:r w:rsidR="000368D3">
        <w:t xml:space="preserve"> functional user requirements</w:t>
      </w:r>
    </w:p>
    <w:p w14:paraId="4CCA1D82" w14:textId="77777777" w:rsidR="009B7F76" w:rsidRPr="009B7F76" w:rsidRDefault="009B7F76" w:rsidP="009B7F76"/>
    <w:p w14:paraId="676C2502" w14:textId="17BDFBE7" w:rsidR="009B7F76" w:rsidRPr="00055547" w:rsidRDefault="009B7F76" w:rsidP="00055547">
      <w:pPr>
        <w:pStyle w:val="InfoBlue"/>
        <w:numPr>
          <w:ilvl w:val="0"/>
          <w:numId w:val="41"/>
        </w:numPr>
        <w:rPr>
          <w:b w:val="0"/>
          <w:bCs w:val="0"/>
        </w:rPr>
      </w:pPr>
      <w:r w:rsidRPr="00055547">
        <w:t>Quản lý tài khoản (đăng nhập và đăng kí):</w:t>
      </w:r>
      <w:r w:rsidRPr="00055547">
        <w:rPr>
          <w:b w:val="0"/>
          <w:bCs w:val="0"/>
        </w:rPr>
        <w:t xml:space="preserve"> Tài khoản người dùng bao gồm ID và mật khẩu sẽ </w:t>
      </w:r>
      <w:r w:rsidR="003761B3" w:rsidRPr="00055547">
        <w:rPr>
          <w:b w:val="0"/>
          <w:bCs w:val="0"/>
        </w:rPr>
        <w:t>dùng để bảo quản các tài liệu cá nhân và để thực hiện các tác vụ bảo đảm tính riêng tư.</w:t>
      </w:r>
    </w:p>
    <w:p w14:paraId="60A7B997" w14:textId="66F0FB60" w:rsidR="00A21B0F" w:rsidRPr="00055547" w:rsidRDefault="00F57A98" w:rsidP="00055547">
      <w:pPr>
        <w:pStyle w:val="InfoBlue"/>
        <w:numPr>
          <w:ilvl w:val="0"/>
          <w:numId w:val="41"/>
        </w:numPr>
        <w:rPr>
          <w:b w:val="0"/>
          <w:bCs w:val="0"/>
        </w:rPr>
      </w:pPr>
      <w:r w:rsidRPr="00055547">
        <w:t xml:space="preserve">Tạo và quản lí danh sách công việc: </w:t>
      </w:r>
      <w:r w:rsidRPr="00055547">
        <w:rPr>
          <w:b w:val="0"/>
          <w:bCs w:val="0"/>
        </w:rPr>
        <w:t>Sau khi đăng nhập (hoặc đăng kí), người dùng có thể lựa chọn tính năng này để tự tạo cho mình một danh sách công việc, dựa vào đó dễ dàng làm việc và kiểm tra thời gian hoàn thành.</w:t>
      </w:r>
    </w:p>
    <w:p w14:paraId="603F7E0F" w14:textId="7D68C6C1" w:rsidR="003533E2" w:rsidRPr="00055547" w:rsidRDefault="0027002D" w:rsidP="00055547">
      <w:pPr>
        <w:pStyle w:val="InfoBlue"/>
        <w:numPr>
          <w:ilvl w:val="0"/>
          <w:numId w:val="41"/>
        </w:numPr>
        <w:rPr>
          <w:b w:val="0"/>
          <w:bCs w:val="0"/>
        </w:rPr>
      </w:pPr>
      <w:r w:rsidRPr="00055547">
        <w:t>Tạo và lưu trữ ghi chú</w:t>
      </w:r>
      <w:r w:rsidRPr="00055547">
        <w:rPr>
          <w:b w:val="0"/>
          <w:bCs w:val="0"/>
        </w:rPr>
        <w:t>:</w:t>
      </w:r>
      <w:r w:rsidR="00FA6B95" w:rsidRPr="00055547">
        <w:rPr>
          <w:b w:val="0"/>
          <w:bCs w:val="0"/>
        </w:rPr>
        <w:t xml:space="preserve"> Sau khi đăng nhập (hoặc đăng kí), người dùng có thể lựa chọn tính năng này để tự tạo một hoặc nhiều ghi chú về bất cứ lĩnh vực nào (ghi chú có thể về bài học, cuộc sống, hoặc một thông tin nào đó cần ghi nhận lại, …)</w:t>
      </w:r>
    </w:p>
    <w:p w14:paraId="309BC5D3" w14:textId="62C91470" w:rsidR="00E1230D" w:rsidRPr="00055547" w:rsidRDefault="00E1230D" w:rsidP="00055547">
      <w:pPr>
        <w:pStyle w:val="InfoBlue"/>
        <w:numPr>
          <w:ilvl w:val="0"/>
          <w:numId w:val="41"/>
        </w:numPr>
        <w:rPr>
          <w:b w:val="0"/>
          <w:bCs w:val="0"/>
        </w:rPr>
      </w:pPr>
      <w:r w:rsidRPr="00055547">
        <w:t>Tạo lời nhắc</w:t>
      </w:r>
      <w:r w:rsidRPr="00055547">
        <w:rPr>
          <w:b w:val="0"/>
          <w:bCs w:val="0"/>
        </w:rPr>
        <w:t>:</w:t>
      </w:r>
      <w:r w:rsidR="006B7C69" w:rsidRPr="00055547">
        <w:rPr>
          <w:b w:val="0"/>
          <w:bCs w:val="0"/>
        </w:rPr>
        <w:t xml:space="preserve"> Sau khi đăng nhập (hoặc đăng kí), người dùng có thể lựa chọn tính năng này để tự tạo ra một hoặc nhiều lời nhắc. Tính năng này hoạt động nhầm mục đích nhắc nhở người dùng sắp tới hạn một công việc hoặc một bài tập cần nộp, giúp người dùng tránh việc quên hạn nộp bài tập hay hạn hoàn thành một việc gì đó.</w:t>
      </w:r>
    </w:p>
    <w:p w14:paraId="2D9D5B0F" w14:textId="17C28D53" w:rsidR="00C556B4" w:rsidRPr="00055547" w:rsidRDefault="00A21B0F" w:rsidP="00055547">
      <w:pPr>
        <w:pStyle w:val="InfoBlue"/>
        <w:numPr>
          <w:ilvl w:val="0"/>
          <w:numId w:val="41"/>
        </w:numPr>
        <w:rPr>
          <w:b w:val="0"/>
          <w:bCs w:val="0"/>
        </w:rPr>
      </w:pPr>
      <w:r w:rsidRPr="00055547">
        <w:t>Pomodoro</w:t>
      </w:r>
      <w:r w:rsidRPr="00055547">
        <w:rPr>
          <w:b w:val="0"/>
          <w:bCs w:val="0"/>
        </w:rPr>
        <w:t xml:space="preserve">: </w:t>
      </w:r>
      <w:r w:rsidR="00454669" w:rsidRPr="00055547">
        <w:rPr>
          <w:b w:val="0"/>
          <w:bCs w:val="0"/>
        </w:rPr>
        <w:t xml:space="preserve">Sau khi đăng nhập (hoặc đăng kí), người dùng có thể lựa chọn tính năng này để </w:t>
      </w:r>
      <w:r w:rsidR="00FB48A1" w:rsidRPr="00055547">
        <w:rPr>
          <w:b w:val="0"/>
          <w:bCs w:val="0"/>
        </w:rPr>
        <w:t>tự set đồng hồ nhằm tính giờ học và giờ giải lao. Khi sử dụng tính năng này, người dùng sẽ thấy được một đồng hồ, đồng hồ này sẽ đếm ngược thời gian học, cứ sau mỗi khoảng thời gian học hợp lí, đồng hồ sẽ thông báo giờ giải lao, và nếu hết giờ giải lao thì lại thông báo đến giờ học, và cứ như thế cho đến hết thời gian học.</w:t>
      </w:r>
    </w:p>
    <w:p w14:paraId="3D4A164F" w14:textId="22DB5938" w:rsidR="00454669" w:rsidRPr="00454669" w:rsidRDefault="00454669" w:rsidP="00454669">
      <w:pPr>
        <w:widowControl/>
        <w:spacing w:line="240" w:lineRule="auto"/>
        <w:rPr>
          <w:b/>
          <w:bCs/>
          <w:iCs/>
        </w:rPr>
      </w:pPr>
    </w:p>
    <w:p w14:paraId="72AAB807" w14:textId="7D0BBA55" w:rsidR="00F81399" w:rsidRDefault="00396EAE">
      <w:pPr>
        <w:pStyle w:val="Heading1"/>
      </w:pPr>
      <w:bookmarkStart w:id="41" w:name="_Toc436203408"/>
      <w:bookmarkStart w:id="42" w:name="_Toc452813602"/>
      <w:bookmarkStart w:id="43" w:name="_Toc512930919"/>
      <w:bookmarkStart w:id="44" w:name="_Toc477214795"/>
      <w:r>
        <w:t>Non-Functional</w:t>
      </w:r>
      <w:r w:rsidR="000439F1">
        <w:t xml:space="preserve"> Requirements</w:t>
      </w:r>
      <w:bookmarkEnd w:id="41"/>
      <w:bookmarkEnd w:id="42"/>
      <w:bookmarkEnd w:id="43"/>
      <w:bookmarkEnd w:id="44"/>
      <w:r w:rsidR="000368D3">
        <w:t xml:space="preserve"> </w:t>
      </w:r>
      <w:r w:rsidR="000368D3">
        <w:sym w:font="Wingdings" w:char="F0E0"/>
      </w:r>
      <w:r w:rsidR="000368D3">
        <w:t xml:space="preserve"> non-functional user </w:t>
      </w:r>
      <w:r w:rsidR="008A318C">
        <w:t>requirements</w:t>
      </w:r>
    </w:p>
    <w:p w14:paraId="45F8409F" w14:textId="77777777" w:rsidR="00896043" w:rsidRPr="00896043" w:rsidRDefault="00896043" w:rsidP="00896043"/>
    <w:p w14:paraId="30848299" w14:textId="77777777" w:rsidR="00D05BC0" w:rsidRPr="00C70307" w:rsidRDefault="00D05BC0" w:rsidP="00D05BC0">
      <w:pPr>
        <w:pStyle w:val="ListParagraph"/>
        <w:widowControl/>
        <w:numPr>
          <w:ilvl w:val="0"/>
          <w:numId w:val="44"/>
        </w:numPr>
        <w:spacing w:after="160" w:line="259" w:lineRule="auto"/>
        <w:rPr>
          <w:b/>
          <w:bCs/>
        </w:rPr>
      </w:pPr>
      <w:r w:rsidRPr="00C70307">
        <w:rPr>
          <w:b/>
          <w:bCs/>
        </w:rPr>
        <w:t>Tính đảm bảo dữ liệu:</w:t>
      </w:r>
    </w:p>
    <w:p w14:paraId="66930803" w14:textId="77777777" w:rsidR="00D05BC0" w:rsidRPr="00C70307" w:rsidRDefault="00D05BC0" w:rsidP="00D05BC0">
      <w:pPr>
        <w:pStyle w:val="ListParagraph"/>
        <w:widowControl/>
        <w:numPr>
          <w:ilvl w:val="0"/>
          <w:numId w:val="43"/>
        </w:numPr>
        <w:spacing w:after="160" w:line="259" w:lineRule="auto"/>
      </w:pPr>
      <w:r w:rsidRPr="00C70307">
        <w:t xml:space="preserve">Dữ liệu phải được lưu trữ trên 1 server riêng, có 2 bản backup phòng trường hợp xấu nhất có thể xảy ra đối với dữ liệu và 2 bản backup này được lưu trữ trên 2 server riêng và hoàn toàn không liên quan đến nhau. </w:t>
      </w:r>
    </w:p>
    <w:p w14:paraId="31A75287" w14:textId="77777777" w:rsidR="00D05BC0" w:rsidRPr="00C70307" w:rsidRDefault="00D05BC0" w:rsidP="00D05BC0">
      <w:pPr>
        <w:pStyle w:val="ListParagraph"/>
        <w:widowControl/>
        <w:numPr>
          <w:ilvl w:val="0"/>
          <w:numId w:val="44"/>
        </w:numPr>
        <w:spacing w:after="160" w:line="259" w:lineRule="auto"/>
        <w:rPr>
          <w:b/>
          <w:bCs/>
        </w:rPr>
      </w:pPr>
      <w:r w:rsidRPr="00C70307">
        <w:rPr>
          <w:b/>
          <w:bCs/>
        </w:rPr>
        <w:t>Tốc độ truy cập:</w:t>
      </w:r>
    </w:p>
    <w:p w14:paraId="7B15CD0C" w14:textId="77777777" w:rsidR="00D05BC0" w:rsidRPr="00C70307" w:rsidRDefault="00D05BC0" w:rsidP="00D05BC0">
      <w:pPr>
        <w:pStyle w:val="ListParagraph"/>
        <w:widowControl/>
        <w:numPr>
          <w:ilvl w:val="0"/>
          <w:numId w:val="42"/>
        </w:numPr>
        <w:spacing w:after="160" w:line="259" w:lineRule="auto"/>
      </w:pPr>
      <w:r w:rsidRPr="00C70307">
        <w:t>Đảm bảo đường truyền đủ cho 1000 người truy cập cùng một lúc, tốc độ truy cập (thực hiện các thao tác) dưới 30s chờ.</w:t>
      </w:r>
    </w:p>
    <w:p w14:paraId="0E68348E" w14:textId="77777777" w:rsidR="00D05BC0" w:rsidRPr="00C70307" w:rsidRDefault="00D05BC0" w:rsidP="00D05BC0">
      <w:pPr>
        <w:pStyle w:val="ListParagraph"/>
        <w:widowControl/>
        <w:numPr>
          <w:ilvl w:val="0"/>
          <w:numId w:val="44"/>
        </w:numPr>
        <w:spacing w:after="160" w:line="259" w:lineRule="auto"/>
        <w:rPr>
          <w:b/>
          <w:bCs/>
        </w:rPr>
      </w:pPr>
      <w:r w:rsidRPr="00C70307">
        <w:rPr>
          <w:b/>
          <w:bCs/>
        </w:rPr>
        <w:t xml:space="preserve">Bảo trì web: </w:t>
      </w:r>
    </w:p>
    <w:p w14:paraId="4EB4F457" w14:textId="77777777" w:rsidR="00D05BC0" w:rsidRDefault="00D05BC0" w:rsidP="00D05BC0">
      <w:pPr>
        <w:pStyle w:val="ListParagraph"/>
        <w:widowControl/>
        <w:numPr>
          <w:ilvl w:val="0"/>
          <w:numId w:val="42"/>
        </w:numPr>
        <w:spacing w:after="160" w:line="259" w:lineRule="auto"/>
      </w:pPr>
      <w:r w:rsidRPr="00C70307">
        <w:t>Hệ thống chỉ được nâng cấp tối đa 24 giờ đối với việc bảo trì hoặc nâng cấp hệ thống web.</w:t>
      </w:r>
    </w:p>
    <w:p w14:paraId="0F0E95C2" w14:textId="77777777" w:rsidR="00D05BC0" w:rsidRPr="00C70307" w:rsidRDefault="00D05BC0" w:rsidP="00D05BC0">
      <w:pPr>
        <w:pStyle w:val="ListParagraph"/>
        <w:widowControl/>
        <w:numPr>
          <w:ilvl w:val="0"/>
          <w:numId w:val="44"/>
        </w:numPr>
        <w:spacing w:after="160" w:line="259" w:lineRule="auto"/>
        <w:rPr>
          <w:b/>
          <w:bCs/>
        </w:rPr>
      </w:pPr>
      <w:r w:rsidRPr="00C70307">
        <w:rPr>
          <w:b/>
          <w:bCs/>
        </w:rPr>
        <w:t xml:space="preserve">Tính bảo mật: </w:t>
      </w:r>
    </w:p>
    <w:p w14:paraId="3D93F963" w14:textId="77777777" w:rsidR="00D05BC0" w:rsidRPr="00C70307" w:rsidRDefault="00D05BC0" w:rsidP="00D05BC0">
      <w:pPr>
        <w:pStyle w:val="ListParagraph"/>
        <w:widowControl/>
        <w:numPr>
          <w:ilvl w:val="0"/>
          <w:numId w:val="42"/>
        </w:numPr>
        <w:spacing w:after="160" w:line="259" w:lineRule="auto"/>
      </w:pPr>
      <w:r w:rsidRPr="00C70307">
        <w:t>Thông tin người dùng (bao gồm cả ID đăng nhập và mật khẩu) phải được mã hóa đầu – cuối.</w:t>
      </w:r>
    </w:p>
    <w:p w14:paraId="70D3107F" w14:textId="77777777" w:rsidR="00D05BC0" w:rsidRPr="00C70307" w:rsidRDefault="00D05BC0" w:rsidP="00D05BC0">
      <w:pPr>
        <w:pStyle w:val="ListParagraph"/>
        <w:widowControl/>
        <w:numPr>
          <w:ilvl w:val="0"/>
          <w:numId w:val="42"/>
        </w:numPr>
        <w:spacing w:after="160" w:line="259" w:lineRule="auto"/>
      </w:pPr>
      <w:r w:rsidRPr="00C70307">
        <w:t>Hệ thống sẽ tự động ngăn người dùng kết nối nếu người dùng nhập sai mật khẩu quá 3 lần. Nếu muốn thử lại phải đợi trong vòng 30p.</w:t>
      </w:r>
    </w:p>
    <w:p w14:paraId="6C2CC78D" w14:textId="77777777" w:rsidR="00D05BC0" w:rsidRDefault="00D05BC0" w:rsidP="00D05BC0">
      <w:pPr>
        <w:pStyle w:val="ListParagraph"/>
        <w:widowControl/>
        <w:numPr>
          <w:ilvl w:val="0"/>
          <w:numId w:val="42"/>
        </w:numPr>
        <w:spacing w:after="160" w:line="259" w:lineRule="auto"/>
      </w:pPr>
      <w:r w:rsidRPr="00C70307">
        <w:t xml:space="preserve"> Khi người dùng quên mật khẩu, phải dùng gmail cá nhân hoặc số điện thoại để nhận mã xác nhận tạo mật khẩu mới hoặc muốn lấy lại mật khẩu cũ.</w:t>
      </w:r>
    </w:p>
    <w:p w14:paraId="0CF07053" w14:textId="77777777" w:rsidR="00D05BC0" w:rsidRPr="00C70307" w:rsidRDefault="00D05BC0" w:rsidP="00D05BC0">
      <w:pPr>
        <w:pStyle w:val="ListParagraph"/>
        <w:widowControl/>
        <w:numPr>
          <w:ilvl w:val="0"/>
          <w:numId w:val="44"/>
        </w:numPr>
        <w:spacing w:after="160" w:line="259" w:lineRule="auto"/>
        <w:rPr>
          <w:b/>
          <w:bCs/>
        </w:rPr>
      </w:pPr>
      <w:r w:rsidRPr="00C70307">
        <w:rPr>
          <w:b/>
          <w:bCs/>
        </w:rPr>
        <w:t>Giao diện:</w:t>
      </w:r>
    </w:p>
    <w:p w14:paraId="7F11DC9E" w14:textId="77777777" w:rsidR="00D05BC0" w:rsidRDefault="00D05BC0" w:rsidP="00D05BC0">
      <w:pPr>
        <w:pStyle w:val="ListParagraph"/>
        <w:widowControl/>
        <w:numPr>
          <w:ilvl w:val="0"/>
          <w:numId w:val="42"/>
        </w:numPr>
        <w:spacing w:after="160" w:line="259" w:lineRule="auto"/>
      </w:pPr>
      <w:r>
        <w:t>Giao diện với màu sắc phù hợp, đơn giản theo phong cách minimalist (tối giản).</w:t>
      </w:r>
    </w:p>
    <w:p w14:paraId="6B4989A4" w14:textId="77777777" w:rsidR="00D05BC0" w:rsidRPr="00C70307" w:rsidRDefault="00D05BC0" w:rsidP="00D05BC0">
      <w:pPr>
        <w:pStyle w:val="ListParagraph"/>
        <w:widowControl/>
        <w:numPr>
          <w:ilvl w:val="0"/>
          <w:numId w:val="42"/>
        </w:numPr>
        <w:spacing w:after="160" w:line="259" w:lineRule="auto"/>
      </w:pPr>
      <w:r>
        <w:t>Thiết kế các button dễ nhìn để dễ thực hiện các chức năng.</w:t>
      </w:r>
    </w:p>
    <w:p w14:paraId="50C11C4E" w14:textId="197FBCCA" w:rsidR="00040195" w:rsidRDefault="00040195" w:rsidP="00040195">
      <w:pPr>
        <w:pStyle w:val="con"/>
        <w:numPr>
          <w:ilvl w:val="0"/>
          <w:numId w:val="0"/>
        </w:numPr>
        <w:tabs>
          <w:tab w:val="left" w:pos="1080"/>
        </w:tabs>
        <w:ind w:left="1440"/>
      </w:pPr>
    </w:p>
    <w:p w14:paraId="6E3EE84E" w14:textId="77777777" w:rsidR="00BA33D4" w:rsidRPr="00BA33D4" w:rsidRDefault="00BA33D4" w:rsidP="007248EE">
      <w:pPr>
        <w:pStyle w:val="BodyText"/>
        <w:ind w:left="0"/>
      </w:pPr>
    </w:p>
    <w:p w14:paraId="024B4409" w14:textId="02552B54" w:rsidR="00637514" w:rsidRDefault="00637514" w:rsidP="00BD1EDB">
      <w:pPr>
        <w:pStyle w:val="InfoBlue"/>
      </w:pPr>
    </w:p>
    <w:p w14:paraId="1CD925EE" w14:textId="77777777" w:rsidR="00637514" w:rsidRPr="00637514" w:rsidRDefault="00637514" w:rsidP="00637514">
      <w:pPr>
        <w:pStyle w:val="BodyText"/>
        <w:ind w:left="0"/>
      </w:pPr>
    </w:p>
    <w:p w14:paraId="0130E526" w14:textId="7E8E4746" w:rsidR="008A318C" w:rsidRPr="008A318C" w:rsidRDefault="008A318C" w:rsidP="008A318C">
      <w:pPr>
        <w:pStyle w:val="BodyText"/>
      </w:pPr>
    </w:p>
    <w:sectPr w:rsidR="008A318C" w:rsidRPr="008A318C">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D953F" w14:textId="77777777" w:rsidR="00A25FC1" w:rsidRDefault="00A25FC1">
      <w:pPr>
        <w:spacing w:line="240" w:lineRule="auto"/>
      </w:pPr>
      <w:r>
        <w:separator/>
      </w:r>
    </w:p>
  </w:endnote>
  <w:endnote w:type="continuationSeparator" w:id="0">
    <w:p w14:paraId="0B78A0CD" w14:textId="77777777" w:rsidR="00A25FC1" w:rsidRDefault="00A25F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6265413F" w14:textId="77777777">
      <w:tc>
        <w:tcPr>
          <w:tcW w:w="3162" w:type="dxa"/>
          <w:tcBorders>
            <w:top w:val="nil"/>
            <w:left w:val="nil"/>
            <w:bottom w:val="nil"/>
            <w:right w:val="nil"/>
          </w:tcBorders>
        </w:tcPr>
        <w:p w14:paraId="353071C8" w14:textId="77777777" w:rsidR="00F81399" w:rsidRDefault="000439F1">
          <w:pPr>
            <w:ind w:right="360"/>
          </w:pPr>
          <w:r>
            <w:t>Confidential</w:t>
          </w:r>
        </w:p>
      </w:tc>
      <w:tc>
        <w:tcPr>
          <w:tcW w:w="3162" w:type="dxa"/>
          <w:tcBorders>
            <w:top w:val="nil"/>
            <w:left w:val="nil"/>
            <w:bottom w:val="nil"/>
            <w:right w:val="nil"/>
          </w:tcBorders>
        </w:tcPr>
        <w:p w14:paraId="1E89E8A4" w14:textId="77642DA9" w:rsidR="00F81399" w:rsidRDefault="000439F1" w:rsidP="0006309C">
          <w:pPr>
            <w:jc w:val="center"/>
          </w:pPr>
          <w:r>
            <w:sym w:font="Symbol" w:char="F0D3"/>
          </w:r>
          <w:r w:rsidR="002C678C">
            <w:t>Group 02</w:t>
          </w:r>
          <w:fldSimple w:instr=" DOCPROPERTY &quot;Company&quot;  \* MERGEFORMAT "/>
          <w:r>
            <w:t xml:space="preserve">, </w:t>
          </w:r>
          <w:r>
            <w:fldChar w:fldCharType="begin"/>
          </w:r>
          <w:r>
            <w:instrText xml:space="preserve"> DATE \@ "yyyy" </w:instrText>
          </w:r>
          <w:r>
            <w:fldChar w:fldCharType="separate"/>
          </w:r>
          <w:r w:rsidR="00771D67">
            <w:rPr>
              <w:noProof/>
            </w:rPr>
            <w:t>2023</w:t>
          </w:r>
          <w:r>
            <w:fldChar w:fldCharType="end"/>
          </w:r>
        </w:p>
      </w:tc>
      <w:tc>
        <w:tcPr>
          <w:tcW w:w="3162" w:type="dxa"/>
          <w:tcBorders>
            <w:top w:val="nil"/>
            <w:left w:val="nil"/>
            <w:bottom w:val="nil"/>
            <w:right w:val="nil"/>
          </w:tcBorders>
        </w:tcPr>
        <w:p w14:paraId="2BAE8D08" w14:textId="77777777"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E5FD6">
            <w:rPr>
              <w:rStyle w:val="PageNumber"/>
              <w:noProof/>
            </w:rPr>
            <w:t>6</w:t>
          </w:r>
          <w:r>
            <w:rPr>
              <w:rStyle w:val="PageNumber"/>
            </w:rPr>
            <w:fldChar w:fldCharType="end"/>
          </w:r>
        </w:p>
      </w:tc>
    </w:tr>
  </w:tbl>
  <w:p w14:paraId="618509D1" w14:textId="77777777"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3EDDE" w14:textId="77777777" w:rsidR="00A25FC1" w:rsidRDefault="00A25FC1">
      <w:pPr>
        <w:spacing w:line="240" w:lineRule="auto"/>
      </w:pPr>
      <w:r>
        <w:separator/>
      </w:r>
    </w:p>
  </w:footnote>
  <w:footnote w:type="continuationSeparator" w:id="0">
    <w:p w14:paraId="7144F5F9" w14:textId="77777777" w:rsidR="00A25FC1" w:rsidRDefault="00A25F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2FD0" w14:textId="77777777" w:rsidR="00F81399" w:rsidRDefault="00F81399">
    <w:pPr>
      <w:rPr>
        <w:sz w:val="24"/>
      </w:rPr>
    </w:pPr>
  </w:p>
  <w:p w14:paraId="0795E12F" w14:textId="77777777" w:rsidR="00F81399" w:rsidRDefault="00F81399">
    <w:pPr>
      <w:pBdr>
        <w:top w:val="single" w:sz="6" w:space="1" w:color="auto"/>
      </w:pBdr>
      <w:rPr>
        <w:sz w:val="24"/>
      </w:rPr>
    </w:pPr>
  </w:p>
  <w:p w14:paraId="1BEC7868" w14:textId="49426F94" w:rsidR="00F81399" w:rsidRDefault="00CA486E">
    <w:pPr>
      <w:pBdr>
        <w:bottom w:val="single" w:sz="6" w:space="1" w:color="auto"/>
      </w:pBdr>
      <w:jc w:val="right"/>
      <w:rPr>
        <w:rFonts w:ascii="Arial" w:hAnsi="Arial"/>
        <w:b/>
        <w:sz w:val="36"/>
      </w:rPr>
    </w:pPr>
    <w:r>
      <w:rPr>
        <w:rFonts w:ascii="Arial" w:hAnsi="Arial"/>
        <w:b/>
        <w:sz w:val="36"/>
      </w:rPr>
      <w:t>GROUP</w:t>
    </w:r>
    <w:r w:rsidR="001077E7">
      <w:rPr>
        <w:rFonts w:ascii="Arial" w:hAnsi="Arial"/>
        <w:b/>
        <w:sz w:val="36"/>
      </w:rPr>
      <w:t xml:space="preserve"> 02</w:t>
    </w:r>
  </w:p>
  <w:p w14:paraId="59D3E753" w14:textId="77777777" w:rsidR="00F81399" w:rsidRDefault="00F81399">
    <w:pPr>
      <w:pBdr>
        <w:bottom w:val="single" w:sz="6" w:space="1" w:color="auto"/>
      </w:pBdr>
      <w:jc w:val="right"/>
      <w:rPr>
        <w:sz w:val="24"/>
      </w:rPr>
    </w:pPr>
  </w:p>
  <w:p w14:paraId="315E482D" w14:textId="77777777" w:rsidR="00F81399" w:rsidRDefault="00F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5272287" w14:textId="77777777">
      <w:tc>
        <w:tcPr>
          <w:tcW w:w="6379" w:type="dxa"/>
        </w:tcPr>
        <w:p w14:paraId="6BD79250" w14:textId="3A7A0478" w:rsidR="00F81399" w:rsidRPr="00EA7DB6" w:rsidRDefault="00A828A8">
          <w:pPr>
            <w:rPr>
              <w:bCs/>
            </w:rPr>
          </w:pPr>
          <w:r>
            <w:rPr>
              <w:bCs/>
            </w:rPr>
            <w:t>Group</w:t>
          </w:r>
          <w:r w:rsidR="00EA7DB6" w:rsidRPr="00EA7DB6">
            <w:rPr>
              <w:bCs/>
            </w:rPr>
            <w:t xml:space="preserve"> 02</w:t>
          </w:r>
        </w:p>
      </w:tc>
      <w:tc>
        <w:tcPr>
          <w:tcW w:w="3179" w:type="dxa"/>
        </w:tcPr>
        <w:p w14:paraId="4814E878" w14:textId="62AD633E" w:rsidR="00F81399" w:rsidRDefault="000439F1">
          <w:pPr>
            <w:tabs>
              <w:tab w:val="left" w:pos="1135"/>
            </w:tabs>
            <w:spacing w:before="40"/>
            <w:ind w:right="68"/>
          </w:pPr>
          <w:r>
            <w:t xml:space="preserve">  Version:           </w:t>
          </w:r>
          <w:r w:rsidR="00681FA2">
            <w:t>2</w:t>
          </w:r>
          <w:r>
            <w:t>.0</w:t>
          </w:r>
        </w:p>
      </w:tc>
    </w:tr>
    <w:tr w:rsidR="00F81399" w14:paraId="35B1D48F" w14:textId="77777777">
      <w:tc>
        <w:tcPr>
          <w:tcW w:w="6379" w:type="dxa"/>
        </w:tcPr>
        <w:p w14:paraId="29647434" w14:textId="77777777" w:rsidR="00F81399" w:rsidRDefault="00000000" w:rsidP="00B243D1">
          <w:fldSimple w:instr=" TITLE  \* MERGEFORMAT ">
            <w:r w:rsidR="00A240EE">
              <w:t xml:space="preserve">Vision </w:t>
            </w:r>
            <w:r w:rsidR="00B243D1">
              <w:t>Document</w:t>
            </w:r>
          </w:fldSimple>
        </w:p>
      </w:tc>
      <w:tc>
        <w:tcPr>
          <w:tcW w:w="3179" w:type="dxa"/>
        </w:tcPr>
        <w:p w14:paraId="0DCABC98" w14:textId="6296CE99" w:rsidR="00F81399" w:rsidRDefault="000439F1">
          <w:r>
            <w:t xml:space="preserve">  Date:  </w:t>
          </w:r>
          <w:r w:rsidR="00DE5B67">
            <w:t>14</w:t>
          </w:r>
          <w:r>
            <w:t>/</w:t>
          </w:r>
          <w:r w:rsidR="00EA7DB6">
            <w:t>1</w:t>
          </w:r>
          <w:r w:rsidR="003922F7">
            <w:t>1</w:t>
          </w:r>
          <w:r>
            <w:t>/</w:t>
          </w:r>
          <w:r w:rsidR="00EA7DB6">
            <w:t>2022</w:t>
          </w:r>
        </w:p>
      </w:tc>
    </w:tr>
    <w:tr w:rsidR="00F81399" w14:paraId="27CB7E68" w14:textId="77777777">
      <w:tc>
        <w:tcPr>
          <w:tcW w:w="9558" w:type="dxa"/>
          <w:gridSpan w:val="2"/>
        </w:tcPr>
        <w:p w14:paraId="0234346A" w14:textId="7B8B138D" w:rsidR="00F81399" w:rsidRDefault="00B63FA3">
          <w:r>
            <w:t>Revision PA</w:t>
          </w:r>
          <w:r w:rsidR="00681FA2">
            <w:t>2</w:t>
          </w:r>
        </w:p>
      </w:tc>
    </w:tr>
  </w:tbl>
  <w:p w14:paraId="44BD2297" w14:textId="77777777"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5pt;height:11.5pt" o:bullet="t">
        <v:imagedata r:id="rId1" o:title="msoABBB"/>
      </v:shape>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3F3EE1"/>
    <w:multiLevelType w:val="hybridMultilevel"/>
    <w:tmpl w:val="47D06340"/>
    <w:lvl w:ilvl="0" w:tplc="2BB885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BD34E9"/>
    <w:multiLevelType w:val="hybridMultilevel"/>
    <w:tmpl w:val="B33EF7CC"/>
    <w:lvl w:ilvl="0" w:tplc="5E80C39C">
      <w:numFmt w:val="bullet"/>
      <w:lvlText w:val="-"/>
      <w:lvlJc w:val="left"/>
      <w:pPr>
        <w:ind w:left="1128" w:hanging="360"/>
      </w:pPr>
      <w:rPr>
        <w:rFonts w:ascii="Times New Roman" w:eastAsia="Times New Roman" w:hAnsi="Times New Roman" w:cs="Times New Roman"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3EE3EA0"/>
    <w:multiLevelType w:val="hybridMultilevel"/>
    <w:tmpl w:val="60ECA116"/>
    <w:lvl w:ilvl="0" w:tplc="902447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A64CF"/>
    <w:multiLevelType w:val="hybridMultilevel"/>
    <w:tmpl w:val="F9386EC8"/>
    <w:lvl w:ilvl="0" w:tplc="A54CFC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016467B"/>
    <w:multiLevelType w:val="hybridMultilevel"/>
    <w:tmpl w:val="4E903B08"/>
    <w:lvl w:ilvl="0" w:tplc="9024470A">
      <w:numFmt w:val="bullet"/>
      <w:lvlText w:val="-"/>
      <w:lvlJc w:val="left"/>
      <w:pPr>
        <w:ind w:left="1128" w:hanging="360"/>
      </w:pPr>
      <w:rPr>
        <w:rFonts w:ascii="Times New Roman" w:eastAsia="Times New Roman" w:hAnsi="Times New Roman" w:cs="Times New Roman" w:hint="default"/>
      </w:rPr>
    </w:lvl>
    <w:lvl w:ilvl="1" w:tplc="FFFFFFFF" w:tentative="1">
      <w:start w:val="1"/>
      <w:numFmt w:val="bullet"/>
      <w:lvlText w:val="o"/>
      <w:lvlJc w:val="left"/>
      <w:pPr>
        <w:ind w:left="1848" w:hanging="360"/>
      </w:pPr>
      <w:rPr>
        <w:rFonts w:ascii="Courier New" w:hAnsi="Courier New" w:cs="Courier New" w:hint="default"/>
      </w:rPr>
    </w:lvl>
    <w:lvl w:ilvl="2" w:tplc="FFFFFFFF" w:tentative="1">
      <w:start w:val="1"/>
      <w:numFmt w:val="bullet"/>
      <w:lvlText w:val=""/>
      <w:lvlJc w:val="left"/>
      <w:pPr>
        <w:ind w:left="2568" w:hanging="360"/>
      </w:pPr>
      <w:rPr>
        <w:rFonts w:ascii="Wingdings" w:hAnsi="Wingdings" w:hint="default"/>
      </w:rPr>
    </w:lvl>
    <w:lvl w:ilvl="3" w:tplc="FFFFFFFF" w:tentative="1">
      <w:start w:val="1"/>
      <w:numFmt w:val="bullet"/>
      <w:lvlText w:val=""/>
      <w:lvlJc w:val="left"/>
      <w:pPr>
        <w:ind w:left="3288" w:hanging="360"/>
      </w:pPr>
      <w:rPr>
        <w:rFonts w:ascii="Symbol" w:hAnsi="Symbol" w:hint="default"/>
      </w:rPr>
    </w:lvl>
    <w:lvl w:ilvl="4" w:tplc="FFFFFFFF" w:tentative="1">
      <w:start w:val="1"/>
      <w:numFmt w:val="bullet"/>
      <w:lvlText w:val="o"/>
      <w:lvlJc w:val="left"/>
      <w:pPr>
        <w:ind w:left="4008" w:hanging="360"/>
      </w:pPr>
      <w:rPr>
        <w:rFonts w:ascii="Courier New" w:hAnsi="Courier New" w:cs="Courier New" w:hint="default"/>
      </w:rPr>
    </w:lvl>
    <w:lvl w:ilvl="5" w:tplc="FFFFFFFF" w:tentative="1">
      <w:start w:val="1"/>
      <w:numFmt w:val="bullet"/>
      <w:lvlText w:val=""/>
      <w:lvlJc w:val="left"/>
      <w:pPr>
        <w:ind w:left="4728" w:hanging="360"/>
      </w:pPr>
      <w:rPr>
        <w:rFonts w:ascii="Wingdings" w:hAnsi="Wingdings" w:hint="default"/>
      </w:rPr>
    </w:lvl>
    <w:lvl w:ilvl="6" w:tplc="FFFFFFFF" w:tentative="1">
      <w:start w:val="1"/>
      <w:numFmt w:val="bullet"/>
      <w:lvlText w:val=""/>
      <w:lvlJc w:val="left"/>
      <w:pPr>
        <w:ind w:left="5448" w:hanging="360"/>
      </w:pPr>
      <w:rPr>
        <w:rFonts w:ascii="Symbol" w:hAnsi="Symbol" w:hint="default"/>
      </w:rPr>
    </w:lvl>
    <w:lvl w:ilvl="7" w:tplc="FFFFFFFF" w:tentative="1">
      <w:start w:val="1"/>
      <w:numFmt w:val="bullet"/>
      <w:lvlText w:val="o"/>
      <w:lvlJc w:val="left"/>
      <w:pPr>
        <w:ind w:left="6168" w:hanging="360"/>
      </w:pPr>
      <w:rPr>
        <w:rFonts w:ascii="Courier New" w:hAnsi="Courier New" w:cs="Courier New" w:hint="default"/>
      </w:rPr>
    </w:lvl>
    <w:lvl w:ilvl="8" w:tplc="FFFFFFFF" w:tentative="1">
      <w:start w:val="1"/>
      <w:numFmt w:val="bullet"/>
      <w:lvlText w:val=""/>
      <w:lvlJc w:val="left"/>
      <w:pPr>
        <w:ind w:left="6888" w:hanging="360"/>
      </w:pPr>
      <w:rPr>
        <w:rFonts w:ascii="Wingdings" w:hAnsi="Wingdings" w:hint="default"/>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88F4B36"/>
    <w:multiLevelType w:val="hybridMultilevel"/>
    <w:tmpl w:val="3B242A38"/>
    <w:lvl w:ilvl="0" w:tplc="C78CBFC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97B3B3A"/>
    <w:multiLevelType w:val="hybridMultilevel"/>
    <w:tmpl w:val="64D81C56"/>
    <w:lvl w:ilvl="0" w:tplc="584E3DAA">
      <w:start w:val="4"/>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0C42608"/>
    <w:multiLevelType w:val="hybridMultilevel"/>
    <w:tmpl w:val="72F6B59C"/>
    <w:lvl w:ilvl="0" w:tplc="6BD89862">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34A1587"/>
    <w:multiLevelType w:val="hybridMultilevel"/>
    <w:tmpl w:val="419C7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6443466"/>
    <w:multiLevelType w:val="hybridMultilevel"/>
    <w:tmpl w:val="E68ABB18"/>
    <w:lvl w:ilvl="0" w:tplc="04090007">
      <w:start w:val="1"/>
      <w:numFmt w:val="bullet"/>
      <w:lvlText w:val=""/>
      <w:lvlPicBulletId w:val="0"/>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81A027E"/>
    <w:multiLevelType w:val="hybridMultilevel"/>
    <w:tmpl w:val="BB8C93A4"/>
    <w:lvl w:ilvl="0" w:tplc="04090007">
      <w:start w:val="1"/>
      <w:numFmt w:val="bullet"/>
      <w:lvlText w:val=""/>
      <w:lvlPicBulletId w:val="0"/>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3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02D2B35"/>
    <w:multiLevelType w:val="hybridMultilevel"/>
    <w:tmpl w:val="72D27770"/>
    <w:lvl w:ilvl="0" w:tplc="902447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9CE17C6"/>
    <w:multiLevelType w:val="hybridMultilevel"/>
    <w:tmpl w:val="33EE89BC"/>
    <w:lvl w:ilvl="0" w:tplc="603676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672657"/>
    <w:multiLevelType w:val="hybridMultilevel"/>
    <w:tmpl w:val="525E4512"/>
    <w:lvl w:ilvl="0" w:tplc="6BD89862">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AD24BD"/>
    <w:multiLevelType w:val="hybridMultilevel"/>
    <w:tmpl w:val="F68ACF86"/>
    <w:lvl w:ilvl="0" w:tplc="C78CBFC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B8748E1"/>
    <w:multiLevelType w:val="hybridMultilevel"/>
    <w:tmpl w:val="5644FA6A"/>
    <w:lvl w:ilvl="0" w:tplc="C78CBFC6">
      <w:start w:val="1"/>
      <w:numFmt w:val="bullet"/>
      <w:pStyle w:val="con"/>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96578793">
    <w:abstractNumId w:val="0"/>
  </w:num>
  <w:num w:numId="2" w16cid:durableId="22256713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22619039">
    <w:abstractNumId w:val="3"/>
  </w:num>
  <w:num w:numId="4" w16cid:durableId="1264994339">
    <w:abstractNumId w:val="17"/>
  </w:num>
  <w:num w:numId="5" w16cid:durableId="1182285330">
    <w:abstractNumId w:val="42"/>
  </w:num>
  <w:num w:numId="6" w16cid:durableId="1370447872">
    <w:abstractNumId w:val="27"/>
  </w:num>
  <w:num w:numId="7" w16cid:durableId="1474908771">
    <w:abstractNumId w:val="25"/>
  </w:num>
  <w:num w:numId="8" w16cid:durableId="567569973">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779829201">
    <w:abstractNumId w:val="2"/>
  </w:num>
  <w:num w:numId="10" w16cid:durableId="843402782">
    <w:abstractNumId w:val="37"/>
  </w:num>
  <w:num w:numId="11" w16cid:durableId="337973430">
    <w:abstractNumId w:val="6"/>
  </w:num>
  <w:num w:numId="12" w16cid:durableId="533226329">
    <w:abstractNumId w:val="18"/>
  </w:num>
  <w:num w:numId="13" w16cid:durableId="105858278">
    <w:abstractNumId w:val="16"/>
  </w:num>
  <w:num w:numId="14" w16cid:durableId="1724057450">
    <w:abstractNumId w:val="36"/>
  </w:num>
  <w:num w:numId="15" w16cid:durableId="552424839">
    <w:abstractNumId w:val="15"/>
  </w:num>
  <w:num w:numId="16" w16cid:durableId="1970282547">
    <w:abstractNumId w:val="9"/>
  </w:num>
  <w:num w:numId="17" w16cid:durableId="524097917">
    <w:abstractNumId w:val="35"/>
  </w:num>
  <w:num w:numId="18" w16cid:durableId="1407411124">
    <w:abstractNumId w:val="24"/>
  </w:num>
  <w:num w:numId="19" w16cid:durableId="291399981">
    <w:abstractNumId w:val="10"/>
  </w:num>
  <w:num w:numId="20" w16cid:durableId="38625995">
    <w:abstractNumId w:val="21"/>
  </w:num>
  <w:num w:numId="21" w16cid:durableId="909776976">
    <w:abstractNumId w:val="14"/>
  </w:num>
  <w:num w:numId="22" w16cid:durableId="285936360">
    <w:abstractNumId w:val="33"/>
  </w:num>
  <w:num w:numId="23" w16cid:durableId="222108296">
    <w:abstractNumId w:val="13"/>
  </w:num>
  <w:num w:numId="24" w16cid:durableId="1419059974">
    <w:abstractNumId w:val="12"/>
  </w:num>
  <w:num w:numId="25" w16cid:durableId="691999798">
    <w:abstractNumId w:val="11"/>
  </w:num>
  <w:num w:numId="26" w16cid:durableId="1289705220">
    <w:abstractNumId w:val="30"/>
  </w:num>
  <w:num w:numId="27" w16cid:durableId="471288096">
    <w:abstractNumId w:val="31"/>
  </w:num>
  <w:num w:numId="28" w16cid:durableId="2055805836">
    <w:abstractNumId w:val="43"/>
  </w:num>
  <w:num w:numId="29" w16cid:durableId="1602033555">
    <w:abstractNumId w:val="19"/>
  </w:num>
  <w:num w:numId="30" w16cid:durableId="1857190393">
    <w:abstractNumId w:val="23"/>
  </w:num>
  <w:num w:numId="31" w16cid:durableId="1378747286">
    <w:abstractNumId w:val="28"/>
  </w:num>
  <w:num w:numId="32" w16cid:durableId="127674772">
    <w:abstractNumId w:val="29"/>
  </w:num>
  <w:num w:numId="33" w16cid:durableId="1109738684">
    <w:abstractNumId w:val="5"/>
  </w:num>
  <w:num w:numId="34" w16cid:durableId="1042175327">
    <w:abstractNumId w:val="32"/>
  </w:num>
  <w:num w:numId="35" w16cid:durableId="390082363">
    <w:abstractNumId w:val="20"/>
  </w:num>
  <w:num w:numId="36" w16cid:durableId="346686009">
    <w:abstractNumId w:val="4"/>
  </w:num>
  <w:num w:numId="37" w16cid:durableId="1165319313">
    <w:abstractNumId w:val="41"/>
  </w:num>
  <w:num w:numId="38" w16cid:durableId="773986848">
    <w:abstractNumId w:val="40"/>
  </w:num>
  <w:num w:numId="39" w16cid:durableId="365253197">
    <w:abstractNumId w:val="22"/>
  </w:num>
  <w:num w:numId="40" w16cid:durableId="78522257">
    <w:abstractNumId w:val="7"/>
  </w:num>
  <w:num w:numId="41" w16cid:durableId="225998864">
    <w:abstractNumId w:val="26"/>
  </w:num>
  <w:num w:numId="42" w16cid:durableId="457454191">
    <w:abstractNumId w:val="38"/>
  </w:num>
  <w:num w:numId="43" w16cid:durableId="268856098">
    <w:abstractNumId w:val="8"/>
  </w:num>
  <w:num w:numId="44" w16cid:durableId="1428576856">
    <w:abstractNumId w:val="39"/>
  </w:num>
  <w:num w:numId="45" w16cid:durableId="145066157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EE"/>
    <w:rsid w:val="000204D5"/>
    <w:rsid w:val="000368D3"/>
    <w:rsid w:val="00040195"/>
    <w:rsid w:val="000439F1"/>
    <w:rsid w:val="00055547"/>
    <w:rsid w:val="0006309C"/>
    <w:rsid w:val="000A0CDE"/>
    <w:rsid w:val="000E5FD6"/>
    <w:rsid w:val="001077E7"/>
    <w:rsid w:val="00121673"/>
    <w:rsid w:val="00123196"/>
    <w:rsid w:val="00126BA6"/>
    <w:rsid w:val="00174621"/>
    <w:rsid w:val="001D3B67"/>
    <w:rsid w:val="002069F8"/>
    <w:rsid w:val="002236A5"/>
    <w:rsid w:val="0024070E"/>
    <w:rsid w:val="00240791"/>
    <w:rsid w:val="00243115"/>
    <w:rsid w:val="002439C3"/>
    <w:rsid w:val="002455C3"/>
    <w:rsid w:val="002461A6"/>
    <w:rsid w:val="002545D1"/>
    <w:rsid w:val="002565B0"/>
    <w:rsid w:val="0027002D"/>
    <w:rsid w:val="00270F68"/>
    <w:rsid w:val="00281575"/>
    <w:rsid w:val="002A2D58"/>
    <w:rsid w:val="002C678C"/>
    <w:rsid w:val="002D2D48"/>
    <w:rsid w:val="003141FD"/>
    <w:rsid w:val="00330EF8"/>
    <w:rsid w:val="003331DC"/>
    <w:rsid w:val="003533E2"/>
    <w:rsid w:val="003645E6"/>
    <w:rsid w:val="003704A8"/>
    <w:rsid w:val="003722E8"/>
    <w:rsid w:val="003761B3"/>
    <w:rsid w:val="00387A04"/>
    <w:rsid w:val="003922F7"/>
    <w:rsid w:val="00396EAE"/>
    <w:rsid w:val="003A79C5"/>
    <w:rsid w:val="003B77E5"/>
    <w:rsid w:val="003E37FF"/>
    <w:rsid w:val="003F7AB9"/>
    <w:rsid w:val="00405275"/>
    <w:rsid w:val="004068AE"/>
    <w:rsid w:val="00454669"/>
    <w:rsid w:val="00466353"/>
    <w:rsid w:val="0048438F"/>
    <w:rsid w:val="004A2973"/>
    <w:rsid w:val="004A5397"/>
    <w:rsid w:val="004C15E9"/>
    <w:rsid w:val="004C49F9"/>
    <w:rsid w:val="004C4D73"/>
    <w:rsid w:val="004C5D04"/>
    <w:rsid w:val="004F19FF"/>
    <w:rsid w:val="004F39F4"/>
    <w:rsid w:val="005206D1"/>
    <w:rsid w:val="00536DFF"/>
    <w:rsid w:val="00574375"/>
    <w:rsid w:val="005B61B0"/>
    <w:rsid w:val="005B72BB"/>
    <w:rsid w:val="005E3D1B"/>
    <w:rsid w:val="00605EFD"/>
    <w:rsid w:val="00630419"/>
    <w:rsid w:val="00637514"/>
    <w:rsid w:val="006417CD"/>
    <w:rsid w:val="00681FA2"/>
    <w:rsid w:val="006A5E58"/>
    <w:rsid w:val="006B7C69"/>
    <w:rsid w:val="006C0028"/>
    <w:rsid w:val="006E07CF"/>
    <w:rsid w:val="006F4A45"/>
    <w:rsid w:val="007136C2"/>
    <w:rsid w:val="00717F4F"/>
    <w:rsid w:val="007248EE"/>
    <w:rsid w:val="00732FCF"/>
    <w:rsid w:val="0074762B"/>
    <w:rsid w:val="007708C9"/>
    <w:rsid w:val="00771D67"/>
    <w:rsid w:val="00780449"/>
    <w:rsid w:val="0078142E"/>
    <w:rsid w:val="007D181A"/>
    <w:rsid w:val="007E0D91"/>
    <w:rsid w:val="00815468"/>
    <w:rsid w:val="008343EE"/>
    <w:rsid w:val="008954C5"/>
    <w:rsid w:val="00896043"/>
    <w:rsid w:val="008A318C"/>
    <w:rsid w:val="008B7FF6"/>
    <w:rsid w:val="008E0D9D"/>
    <w:rsid w:val="008E614B"/>
    <w:rsid w:val="008F4175"/>
    <w:rsid w:val="00900121"/>
    <w:rsid w:val="00905B3C"/>
    <w:rsid w:val="00916188"/>
    <w:rsid w:val="00935B1C"/>
    <w:rsid w:val="00954721"/>
    <w:rsid w:val="00954E66"/>
    <w:rsid w:val="009629ED"/>
    <w:rsid w:val="00967865"/>
    <w:rsid w:val="00971ABA"/>
    <w:rsid w:val="00996199"/>
    <w:rsid w:val="009B13FD"/>
    <w:rsid w:val="009B5D10"/>
    <w:rsid w:val="009B7F76"/>
    <w:rsid w:val="009E2BE0"/>
    <w:rsid w:val="009F32E7"/>
    <w:rsid w:val="009F5852"/>
    <w:rsid w:val="00A002F9"/>
    <w:rsid w:val="00A21B0F"/>
    <w:rsid w:val="00A240EE"/>
    <w:rsid w:val="00A25FC1"/>
    <w:rsid w:val="00A33A41"/>
    <w:rsid w:val="00A36356"/>
    <w:rsid w:val="00A51EEE"/>
    <w:rsid w:val="00A65E74"/>
    <w:rsid w:val="00A67C40"/>
    <w:rsid w:val="00A828A8"/>
    <w:rsid w:val="00A97820"/>
    <w:rsid w:val="00AC443A"/>
    <w:rsid w:val="00AE669E"/>
    <w:rsid w:val="00AF5AE7"/>
    <w:rsid w:val="00AF7FEF"/>
    <w:rsid w:val="00B121D8"/>
    <w:rsid w:val="00B21F3C"/>
    <w:rsid w:val="00B243D1"/>
    <w:rsid w:val="00B25EC3"/>
    <w:rsid w:val="00B45F6B"/>
    <w:rsid w:val="00B61BD6"/>
    <w:rsid w:val="00B63FA3"/>
    <w:rsid w:val="00B655BD"/>
    <w:rsid w:val="00B9450A"/>
    <w:rsid w:val="00B95FCC"/>
    <w:rsid w:val="00BA33D4"/>
    <w:rsid w:val="00BA67B1"/>
    <w:rsid w:val="00BD1EDB"/>
    <w:rsid w:val="00BF434A"/>
    <w:rsid w:val="00C32F5C"/>
    <w:rsid w:val="00C50F79"/>
    <w:rsid w:val="00C556B4"/>
    <w:rsid w:val="00C75978"/>
    <w:rsid w:val="00C84BA5"/>
    <w:rsid w:val="00CA486E"/>
    <w:rsid w:val="00CC53D2"/>
    <w:rsid w:val="00CE0008"/>
    <w:rsid w:val="00CE00FB"/>
    <w:rsid w:val="00CF46AE"/>
    <w:rsid w:val="00D04831"/>
    <w:rsid w:val="00D05BC0"/>
    <w:rsid w:val="00D17477"/>
    <w:rsid w:val="00D31E09"/>
    <w:rsid w:val="00D617EA"/>
    <w:rsid w:val="00D72773"/>
    <w:rsid w:val="00D74BDD"/>
    <w:rsid w:val="00D8761C"/>
    <w:rsid w:val="00D918D5"/>
    <w:rsid w:val="00D921DE"/>
    <w:rsid w:val="00D94AFB"/>
    <w:rsid w:val="00DC6B16"/>
    <w:rsid w:val="00DE5B67"/>
    <w:rsid w:val="00E00878"/>
    <w:rsid w:val="00E102ED"/>
    <w:rsid w:val="00E1230D"/>
    <w:rsid w:val="00E55EFB"/>
    <w:rsid w:val="00E614A4"/>
    <w:rsid w:val="00E71F4D"/>
    <w:rsid w:val="00EA7DB6"/>
    <w:rsid w:val="00EB5A70"/>
    <w:rsid w:val="00EF5EC1"/>
    <w:rsid w:val="00F167A9"/>
    <w:rsid w:val="00F21E3C"/>
    <w:rsid w:val="00F43423"/>
    <w:rsid w:val="00F43E4C"/>
    <w:rsid w:val="00F57A98"/>
    <w:rsid w:val="00F6546A"/>
    <w:rsid w:val="00F81399"/>
    <w:rsid w:val="00F9472C"/>
    <w:rsid w:val="00FA02E4"/>
    <w:rsid w:val="00FA6B95"/>
    <w:rsid w:val="00FB30CC"/>
    <w:rsid w:val="00FB31AF"/>
    <w:rsid w:val="00FB48A1"/>
    <w:rsid w:val="00FB530F"/>
    <w:rsid w:val="00FC0CE9"/>
    <w:rsid w:val="00FC7405"/>
    <w:rsid w:val="00FD1EEC"/>
    <w:rsid w:val="00FD7D15"/>
    <w:rsid w:val="00FE6A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301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BD1EDB"/>
    <w:pPr>
      <w:widowControl/>
      <w:tabs>
        <w:tab w:val="left" w:pos="540"/>
        <w:tab w:val="left" w:pos="1260"/>
      </w:tabs>
      <w:spacing w:after="120"/>
    </w:pPr>
    <w:rPr>
      <w:b/>
      <w:bCs/>
      <w:iCs/>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paragraph" w:styleId="HTMLPreformatted">
    <w:name w:val="HTML Preformatted"/>
    <w:basedOn w:val="Normal"/>
    <w:link w:val="HTMLPreformattedChar"/>
    <w:uiPriority w:val="99"/>
    <w:semiHidden/>
    <w:unhideWhenUsed/>
    <w:rsid w:val="004843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48438F"/>
    <w:rPr>
      <w:rFonts w:ascii="Courier New" w:hAnsi="Courier New" w:cs="Courier New"/>
      <w:lang w:val="en-US" w:eastAsia="en-US"/>
    </w:rPr>
  </w:style>
  <w:style w:type="character" w:customStyle="1" w:styleId="y2iqfc">
    <w:name w:val="y2iqfc"/>
    <w:basedOn w:val="DefaultParagraphFont"/>
    <w:rsid w:val="0048438F"/>
  </w:style>
  <w:style w:type="paragraph" w:styleId="ListParagraph">
    <w:name w:val="List Paragraph"/>
    <w:basedOn w:val="Normal"/>
    <w:uiPriority w:val="34"/>
    <w:qFormat/>
    <w:rsid w:val="00A21B0F"/>
    <w:pPr>
      <w:ind w:left="720"/>
      <w:contextualSpacing/>
    </w:pPr>
  </w:style>
  <w:style w:type="character" w:styleId="Strong">
    <w:name w:val="Strong"/>
    <w:basedOn w:val="DefaultParagraphFont"/>
    <w:uiPriority w:val="22"/>
    <w:qFormat/>
    <w:rsid w:val="00466353"/>
    <w:rPr>
      <w:b/>
      <w:bCs/>
    </w:rPr>
  </w:style>
  <w:style w:type="table" w:styleId="TableGrid">
    <w:name w:val="Table Grid"/>
    <w:basedOn w:val="TableNormal"/>
    <w:uiPriority w:val="59"/>
    <w:rsid w:val="002407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
    <w:name w:val="con"/>
    <w:basedOn w:val="Normal"/>
    <w:rsid w:val="00040195"/>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8980">
      <w:bodyDiv w:val="1"/>
      <w:marLeft w:val="0"/>
      <w:marRight w:val="0"/>
      <w:marTop w:val="0"/>
      <w:marBottom w:val="0"/>
      <w:divBdr>
        <w:top w:val="none" w:sz="0" w:space="0" w:color="auto"/>
        <w:left w:val="none" w:sz="0" w:space="0" w:color="auto"/>
        <w:bottom w:val="none" w:sz="0" w:space="0" w:color="auto"/>
        <w:right w:val="none" w:sz="0" w:space="0" w:color="auto"/>
      </w:divBdr>
    </w:div>
    <w:div w:id="928076924">
      <w:bodyDiv w:val="1"/>
      <w:marLeft w:val="0"/>
      <w:marRight w:val="0"/>
      <w:marTop w:val="0"/>
      <w:marBottom w:val="0"/>
      <w:divBdr>
        <w:top w:val="none" w:sz="0" w:space="0" w:color="auto"/>
        <w:left w:val="none" w:sz="0" w:space="0" w:color="auto"/>
        <w:bottom w:val="none" w:sz="0" w:space="0" w:color="auto"/>
        <w:right w:val="none" w:sz="0" w:space="0" w:color="auto"/>
      </w:divBdr>
    </w:div>
    <w:div w:id="191866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F9408-D62C-41A3-B04B-7EEEF6A78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rup_vision_sp.dot</Template>
  <TotalTime>202</TotalTime>
  <Pages>7</Pages>
  <Words>1465</Words>
  <Characters>7374</Characters>
  <Application>Microsoft Office Word</Application>
  <DocSecurity>0</DocSecurity>
  <Lines>230</Lines>
  <Paragraphs>180</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Ha</cp:lastModifiedBy>
  <cp:revision>17</cp:revision>
  <cp:lastPrinted>2001-03-15T07:26:00Z</cp:lastPrinted>
  <dcterms:created xsi:type="dcterms:W3CDTF">2022-11-16T11:36:00Z</dcterms:created>
  <dcterms:modified xsi:type="dcterms:W3CDTF">2023-01-09T20:52:00Z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83f72858cba13a16bba76af5ac7543cabf86f229aef340cc950866d4fedb9d66</vt:lpwstr>
  </property>
</Properties>
</file>